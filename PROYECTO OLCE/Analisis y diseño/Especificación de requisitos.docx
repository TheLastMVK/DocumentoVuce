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B1FBD" w14:textId="77777777" w:rsidR="00311448" w:rsidRDefault="00311448" w:rsidP="00E207E2">
      <w:pPr>
        <w:ind w:left="709" w:hanging="709"/>
      </w:pPr>
    </w:p>
    <w:p w14:paraId="05CD5CB2" w14:textId="77777777" w:rsidR="00125327" w:rsidRDefault="00632ECB" w:rsidP="00632ECB">
      <w:pPr>
        <w:tabs>
          <w:tab w:val="left" w:pos="5009"/>
        </w:tabs>
      </w:pPr>
      <w:r>
        <w:tab/>
      </w:r>
    </w:p>
    <w:p w14:paraId="3269D3A2" w14:textId="77777777" w:rsidR="001A3498" w:rsidRDefault="001A3498" w:rsidP="001A3498">
      <w:pPr>
        <w:pStyle w:val="Piedepgina"/>
        <w:rPr>
          <w:rFonts w:cs="Arial"/>
          <w:szCs w:val="18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539B4CB0" wp14:editId="07D9EE5B">
            <wp:simplePos x="0" y="0"/>
            <wp:positionH relativeFrom="margin">
              <wp:align>right</wp:align>
            </wp:positionH>
            <wp:positionV relativeFrom="paragraph">
              <wp:posOffset>-181610</wp:posOffset>
            </wp:positionV>
            <wp:extent cx="1668780" cy="570230"/>
            <wp:effectExtent l="0" t="0" r="7620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4E99DA8C" wp14:editId="7F61FD41">
            <wp:simplePos x="0" y="0"/>
            <wp:positionH relativeFrom="margin">
              <wp:align>center</wp:align>
            </wp:positionH>
            <wp:positionV relativeFrom="paragraph">
              <wp:posOffset>-172720</wp:posOffset>
            </wp:positionV>
            <wp:extent cx="859790" cy="47879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6D3DA2FE" wp14:editId="70A2D831">
            <wp:simplePos x="0" y="0"/>
            <wp:positionH relativeFrom="margin">
              <wp:align>left</wp:align>
            </wp:positionH>
            <wp:positionV relativeFrom="paragraph">
              <wp:posOffset>-135890</wp:posOffset>
            </wp:positionV>
            <wp:extent cx="1676400" cy="4413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8C5D2" w14:textId="77777777" w:rsidR="000A5DF3" w:rsidRDefault="000A5DF3" w:rsidP="00632ECB">
      <w:pPr>
        <w:tabs>
          <w:tab w:val="left" w:pos="5009"/>
        </w:tabs>
      </w:pPr>
    </w:p>
    <w:p w14:paraId="1CF9C635" w14:textId="77777777" w:rsidR="00632ECB" w:rsidRDefault="00632ECB" w:rsidP="00632ECB">
      <w:pPr>
        <w:tabs>
          <w:tab w:val="left" w:pos="5009"/>
        </w:tabs>
      </w:pPr>
    </w:p>
    <w:p w14:paraId="3535AC95" w14:textId="63F403A6" w:rsidR="00B375CA" w:rsidRDefault="00B375CA" w:rsidP="00632ECB">
      <w:pPr>
        <w:tabs>
          <w:tab w:val="left" w:pos="5009"/>
        </w:tabs>
      </w:pPr>
    </w:p>
    <w:p w14:paraId="233CEE11" w14:textId="60F42BE2" w:rsidR="006E3A6A" w:rsidRDefault="006E3A6A" w:rsidP="00632ECB">
      <w:pPr>
        <w:tabs>
          <w:tab w:val="left" w:pos="5009"/>
        </w:tabs>
      </w:pPr>
    </w:p>
    <w:p w14:paraId="12446B06" w14:textId="1CFB2F5F" w:rsidR="006E3A6A" w:rsidRDefault="006E3A6A" w:rsidP="00632ECB">
      <w:pPr>
        <w:tabs>
          <w:tab w:val="left" w:pos="5009"/>
        </w:tabs>
      </w:pPr>
    </w:p>
    <w:p w14:paraId="6B550BAD" w14:textId="0B4FE36F" w:rsidR="006E3A6A" w:rsidRDefault="006E3A6A" w:rsidP="00632ECB">
      <w:pPr>
        <w:tabs>
          <w:tab w:val="left" w:pos="5009"/>
        </w:tabs>
      </w:pPr>
    </w:p>
    <w:p w14:paraId="12D4CC45" w14:textId="77777777" w:rsidR="006E3A6A" w:rsidRDefault="006E3A6A" w:rsidP="00632ECB">
      <w:pPr>
        <w:tabs>
          <w:tab w:val="left" w:pos="5009"/>
        </w:tabs>
      </w:pPr>
    </w:p>
    <w:p w14:paraId="672A94FC" w14:textId="77777777" w:rsidR="00B375CA" w:rsidRDefault="00B375CA" w:rsidP="00632ECB">
      <w:pPr>
        <w:tabs>
          <w:tab w:val="left" w:pos="5009"/>
        </w:tabs>
      </w:pPr>
    </w:p>
    <w:sdt>
      <w:sdtPr>
        <w:alias w:val="Título"/>
        <w:tag w:val="Título"/>
        <w:id w:val="-1917082576"/>
        <w:placeholder>
          <w:docPart w:val="AE210532CCF848288F40A7F0D27A050D"/>
        </w:placeholder>
        <w15:color w:val="00AEEF"/>
      </w:sdtPr>
      <w:sdtEndPr>
        <w:rPr>
          <w:rStyle w:val="Ttulo1Car"/>
          <w:rFonts w:asciiTheme="majorHAnsi" w:eastAsiaTheme="majorEastAsia" w:hAnsiTheme="majorHAnsi" w:cstheme="majorBidi"/>
          <w:sz w:val="32"/>
          <w:szCs w:val="32"/>
        </w:rPr>
      </w:sdtEndPr>
      <w:sdtContent>
        <w:p w14:paraId="67A284FA" w14:textId="0B28A6DB" w:rsidR="00C02F96" w:rsidRPr="00814264" w:rsidRDefault="00B73697" w:rsidP="00814264">
          <w:pPr>
            <w:pStyle w:val="TtuloVeratia"/>
            <w:rPr>
              <w:rStyle w:val="Ttulo1Car"/>
            </w:rPr>
          </w:pPr>
          <w:sdt>
            <w:sdtPr>
              <w:rPr>
                <w:rFonts w:asciiTheme="majorHAnsi" w:eastAsiaTheme="majorEastAsia" w:hAnsiTheme="majorHAnsi" w:cstheme="majorBidi"/>
                <w:sz w:val="32"/>
                <w:szCs w:val="32"/>
              </w:rPr>
              <w:alias w:val="Título"/>
              <w:tag w:val="Título"/>
              <w:id w:val="-193155318"/>
              <w:placeholder>
                <w:docPart w:val="B91B656F7F8C4C1EB562B4A09063A622"/>
              </w:placeholder>
              <w15:color w:val="00AEEF"/>
            </w:sdtPr>
            <w:sdtEndPr>
              <w:rPr>
                <w:rStyle w:val="Ttulo1Car"/>
              </w:rPr>
            </w:sdtEndPr>
            <w:sdtContent>
              <w:r w:rsidR="006D7326" w:rsidRPr="006D7326">
                <w:t>Especificación de requisitos</w:t>
              </w:r>
            </w:sdtContent>
          </w:sdt>
        </w:p>
      </w:sdtContent>
    </w:sdt>
    <w:p w14:paraId="60D44735" w14:textId="77777777" w:rsidR="00C02F96" w:rsidRDefault="00632ECB" w:rsidP="00C02F96">
      <w:pPr>
        <w:pStyle w:val="PortadaCliente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CBBA0" wp14:editId="44C6AB49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5714365" cy="0"/>
                <wp:effectExtent l="0" t="0" r="19685" b="19050"/>
                <wp:wrapThrough wrapText="bothSides">
                  <wp:wrapPolygon edited="0">
                    <wp:start x="0" y="-1"/>
                    <wp:lineTo x="0" y="-1"/>
                    <wp:lineTo x="21602" y="-1"/>
                    <wp:lineTo x="21602" y="-1"/>
                    <wp:lineTo x="0" y="-1"/>
                  </wp:wrapPolygon>
                </wp:wrapThrough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AEE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843E0E2" id="Conector recto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5pt" to="449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" strokecolor="#00aeef" strokeweight="1.5pt">
                <v:stroke joinstyle="miter"/>
                <w10:wrap type="through"/>
              </v:line>
            </w:pict>
          </mc:Fallback>
        </mc:AlternateContent>
      </w:r>
    </w:p>
    <w:p w14:paraId="4ABC94AB" w14:textId="77777777" w:rsidR="00AF57B4" w:rsidRDefault="00AF57B4" w:rsidP="000A5DF3">
      <w:pPr>
        <w:pStyle w:val="PortadaCliente"/>
        <w:ind w:left="0"/>
      </w:pPr>
    </w:p>
    <w:p w14:paraId="3FA04AD9" w14:textId="77777777" w:rsidR="00AF57B4" w:rsidRDefault="00AF57B4" w:rsidP="00C02F96">
      <w:pPr>
        <w:pStyle w:val="PortadaCliente"/>
      </w:pPr>
    </w:p>
    <w:p w14:paraId="036441CD" w14:textId="77777777" w:rsidR="00C02F96" w:rsidRDefault="00C02F96" w:rsidP="00C02F96">
      <w:pPr>
        <w:pStyle w:val="PortadaCliente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4" w:space="0" w:color="AEB1B2"/>
        </w:tblBorders>
        <w:tblLook w:val="04A0" w:firstRow="1" w:lastRow="0" w:firstColumn="1" w:lastColumn="0" w:noHBand="0" w:noVBand="1"/>
      </w:tblPr>
      <w:tblGrid>
        <w:gridCol w:w="2826"/>
        <w:gridCol w:w="6244"/>
      </w:tblGrid>
      <w:tr w:rsidR="00C67427" w14:paraId="2A1EEDA8" w14:textId="77777777" w:rsidTr="00AF57B4">
        <w:trPr>
          <w:cantSplit/>
          <w:trHeight w:val="1134"/>
        </w:trPr>
        <w:sdt>
          <w:sdtPr>
            <w:alias w:val="Logo Cliente"/>
            <w:tag w:val="Logo Cliente"/>
            <w:id w:val="1538697480"/>
            <w:picture/>
          </w:sdtPr>
          <w:sdtEndPr/>
          <w:sdtContent>
            <w:tc>
              <w:tcPr>
                <w:tcW w:w="1484" w:type="pct"/>
                <w:vAlign w:val="center"/>
              </w:tcPr>
              <w:p w14:paraId="383CF638" w14:textId="77777777" w:rsidR="00C67427" w:rsidRDefault="00C67427" w:rsidP="00C67427">
                <w:pPr>
                  <w:pStyle w:val="PortadaCliente"/>
                  <w:ind w:left="0"/>
                  <w:jc w:val="center"/>
                </w:pPr>
                <w:r>
                  <w:rPr>
                    <w:noProof/>
                    <w:lang w:eastAsia="es-PE"/>
                  </w:rPr>
                  <w:drawing>
                    <wp:inline distT="0" distB="0" distL="0" distR="0" wp14:anchorId="14A5F846" wp14:editId="3E32465C">
                      <wp:extent cx="1657350" cy="358561"/>
                      <wp:effectExtent l="0" t="0" r="0" b="3810"/>
                      <wp:docPr id="3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936" b="1817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697476" cy="367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516" w:type="pct"/>
            <w:vAlign w:val="center"/>
          </w:tcPr>
          <w:p w14:paraId="15BE8449" w14:textId="5A0FCDED" w:rsidR="00C67427" w:rsidRPr="008032ED" w:rsidRDefault="00B73697" w:rsidP="00AF57B4">
            <w:pPr>
              <w:pStyle w:val="PortadaCliente"/>
              <w:ind w:left="0"/>
              <w:jc w:val="center"/>
            </w:pPr>
            <w:sdt>
              <w:sdtPr>
                <w:rPr>
                  <w:rFonts w:cs="Arial"/>
                  <w:bCs/>
                </w:rPr>
                <w:alias w:val="Cliente"/>
                <w:tag w:val="Cliente"/>
                <w:id w:val="1684930493"/>
                <w:placeholder>
                  <w:docPart w:val="EA950602E8144C5297990B727CE40B11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EndPr/>
              <w:sdtContent>
                <w:r w:rsidR="006D7326" w:rsidRPr="006D7326">
                  <w:rPr>
                    <w:rFonts w:cs="Arial"/>
                    <w:bCs/>
                  </w:rPr>
                  <w:t>Especificación de requisitos</w:t>
                </w:r>
              </w:sdtContent>
            </w:sdt>
          </w:p>
          <w:p w14:paraId="48E59200" w14:textId="77777777" w:rsidR="00C67427" w:rsidRPr="00AF57B4" w:rsidRDefault="00C67427" w:rsidP="00AF57B4">
            <w:pPr>
              <w:pStyle w:val="PortadaVersion"/>
              <w:ind w:left="0"/>
              <w:jc w:val="center"/>
            </w:pPr>
            <w:r w:rsidRPr="00AF57B4">
              <w:t xml:space="preserve">Versión: </w:t>
            </w:r>
            <w:sdt>
              <w:sdtPr>
                <w:alias w:val="Versión"/>
                <w:tag w:val="Version"/>
                <w:id w:val="-902599721"/>
                <w:placeholder>
                  <w:docPart w:val="BD3BCFC027234A66A5BA29F43B8A15DB"/>
                </w:placeholder>
                <w:showingPlcHdr/>
                <w:dataBinding w:xpath="/root[1]/Version[1]" w:storeItemID="{2C7C8694-03B2-4D84-9F18-DF0392B524BB}"/>
                <w:text/>
              </w:sdtPr>
              <w:sdtEndPr/>
              <w:sdtContent>
                <w:r w:rsidRPr="00AF57B4">
                  <w:rPr>
                    <w:rStyle w:val="Textodelmarcadordeposicin"/>
                    <w:color w:val="00AEEF"/>
                  </w:rPr>
                  <w:t>0.1</w:t>
                </w:r>
              </w:sdtContent>
            </w:sdt>
            <w:r w:rsidRPr="00AF57B4">
              <w:t xml:space="preserve"> </w:t>
            </w:r>
            <w:r w:rsidR="00AF57B4" w:rsidRPr="00AF57B4">
              <w:t>| Nivel</w:t>
            </w:r>
            <w:r w:rsidRPr="00AF57B4">
              <w:t xml:space="preserve"> de seguridad  </w:t>
            </w:r>
            <w:sdt>
              <w:sdtPr>
                <w:alias w:val="NivelSeguridad"/>
                <w:tag w:val="NivelSeguridad"/>
                <w:id w:val="1890909243"/>
                <w:placeholder>
                  <w:docPart w:val="6C25F5EF847049DEAC3DA75E756F1AA0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comboBox w:lastValue="N3 - Confidencial">
                  <w:listItem w:displayText="N0 - Público" w:value="N0 - Público"/>
                  <w:listItem w:displayText="N0 - Público, contiene datos personales" w:value="N0 - Público, contiene datos personales"/>
                  <w:listItem w:displayText="N1 - Interno" w:value="N1 - Interno"/>
                  <w:listItem w:displayText="N1 - Interno, contiene datos personales" w:value="N1 - Interno, contiene datos personales"/>
                  <w:listItem w:displayText="N2 - Restringido" w:value="N2 - Restringido"/>
                  <w:listItem w:displayText="N2 - Restringido, contiene datos personales" w:value="N2 - Restringido, contiene datos personales"/>
                  <w:listItem w:displayText="N3 - Confidencial" w:value="N3 - Confidencial"/>
                  <w:listItem w:displayText="N3 - Confidencial, contiene datos personales" w:value="N3 - Confidencial, contiene datos personales"/>
                </w:comboBox>
              </w:sdtPr>
              <w:sdtEndPr/>
              <w:sdtContent>
                <w:r w:rsidR="00447419">
                  <w:t>N3 - Confidencial</w:t>
                </w:r>
              </w:sdtContent>
            </w:sdt>
          </w:p>
        </w:tc>
      </w:tr>
    </w:tbl>
    <w:p w14:paraId="7F900FD5" w14:textId="77777777" w:rsidR="00E8713D" w:rsidRDefault="00E8713D" w:rsidP="00B945BA">
      <w:pPr>
        <w:pStyle w:val="TtuloVeratia"/>
        <w:jc w:val="left"/>
      </w:pPr>
    </w:p>
    <w:p w14:paraId="54BC5B5C" w14:textId="77777777" w:rsidR="00E8713D" w:rsidRPr="00E8713D" w:rsidRDefault="00E8713D" w:rsidP="00E8713D"/>
    <w:p w14:paraId="5909B15C" w14:textId="77777777" w:rsidR="00E8713D" w:rsidRPr="00E8713D" w:rsidRDefault="00E8713D" w:rsidP="00E8713D"/>
    <w:p w14:paraId="63E60790" w14:textId="77777777" w:rsidR="00E8713D" w:rsidRDefault="00E8713D" w:rsidP="00E8713D"/>
    <w:p w14:paraId="0ABD03CB" w14:textId="77777777" w:rsidR="00E8713D" w:rsidRDefault="00E8713D" w:rsidP="000A0CFE">
      <w:r>
        <w:tab/>
      </w:r>
    </w:p>
    <w:p w14:paraId="10474C7B" w14:textId="77777777" w:rsidR="00125327" w:rsidRPr="00E8713D" w:rsidRDefault="00E8713D" w:rsidP="00E8713D">
      <w:pPr>
        <w:tabs>
          <w:tab w:val="left" w:pos="5175"/>
        </w:tabs>
        <w:sectPr w:rsidR="00125327" w:rsidRPr="00E8713D" w:rsidSect="009538F5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985" w:right="1418" w:bottom="1985" w:left="1418" w:header="709" w:footer="709" w:gutter="0"/>
          <w:cols w:space="708"/>
          <w:titlePg/>
          <w:docGrid w:linePitch="360"/>
        </w:sectPr>
      </w:pPr>
      <w:r>
        <w:tab/>
      </w:r>
    </w:p>
    <w:sdt>
      <w:sdtPr>
        <w:rPr>
          <w:rFonts w:asciiTheme="minorHAnsi" w:hAnsiTheme="minorHAnsi"/>
          <w:b w:val="0"/>
          <w:bCs/>
          <w:color w:val="auto"/>
          <w:sz w:val="22"/>
        </w:rPr>
        <w:id w:val="1667202616"/>
        <w:docPartObj>
          <w:docPartGallery w:val="Table of Contents"/>
          <w:docPartUnique/>
        </w:docPartObj>
      </w:sdtPr>
      <w:sdtEndPr>
        <w:rPr>
          <w:b/>
          <w:sz w:val="18"/>
        </w:rPr>
      </w:sdtEndPr>
      <w:sdtContent>
        <w:p w14:paraId="53B72CF0" w14:textId="77777777" w:rsidR="00F53DB5" w:rsidRDefault="00F53DB5" w:rsidP="00F53DB5">
          <w:pPr>
            <w:pStyle w:val="ndice"/>
            <w:rPr>
              <w:b w:val="0"/>
              <w:bCs/>
              <w:color w:val="auto"/>
            </w:rPr>
          </w:pPr>
          <w:r w:rsidRPr="003E3FFE">
            <w:t>Índice</w:t>
          </w:r>
        </w:p>
        <w:p w14:paraId="1510106F" w14:textId="1C552468" w:rsidR="00742254" w:rsidRDefault="00F53DB5">
          <w:pPr>
            <w:pStyle w:val="TDC1"/>
            <w:rPr>
              <w:rFonts w:asciiTheme="minorHAnsi" w:hAnsiTheme="minorHAnsi" w:cstheme="minorBidi"/>
              <w:b w:val="0"/>
              <w:noProof/>
              <w:color w:val="auto"/>
              <w:sz w:val="22"/>
              <w:lang w:eastAsia="es-PE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24764217" w:history="1">
            <w:r w:rsidR="00742254" w:rsidRPr="0077162B">
              <w:rPr>
                <w:rStyle w:val="Hipervnculo"/>
                <w:noProof/>
              </w:rPr>
              <w:t>1    |</w:t>
            </w:r>
            <w:r w:rsidR="00742254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lang w:eastAsia="es-PE"/>
              </w:rPr>
              <w:tab/>
            </w:r>
            <w:r w:rsidR="00742254" w:rsidRPr="0077162B">
              <w:rPr>
                <w:rStyle w:val="Hipervnculo"/>
                <w:noProof/>
              </w:rPr>
              <w:t>Introducción</w:t>
            </w:r>
            <w:r w:rsidR="00742254">
              <w:rPr>
                <w:noProof/>
                <w:webHidden/>
              </w:rPr>
              <w:tab/>
            </w:r>
            <w:r w:rsidR="00742254">
              <w:rPr>
                <w:noProof/>
                <w:webHidden/>
              </w:rPr>
              <w:fldChar w:fldCharType="begin"/>
            </w:r>
            <w:r w:rsidR="00742254">
              <w:rPr>
                <w:noProof/>
                <w:webHidden/>
              </w:rPr>
              <w:instrText xml:space="preserve"> PAGEREF _Toc124764217 \h </w:instrText>
            </w:r>
            <w:r w:rsidR="00742254">
              <w:rPr>
                <w:noProof/>
                <w:webHidden/>
              </w:rPr>
            </w:r>
            <w:r w:rsidR="00742254">
              <w:rPr>
                <w:noProof/>
                <w:webHidden/>
              </w:rPr>
              <w:fldChar w:fldCharType="separate"/>
            </w:r>
            <w:r w:rsidR="00742254">
              <w:rPr>
                <w:noProof/>
                <w:webHidden/>
              </w:rPr>
              <w:t>3</w:t>
            </w:r>
            <w:r w:rsidR="00742254">
              <w:rPr>
                <w:noProof/>
                <w:webHidden/>
              </w:rPr>
              <w:fldChar w:fldCharType="end"/>
            </w:r>
          </w:hyperlink>
        </w:p>
        <w:p w14:paraId="24533982" w14:textId="582B2D30" w:rsidR="00742254" w:rsidRDefault="00B73697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24764218" w:history="1">
            <w:r w:rsidR="00742254" w:rsidRPr="0077162B">
              <w:rPr>
                <w:rStyle w:val="Hipervnculo"/>
                <w:noProof/>
              </w:rPr>
              <w:t>1.1</w:t>
            </w:r>
            <w:r w:rsidR="00742254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742254" w:rsidRPr="0077162B">
              <w:rPr>
                <w:rStyle w:val="Hipervnculo"/>
                <w:noProof/>
              </w:rPr>
              <w:t>Contenido del documento</w:t>
            </w:r>
            <w:r w:rsidR="00742254">
              <w:rPr>
                <w:noProof/>
                <w:webHidden/>
              </w:rPr>
              <w:tab/>
            </w:r>
            <w:r w:rsidR="00742254">
              <w:rPr>
                <w:noProof/>
                <w:webHidden/>
              </w:rPr>
              <w:fldChar w:fldCharType="begin"/>
            </w:r>
            <w:r w:rsidR="00742254">
              <w:rPr>
                <w:noProof/>
                <w:webHidden/>
              </w:rPr>
              <w:instrText xml:space="preserve"> PAGEREF _Toc124764218 \h </w:instrText>
            </w:r>
            <w:r w:rsidR="00742254">
              <w:rPr>
                <w:noProof/>
                <w:webHidden/>
              </w:rPr>
            </w:r>
            <w:r w:rsidR="00742254">
              <w:rPr>
                <w:noProof/>
                <w:webHidden/>
              </w:rPr>
              <w:fldChar w:fldCharType="separate"/>
            </w:r>
            <w:r w:rsidR="00742254">
              <w:rPr>
                <w:noProof/>
                <w:webHidden/>
              </w:rPr>
              <w:t>3</w:t>
            </w:r>
            <w:r w:rsidR="00742254">
              <w:rPr>
                <w:noProof/>
                <w:webHidden/>
              </w:rPr>
              <w:fldChar w:fldCharType="end"/>
            </w:r>
          </w:hyperlink>
        </w:p>
        <w:p w14:paraId="27D1F922" w14:textId="4F0C5C32" w:rsidR="00742254" w:rsidRDefault="00B73697">
          <w:pPr>
            <w:pStyle w:val="TDC1"/>
            <w:rPr>
              <w:rFonts w:asciiTheme="minorHAnsi" w:hAnsiTheme="minorHAnsi" w:cstheme="minorBidi"/>
              <w:b w:val="0"/>
              <w:noProof/>
              <w:color w:val="auto"/>
              <w:sz w:val="22"/>
              <w:lang w:eastAsia="es-PE"/>
            </w:rPr>
          </w:pPr>
          <w:hyperlink w:anchor="_Toc124764219" w:history="1">
            <w:r w:rsidR="00742254" w:rsidRPr="0077162B">
              <w:rPr>
                <w:rStyle w:val="Hipervnculo"/>
                <w:noProof/>
              </w:rPr>
              <w:t>2    |</w:t>
            </w:r>
            <w:r w:rsidR="00742254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lang w:eastAsia="es-PE"/>
              </w:rPr>
              <w:tab/>
            </w:r>
            <w:r w:rsidR="00742254" w:rsidRPr="0077162B">
              <w:rPr>
                <w:rStyle w:val="Hipervnculo"/>
                <w:noProof/>
              </w:rPr>
              <w:t>Requisitos</w:t>
            </w:r>
            <w:r w:rsidR="00742254">
              <w:rPr>
                <w:noProof/>
                <w:webHidden/>
              </w:rPr>
              <w:tab/>
            </w:r>
            <w:r w:rsidR="00742254">
              <w:rPr>
                <w:noProof/>
                <w:webHidden/>
              </w:rPr>
              <w:fldChar w:fldCharType="begin"/>
            </w:r>
            <w:r w:rsidR="00742254">
              <w:rPr>
                <w:noProof/>
                <w:webHidden/>
              </w:rPr>
              <w:instrText xml:space="preserve"> PAGEREF _Toc124764219 \h </w:instrText>
            </w:r>
            <w:r w:rsidR="00742254">
              <w:rPr>
                <w:noProof/>
                <w:webHidden/>
              </w:rPr>
            </w:r>
            <w:r w:rsidR="00742254">
              <w:rPr>
                <w:noProof/>
                <w:webHidden/>
              </w:rPr>
              <w:fldChar w:fldCharType="separate"/>
            </w:r>
            <w:r w:rsidR="00742254">
              <w:rPr>
                <w:noProof/>
                <w:webHidden/>
              </w:rPr>
              <w:t>4</w:t>
            </w:r>
            <w:r w:rsidR="00742254">
              <w:rPr>
                <w:noProof/>
                <w:webHidden/>
              </w:rPr>
              <w:fldChar w:fldCharType="end"/>
            </w:r>
          </w:hyperlink>
        </w:p>
        <w:p w14:paraId="3D4F5D13" w14:textId="05346E7B" w:rsidR="00742254" w:rsidRDefault="00B73697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24764220" w:history="1">
            <w:r w:rsidR="00742254" w:rsidRPr="0077162B">
              <w:rPr>
                <w:rStyle w:val="Hipervnculo"/>
                <w:noProof/>
              </w:rPr>
              <w:t>2.1</w:t>
            </w:r>
            <w:r w:rsidR="00742254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742254" w:rsidRPr="0077162B">
              <w:rPr>
                <w:rStyle w:val="Hipervnculo"/>
                <w:noProof/>
              </w:rPr>
              <w:t>Listado de Requisitos</w:t>
            </w:r>
            <w:r w:rsidR="00742254">
              <w:rPr>
                <w:noProof/>
                <w:webHidden/>
              </w:rPr>
              <w:tab/>
            </w:r>
            <w:r w:rsidR="00742254">
              <w:rPr>
                <w:noProof/>
                <w:webHidden/>
              </w:rPr>
              <w:fldChar w:fldCharType="begin"/>
            </w:r>
            <w:r w:rsidR="00742254">
              <w:rPr>
                <w:noProof/>
                <w:webHidden/>
              </w:rPr>
              <w:instrText xml:space="preserve"> PAGEREF _Toc124764220 \h </w:instrText>
            </w:r>
            <w:r w:rsidR="00742254">
              <w:rPr>
                <w:noProof/>
                <w:webHidden/>
              </w:rPr>
            </w:r>
            <w:r w:rsidR="00742254">
              <w:rPr>
                <w:noProof/>
                <w:webHidden/>
              </w:rPr>
              <w:fldChar w:fldCharType="separate"/>
            </w:r>
            <w:r w:rsidR="00742254">
              <w:rPr>
                <w:noProof/>
                <w:webHidden/>
              </w:rPr>
              <w:t>4</w:t>
            </w:r>
            <w:r w:rsidR="00742254">
              <w:rPr>
                <w:noProof/>
                <w:webHidden/>
              </w:rPr>
              <w:fldChar w:fldCharType="end"/>
            </w:r>
          </w:hyperlink>
        </w:p>
        <w:p w14:paraId="28B285EF" w14:textId="02606695" w:rsidR="00742254" w:rsidRDefault="00B73697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24764221" w:history="1">
            <w:r w:rsidR="00742254" w:rsidRPr="0077162B">
              <w:rPr>
                <w:rStyle w:val="Hipervnculo"/>
                <w:noProof/>
              </w:rPr>
              <w:t>2.2</w:t>
            </w:r>
            <w:r w:rsidR="00742254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742254" w:rsidRPr="0077162B">
              <w:rPr>
                <w:rStyle w:val="Hipervnculo"/>
                <w:noProof/>
              </w:rPr>
              <w:t>Mapa de requisitos</w:t>
            </w:r>
            <w:r w:rsidR="00742254">
              <w:rPr>
                <w:noProof/>
                <w:webHidden/>
              </w:rPr>
              <w:tab/>
            </w:r>
            <w:r w:rsidR="00742254">
              <w:rPr>
                <w:noProof/>
                <w:webHidden/>
              </w:rPr>
              <w:fldChar w:fldCharType="begin"/>
            </w:r>
            <w:r w:rsidR="00742254">
              <w:rPr>
                <w:noProof/>
                <w:webHidden/>
              </w:rPr>
              <w:instrText xml:space="preserve"> PAGEREF _Toc124764221 \h </w:instrText>
            </w:r>
            <w:r w:rsidR="00742254">
              <w:rPr>
                <w:noProof/>
                <w:webHidden/>
              </w:rPr>
            </w:r>
            <w:r w:rsidR="00742254">
              <w:rPr>
                <w:noProof/>
                <w:webHidden/>
              </w:rPr>
              <w:fldChar w:fldCharType="separate"/>
            </w:r>
            <w:r w:rsidR="00742254">
              <w:rPr>
                <w:noProof/>
                <w:webHidden/>
              </w:rPr>
              <w:t>4</w:t>
            </w:r>
            <w:r w:rsidR="00742254">
              <w:rPr>
                <w:noProof/>
                <w:webHidden/>
              </w:rPr>
              <w:fldChar w:fldCharType="end"/>
            </w:r>
          </w:hyperlink>
        </w:p>
        <w:p w14:paraId="63C8E81B" w14:textId="6E0A3B39" w:rsidR="00742254" w:rsidRDefault="00B73697">
          <w:pPr>
            <w:pStyle w:val="TDC1"/>
            <w:rPr>
              <w:rFonts w:asciiTheme="minorHAnsi" w:hAnsiTheme="minorHAnsi" w:cstheme="minorBidi"/>
              <w:b w:val="0"/>
              <w:noProof/>
              <w:color w:val="auto"/>
              <w:sz w:val="22"/>
              <w:lang w:eastAsia="es-PE"/>
            </w:rPr>
          </w:pPr>
          <w:hyperlink w:anchor="_Toc124764222" w:history="1">
            <w:r w:rsidR="00742254" w:rsidRPr="0077162B">
              <w:rPr>
                <w:rStyle w:val="Hipervnculo"/>
                <w:noProof/>
              </w:rPr>
              <w:t>3    |</w:t>
            </w:r>
            <w:r w:rsidR="00742254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lang w:eastAsia="es-PE"/>
              </w:rPr>
              <w:tab/>
            </w:r>
            <w:r w:rsidR="00742254" w:rsidRPr="0077162B">
              <w:rPr>
                <w:rStyle w:val="Hipervnculo"/>
                <w:noProof/>
              </w:rPr>
              <w:t>Anexos</w:t>
            </w:r>
            <w:r w:rsidR="00742254">
              <w:rPr>
                <w:noProof/>
                <w:webHidden/>
              </w:rPr>
              <w:tab/>
            </w:r>
            <w:r w:rsidR="00742254">
              <w:rPr>
                <w:noProof/>
                <w:webHidden/>
              </w:rPr>
              <w:fldChar w:fldCharType="begin"/>
            </w:r>
            <w:r w:rsidR="00742254">
              <w:rPr>
                <w:noProof/>
                <w:webHidden/>
              </w:rPr>
              <w:instrText xml:space="preserve"> PAGEREF _Toc124764222 \h </w:instrText>
            </w:r>
            <w:r w:rsidR="00742254">
              <w:rPr>
                <w:noProof/>
                <w:webHidden/>
              </w:rPr>
            </w:r>
            <w:r w:rsidR="00742254">
              <w:rPr>
                <w:noProof/>
                <w:webHidden/>
              </w:rPr>
              <w:fldChar w:fldCharType="separate"/>
            </w:r>
            <w:r w:rsidR="00742254">
              <w:rPr>
                <w:noProof/>
                <w:webHidden/>
              </w:rPr>
              <w:t>5</w:t>
            </w:r>
            <w:r w:rsidR="00742254">
              <w:rPr>
                <w:noProof/>
                <w:webHidden/>
              </w:rPr>
              <w:fldChar w:fldCharType="end"/>
            </w:r>
          </w:hyperlink>
        </w:p>
        <w:p w14:paraId="2D7D3C2F" w14:textId="562CA942" w:rsidR="00742254" w:rsidRDefault="00B73697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24764223" w:history="1">
            <w:r w:rsidR="00742254" w:rsidRPr="0077162B">
              <w:rPr>
                <w:rStyle w:val="Hipervnculo"/>
                <w:noProof/>
              </w:rPr>
              <w:t>3.1</w:t>
            </w:r>
            <w:r w:rsidR="00742254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742254" w:rsidRPr="0077162B">
              <w:rPr>
                <w:rStyle w:val="Hipervnculo"/>
                <w:noProof/>
              </w:rPr>
              <w:t>Matriz de trazabilidad de requisitos</w:t>
            </w:r>
            <w:r w:rsidR="00742254">
              <w:rPr>
                <w:noProof/>
                <w:webHidden/>
              </w:rPr>
              <w:tab/>
            </w:r>
            <w:r w:rsidR="00742254">
              <w:rPr>
                <w:noProof/>
                <w:webHidden/>
              </w:rPr>
              <w:fldChar w:fldCharType="begin"/>
            </w:r>
            <w:r w:rsidR="00742254">
              <w:rPr>
                <w:noProof/>
                <w:webHidden/>
              </w:rPr>
              <w:instrText xml:space="preserve"> PAGEREF _Toc124764223 \h </w:instrText>
            </w:r>
            <w:r w:rsidR="00742254">
              <w:rPr>
                <w:noProof/>
                <w:webHidden/>
              </w:rPr>
            </w:r>
            <w:r w:rsidR="00742254">
              <w:rPr>
                <w:noProof/>
                <w:webHidden/>
              </w:rPr>
              <w:fldChar w:fldCharType="separate"/>
            </w:r>
            <w:r w:rsidR="00742254">
              <w:rPr>
                <w:noProof/>
                <w:webHidden/>
              </w:rPr>
              <w:t>5</w:t>
            </w:r>
            <w:r w:rsidR="00742254">
              <w:rPr>
                <w:noProof/>
                <w:webHidden/>
              </w:rPr>
              <w:fldChar w:fldCharType="end"/>
            </w:r>
          </w:hyperlink>
        </w:p>
        <w:p w14:paraId="387AB1E3" w14:textId="0F9B308C" w:rsidR="00742254" w:rsidRDefault="00B73697">
          <w:pPr>
            <w:pStyle w:val="TDC2"/>
            <w:tabs>
              <w:tab w:val="left" w:pos="880"/>
              <w:tab w:val="right" w:pos="9060"/>
            </w:tabs>
            <w:rPr>
              <w:rFonts w:asciiTheme="minorHAnsi" w:hAnsiTheme="minorHAnsi" w:cstheme="minorBidi"/>
              <w:noProof/>
              <w:color w:val="auto"/>
              <w:sz w:val="22"/>
              <w:lang w:eastAsia="es-PE"/>
            </w:rPr>
          </w:pPr>
          <w:hyperlink w:anchor="_Toc124764224" w:history="1">
            <w:r w:rsidR="00742254" w:rsidRPr="0077162B">
              <w:rPr>
                <w:rStyle w:val="Hipervnculo"/>
                <w:noProof/>
              </w:rPr>
              <w:t>3.2</w:t>
            </w:r>
            <w:r w:rsidR="00742254">
              <w:rPr>
                <w:rFonts w:asciiTheme="minorHAnsi" w:hAnsiTheme="minorHAnsi" w:cstheme="minorBidi"/>
                <w:noProof/>
                <w:color w:val="auto"/>
                <w:sz w:val="22"/>
                <w:lang w:eastAsia="es-PE"/>
              </w:rPr>
              <w:tab/>
            </w:r>
            <w:r w:rsidR="00742254" w:rsidRPr="0077162B">
              <w:rPr>
                <w:rStyle w:val="Hipervnculo"/>
                <w:noProof/>
              </w:rPr>
              <w:t>Listado de indicadores</w:t>
            </w:r>
            <w:r w:rsidR="00742254">
              <w:rPr>
                <w:noProof/>
                <w:webHidden/>
              </w:rPr>
              <w:tab/>
            </w:r>
            <w:r w:rsidR="00742254">
              <w:rPr>
                <w:noProof/>
                <w:webHidden/>
              </w:rPr>
              <w:fldChar w:fldCharType="begin"/>
            </w:r>
            <w:r w:rsidR="00742254">
              <w:rPr>
                <w:noProof/>
                <w:webHidden/>
              </w:rPr>
              <w:instrText xml:space="preserve"> PAGEREF _Toc124764224 \h </w:instrText>
            </w:r>
            <w:r w:rsidR="00742254">
              <w:rPr>
                <w:noProof/>
                <w:webHidden/>
              </w:rPr>
            </w:r>
            <w:r w:rsidR="00742254">
              <w:rPr>
                <w:noProof/>
                <w:webHidden/>
              </w:rPr>
              <w:fldChar w:fldCharType="separate"/>
            </w:r>
            <w:r w:rsidR="00742254">
              <w:rPr>
                <w:noProof/>
                <w:webHidden/>
              </w:rPr>
              <w:t>5</w:t>
            </w:r>
            <w:r w:rsidR="00742254">
              <w:rPr>
                <w:noProof/>
                <w:webHidden/>
              </w:rPr>
              <w:fldChar w:fldCharType="end"/>
            </w:r>
          </w:hyperlink>
        </w:p>
        <w:p w14:paraId="42FC72A4" w14:textId="13DCB4C8" w:rsidR="00F53DB5" w:rsidRDefault="00F53DB5" w:rsidP="00F53DB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C348431" w14:textId="77777777" w:rsidR="00F53DB5" w:rsidRDefault="00F53DB5" w:rsidP="008913BC">
      <w:pPr>
        <w:pStyle w:val="ndice"/>
      </w:pPr>
    </w:p>
    <w:p w14:paraId="6312A88E" w14:textId="77777777" w:rsidR="00F53DB5" w:rsidRDefault="00F53DB5" w:rsidP="008913BC">
      <w:pPr>
        <w:pStyle w:val="ndice"/>
      </w:pPr>
    </w:p>
    <w:p w14:paraId="0F670254" w14:textId="5DA2D140" w:rsidR="00340639" w:rsidRDefault="00340639" w:rsidP="00340639">
      <w:pPr>
        <w:pStyle w:val="Ttulo1"/>
        <w:pBdr>
          <w:bottom w:val="single" w:sz="6" w:space="1" w:color="auto"/>
        </w:pBdr>
        <w:tabs>
          <w:tab w:val="clear" w:pos="1361"/>
          <w:tab w:val="num" w:pos="709"/>
        </w:tabs>
        <w:spacing w:before="360"/>
        <w:ind w:left="709" w:hanging="708"/>
      </w:pPr>
      <w:bookmarkStart w:id="0" w:name="_Toc69660940"/>
      <w:bookmarkStart w:id="1" w:name="_Toc198451624"/>
      <w:bookmarkStart w:id="2" w:name="_Toc198451640"/>
      <w:bookmarkStart w:id="3" w:name="_Toc198452717"/>
      <w:bookmarkStart w:id="4" w:name="_Toc220923216"/>
      <w:bookmarkStart w:id="5" w:name="_Toc237064476"/>
      <w:bookmarkStart w:id="6" w:name="_Toc237066072"/>
      <w:bookmarkStart w:id="7" w:name="_Toc76605453"/>
      <w:bookmarkStart w:id="8" w:name="_Toc124764217"/>
      <w:bookmarkStart w:id="9" w:name="_Hlk79489527"/>
      <w:bookmarkStart w:id="10" w:name="_Toc198451628"/>
      <w:bookmarkStart w:id="11" w:name="_Toc198451644"/>
      <w:bookmarkStart w:id="12" w:name="_Toc198452721"/>
      <w:bookmarkStart w:id="13" w:name="_Toc220923222"/>
      <w:bookmarkStart w:id="14" w:name="_Toc237064482"/>
      <w:bookmarkStart w:id="15" w:name="_Toc237066078"/>
      <w:bookmarkStart w:id="16" w:name="_Toc76605463"/>
      <w:r>
        <w:lastRenderedPageBreak/>
        <w:t>Introducción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7BB72B2" w14:textId="77777777" w:rsidR="00340639" w:rsidRPr="00585A59" w:rsidRDefault="00340639" w:rsidP="00340639">
      <w:pPr>
        <w:pStyle w:val="Ttulo2"/>
        <w:tabs>
          <w:tab w:val="clear" w:pos="1361"/>
          <w:tab w:val="num" w:pos="709"/>
        </w:tabs>
        <w:spacing w:before="480"/>
        <w:ind w:left="709" w:hanging="709"/>
        <w:rPr>
          <w:rFonts w:ascii="Arial" w:hAnsi="Arial"/>
          <w:sz w:val="22"/>
          <w:szCs w:val="22"/>
        </w:rPr>
      </w:pPr>
      <w:bookmarkStart w:id="17" w:name="_Toc222024252"/>
      <w:bookmarkStart w:id="18" w:name="_Toc237159241"/>
      <w:bookmarkStart w:id="19" w:name="_Toc67406631"/>
      <w:bookmarkStart w:id="20" w:name="_Toc76605455"/>
      <w:bookmarkStart w:id="21" w:name="_Toc124764218"/>
      <w:r w:rsidRPr="00585A59">
        <w:rPr>
          <w:rFonts w:ascii="Arial" w:hAnsi="Arial"/>
          <w:sz w:val="22"/>
          <w:szCs w:val="22"/>
        </w:rPr>
        <w:t xml:space="preserve">Contenido </w:t>
      </w:r>
      <w:r w:rsidRPr="00585A59">
        <w:rPr>
          <w:rFonts w:ascii="Arial" w:hAnsi="Arial"/>
          <w:noProof w:val="0"/>
          <w:sz w:val="22"/>
          <w:szCs w:val="22"/>
        </w:rPr>
        <w:t>del</w:t>
      </w:r>
      <w:r w:rsidRPr="00585A59">
        <w:rPr>
          <w:rFonts w:ascii="Arial" w:hAnsi="Arial"/>
          <w:sz w:val="22"/>
          <w:szCs w:val="22"/>
        </w:rPr>
        <w:t xml:space="preserve"> documento</w:t>
      </w:r>
      <w:bookmarkEnd w:id="17"/>
      <w:bookmarkEnd w:id="18"/>
      <w:bookmarkEnd w:id="19"/>
      <w:bookmarkEnd w:id="20"/>
      <w:bookmarkEnd w:id="21"/>
    </w:p>
    <w:p w14:paraId="2A84C7F1" w14:textId="282D4611" w:rsidR="00005669" w:rsidRDefault="00340639" w:rsidP="00340639">
      <w:pPr>
        <w:pStyle w:val="TextoIndependiente"/>
        <w:rPr>
          <w:rFonts w:ascii="Arial" w:hAnsi="Arial" w:cs="Arial"/>
          <w:sz w:val="22"/>
        </w:rPr>
      </w:pPr>
      <w:r w:rsidRPr="00502115">
        <w:rPr>
          <w:rFonts w:ascii="Arial" w:hAnsi="Arial" w:cs="Arial"/>
          <w:sz w:val="22"/>
        </w:rPr>
        <w:t xml:space="preserve">El </w:t>
      </w:r>
      <w:r w:rsidR="00005669">
        <w:rPr>
          <w:rFonts w:ascii="Arial" w:hAnsi="Arial" w:cs="Arial"/>
          <w:sz w:val="22"/>
        </w:rPr>
        <w:t xml:space="preserve">presente </w:t>
      </w:r>
      <w:r w:rsidRPr="00502115">
        <w:rPr>
          <w:rFonts w:ascii="Arial" w:hAnsi="Arial" w:cs="Arial"/>
          <w:sz w:val="22"/>
        </w:rPr>
        <w:t xml:space="preserve">documento de </w:t>
      </w:r>
      <w:r w:rsidR="00005669">
        <w:rPr>
          <w:rFonts w:ascii="Arial" w:hAnsi="Arial" w:cs="Arial"/>
          <w:sz w:val="22"/>
        </w:rPr>
        <w:t xml:space="preserve">Especificación de requisitos muestra el listado y mapa de requisitos presentados en el documento TDR. </w:t>
      </w:r>
    </w:p>
    <w:p w14:paraId="14BA5CC1" w14:textId="5DCA5BA5" w:rsidR="00340639" w:rsidRDefault="00340639" w:rsidP="00005669">
      <w:pPr>
        <w:pStyle w:val="TextoIndependiente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tanto,</w:t>
      </w:r>
      <w:r w:rsidRPr="00502115">
        <w:rPr>
          <w:rFonts w:ascii="Arial" w:hAnsi="Arial" w:cs="Arial"/>
          <w:sz w:val="22"/>
        </w:rPr>
        <w:t xml:space="preserve"> a partir de</w:t>
      </w:r>
      <w:r>
        <w:rPr>
          <w:rFonts w:ascii="Arial" w:hAnsi="Arial" w:cs="Arial"/>
          <w:sz w:val="22"/>
        </w:rPr>
        <w:t xml:space="preserve">l documento presentado se pretende realizar </w:t>
      </w:r>
      <w:r w:rsidR="00005669">
        <w:rPr>
          <w:rFonts w:ascii="Arial" w:hAnsi="Arial" w:cs="Arial"/>
          <w:sz w:val="22"/>
        </w:rPr>
        <w:t>un mejor mapeo del alcance de los requisitos</w:t>
      </w:r>
      <w:r w:rsidR="004279DB">
        <w:rPr>
          <w:rFonts w:ascii="Arial" w:hAnsi="Arial" w:cs="Arial"/>
          <w:sz w:val="22"/>
        </w:rPr>
        <w:t xml:space="preserve"> a presentar.</w:t>
      </w:r>
    </w:p>
    <w:p w14:paraId="606BFA53" w14:textId="12D151C4" w:rsidR="00340639" w:rsidRDefault="006D7326" w:rsidP="00340639">
      <w:pPr>
        <w:pStyle w:val="Ttulo1"/>
        <w:pBdr>
          <w:bottom w:val="single" w:sz="6" w:space="1" w:color="auto"/>
        </w:pBdr>
        <w:tabs>
          <w:tab w:val="clear" w:pos="1361"/>
          <w:tab w:val="num" w:pos="709"/>
        </w:tabs>
        <w:spacing w:before="360"/>
        <w:ind w:left="709" w:hanging="709"/>
      </w:pPr>
      <w:bookmarkStart w:id="22" w:name="BKM_906E9671_A0C5_4183_91D2_B7D79241BC8E"/>
      <w:bookmarkStart w:id="23" w:name="_Toc124764219"/>
      <w:bookmarkStart w:id="24" w:name="_Toc198451632"/>
      <w:bookmarkStart w:id="25" w:name="_Toc198451648"/>
      <w:bookmarkStart w:id="26" w:name="_Toc198452725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22"/>
      <w:r>
        <w:lastRenderedPageBreak/>
        <w:t>Requisitos</w:t>
      </w:r>
      <w:bookmarkEnd w:id="23"/>
    </w:p>
    <w:p w14:paraId="4C90BF45" w14:textId="3E6FD163" w:rsidR="00F25A3C" w:rsidRDefault="00AF1B22" w:rsidP="00244D69">
      <w:pPr>
        <w:pStyle w:val="Ttulo2"/>
        <w:tabs>
          <w:tab w:val="clear" w:pos="1361"/>
          <w:tab w:val="num" w:pos="709"/>
        </w:tabs>
        <w:spacing w:before="480"/>
        <w:ind w:left="709" w:hanging="709"/>
      </w:pPr>
      <w:bookmarkStart w:id="27" w:name="_Toc124764220"/>
      <w:r>
        <w:t xml:space="preserve">Listado de </w:t>
      </w:r>
      <w:r w:rsidR="006D7326">
        <w:t>Requisitos</w:t>
      </w:r>
      <w:bookmarkEnd w:id="27"/>
    </w:p>
    <w:tbl>
      <w:tblPr>
        <w:tblW w:w="8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2223"/>
        <w:gridCol w:w="5004"/>
      </w:tblGrid>
      <w:tr w:rsidR="00970718" w:rsidRPr="006D7326" w14:paraId="37C32194" w14:textId="77777777" w:rsidTr="00970718">
        <w:trPr>
          <w:trHeight w:val="266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bookmarkEnd w:id="24"/>
          <w:bookmarkEnd w:id="25"/>
          <w:bookmarkEnd w:id="26"/>
          <w:p w14:paraId="2A4573D2" w14:textId="68E73945" w:rsidR="00970718" w:rsidRPr="006D7326" w:rsidRDefault="00970718" w:rsidP="006D73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421F4A5" w14:textId="5A37D078" w:rsidR="00970718" w:rsidRPr="006D7326" w:rsidRDefault="00970718" w:rsidP="006D73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D73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5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5B339F4" w14:textId="77777777" w:rsidR="00970718" w:rsidRPr="006D7326" w:rsidRDefault="00970718" w:rsidP="006D73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D73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RESUMEN</w:t>
            </w:r>
          </w:p>
        </w:tc>
      </w:tr>
      <w:tr w:rsidR="00970718" w:rsidRPr="006D7326" w14:paraId="704EB6AD" w14:textId="77777777" w:rsidTr="00970718">
        <w:trPr>
          <w:trHeight w:val="692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8F08" w14:textId="4C6F864F" w:rsidR="00970718" w:rsidRPr="006D7326" w:rsidRDefault="00970718" w:rsidP="006316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BFFBC" w14:textId="45790C2A" w:rsidR="00970718" w:rsidRPr="006D7326" w:rsidRDefault="00970718" w:rsidP="00973B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D73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Acerca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OLCE</w:t>
            </w:r>
          </w:p>
        </w:tc>
        <w:tc>
          <w:tcPr>
            <w:tcW w:w="5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EA864" w14:textId="77777777" w:rsidR="00970718" w:rsidRPr="006D7326" w:rsidRDefault="00970718" w:rsidP="00AE68F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D73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Elaborar apartado que brinde información al usuario acerca del observatorio, su estructura, un breve resumen de su contenido y poner en contexto al usuario acerca de la información que podrá consultar</w:t>
            </w:r>
          </w:p>
        </w:tc>
      </w:tr>
      <w:tr w:rsidR="00970718" w:rsidRPr="006D7326" w14:paraId="7CA3EF73" w14:textId="77777777" w:rsidTr="00970718">
        <w:trPr>
          <w:trHeight w:val="46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4E2A" w14:textId="32956C79" w:rsidR="00970718" w:rsidRPr="006D7326" w:rsidRDefault="00970718" w:rsidP="00970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30D73" w14:textId="288015B3" w:rsidR="00970718" w:rsidRPr="006D7326" w:rsidRDefault="00970718" w:rsidP="006D73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D73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Módulo de indicadores</w:t>
            </w:r>
          </w:p>
        </w:tc>
        <w:tc>
          <w:tcPr>
            <w:tcW w:w="5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7BF55" w14:textId="14BE8332" w:rsidR="00970718" w:rsidRPr="006D7326" w:rsidRDefault="00970718" w:rsidP="00AE68F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D73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Elaborar apartado de indicadores nacionales agrupados por familias, que permita al usuario el analices del mismo mediante tablas y gráficos</w:t>
            </w:r>
          </w:p>
        </w:tc>
      </w:tr>
      <w:tr w:rsidR="00970718" w:rsidRPr="006D7326" w14:paraId="0F4CD04A" w14:textId="77777777" w:rsidTr="00970718">
        <w:trPr>
          <w:trHeight w:val="46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3DBE" w14:textId="2A71F7A8" w:rsidR="00970718" w:rsidRPr="006D7326" w:rsidRDefault="00970718" w:rsidP="00970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60B3C" w14:textId="633C8ECD" w:rsidR="00970718" w:rsidRPr="006D7326" w:rsidRDefault="00970718" w:rsidP="006D73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D73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Módulo de indicadores Multilaterales</w:t>
            </w:r>
          </w:p>
        </w:tc>
        <w:tc>
          <w:tcPr>
            <w:tcW w:w="5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9CB66" w14:textId="60F3ACD0" w:rsidR="00970718" w:rsidRPr="006D7326" w:rsidRDefault="00970718" w:rsidP="00AE68F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D73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Elaborar apartado de indicadores internacionales que permita al usuario realizar una comparativa entre Perú y demás países, mediante tablas y gráficos</w:t>
            </w:r>
          </w:p>
        </w:tc>
      </w:tr>
      <w:tr w:rsidR="00970718" w:rsidRPr="006D7326" w14:paraId="17D9ED6D" w14:textId="77777777" w:rsidTr="00970718">
        <w:trPr>
          <w:trHeight w:val="46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906B" w14:textId="677AB3AA" w:rsidR="00970718" w:rsidRDefault="00970718" w:rsidP="00970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F5E42" w14:textId="063071C0" w:rsidR="00970718" w:rsidRPr="006D7326" w:rsidRDefault="00970718" w:rsidP="006D73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Comparativo</w:t>
            </w:r>
            <w:r w:rsidRPr="006D73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de costos</w:t>
            </w:r>
          </w:p>
        </w:tc>
        <w:tc>
          <w:tcPr>
            <w:tcW w:w="5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FC65E" w14:textId="6B0562A0" w:rsidR="00970718" w:rsidRPr="006D7326" w:rsidRDefault="00970718" w:rsidP="00AE68F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D73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Elaborar apartado que permita al usuario realizar una comparativa de los precios que tienen los operadores logísticos respectos a los diferentes servicios que estos brindan</w:t>
            </w:r>
          </w:p>
        </w:tc>
      </w:tr>
      <w:tr w:rsidR="00970718" w:rsidRPr="006D7326" w14:paraId="7DCBC34F" w14:textId="77777777" w:rsidTr="00970718">
        <w:trPr>
          <w:trHeight w:val="46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038C" w14:textId="1F241E84" w:rsidR="00970718" w:rsidRPr="006D7326" w:rsidRDefault="00970718" w:rsidP="00970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629F1" w14:textId="11191F28" w:rsidR="00970718" w:rsidRPr="006D7326" w:rsidRDefault="00970718" w:rsidP="006D73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D73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Directorio de Servicios Logísticos</w:t>
            </w:r>
          </w:p>
        </w:tc>
        <w:tc>
          <w:tcPr>
            <w:tcW w:w="5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3D6FF" w14:textId="18E95E3F" w:rsidR="00970718" w:rsidRPr="006D7326" w:rsidRDefault="00970718" w:rsidP="00AE68F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D73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Elaborar apartado que permita al usuario realizar una búsqueda de los operadores logísticos autorizados</w:t>
            </w:r>
          </w:p>
        </w:tc>
      </w:tr>
      <w:tr w:rsidR="00970718" w:rsidRPr="006D7326" w14:paraId="7F9DC5A3" w14:textId="77777777" w:rsidTr="00970718">
        <w:trPr>
          <w:trHeight w:val="46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A43B" w14:textId="3F9F63B0" w:rsidR="00970718" w:rsidRPr="006D7326" w:rsidRDefault="00970718" w:rsidP="00970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0A344" w14:textId="530DC64F" w:rsidR="00970718" w:rsidRPr="006D7326" w:rsidRDefault="00970718" w:rsidP="006D73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D73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Nueva Normativa</w:t>
            </w:r>
          </w:p>
        </w:tc>
        <w:tc>
          <w:tcPr>
            <w:tcW w:w="5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41B07" w14:textId="77777777" w:rsidR="00970718" w:rsidRPr="006D7326" w:rsidRDefault="00970718" w:rsidP="00AE68F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D73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Elaborar sección informativa que permita publicar información normativa relacionada con el comercio exterior </w:t>
            </w:r>
          </w:p>
        </w:tc>
      </w:tr>
      <w:tr w:rsidR="00970718" w:rsidRPr="006D7326" w14:paraId="6D6F3262" w14:textId="77777777" w:rsidTr="00970718">
        <w:trPr>
          <w:trHeight w:val="26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58EB" w14:textId="0481B725" w:rsidR="00970718" w:rsidRPr="006D7326" w:rsidRDefault="00970718" w:rsidP="00970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0635" w14:textId="39125BFA" w:rsidR="00970718" w:rsidRPr="006D7326" w:rsidRDefault="00970718" w:rsidP="006D73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D73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Documentos de interés</w:t>
            </w:r>
          </w:p>
        </w:tc>
        <w:tc>
          <w:tcPr>
            <w:tcW w:w="5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F132B" w14:textId="77777777" w:rsidR="00970718" w:rsidRPr="006D7326" w:rsidRDefault="00970718" w:rsidP="00AE68F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D73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Elaborar apartado que permita poner a disposición de los usuarios información de su interés</w:t>
            </w:r>
          </w:p>
        </w:tc>
      </w:tr>
      <w:tr w:rsidR="00970718" w:rsidRPr="006D7326" w14:paraId="74BDF792" w14:textId="77777777" w:rsidTr="00970718">
        <w:trPr>
          <w:trHeight w:val="46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3369" w14:textId="27548AD8" w:rsidR="00970718" w:rsidRDefault="00970718" w:rsidP="00970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CCAAB" w14:textId="34E2F3B5" w:rsidR="00970718" w:rsidRPr="006D7326" w:rsidRDefault="00970718" w:rsidP="002A3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Noticias</w:t>
            </w:r>
          </w:p>
        </w:tc>
        <w:tc>
          <w:tcPr>
            <w:tcW w:w="5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7DFB4" w14:textId="76A58AC6" w:rsidR="00970718" w:rsidRPr="006D7326" w:rsidRDefault="00970718" w:rsidP="002A36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D73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Elaborar apartado que permita mantener informado al usuario mediante las noticias a realizarse relacionados con el sistema logístico de Perú</w:t>
            </w:r>
          </w:p>
        </w:tc>
      </w:tr>
      <w:tr w:rsidR="00970718" w:rsidRPr="006D7326" w14:paraId="3E241EF5" w14:textId="77777777" w:rsidTr="00970718">
        <w:trPr>
          <w:trHeight w:val="46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AF77" w14:textId="2B4B9BD8" w:rsidR="00970718" w:rsidRDefault="00970718" w:rsidP="00970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9</w:t>
            </w:r>
          </w:p>
        </w:tc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5BF18" w14:textId="463CEFA7" w:rsidR="00970718" w:rsidRPr="006D7326" w:rsidRDefault="00970718" w:rsidP="006D73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</w:t>
            </w:r>
            <w:r w:rsidRPr="006D73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ventos</w:t>
            </w:r>
          </w:p>
        </w:tc>
        <w:tc>
          <w:tcPr>
            <w:tcW w:w="5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0B172" w14:textId="04230F98" w:rsidR="00970718" w:rsidRPr="006D7326" w:rsidRDefault="00970718" w:rsidP="002A36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D73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Elaborar apartado que permita mantener informado al usuario mediante 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o</w:t>
            </w:r>
            <w:r w:rsidRPr="006D73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 eventos a realizarse relacionados con el sistema logístico de Perú</w:t>
            </w:r>
          </w:p>
        </w:tc>
      </w:tr>
      <w:tr w:rsidR="00970718" w:rsidRPr="006D7326" w14:paraId="7F8BCCDA" w14:textId="77777777" w:rsidTr="00970718">
        <w:trPr>
          <w:trHeight w:val="469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9A25" w14:textId="7703C87E" w:rsidR="00970718" w:rsidRPr="006D7326" w:rsidRDefault="00970718" w:rsidP="00970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F8D8E" w14:textId="09D231E3" w:rsidR="00970718" w:rsidRPr="006D7326" w:rsidRDefault="00970718" w:rsidP="006D73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D73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Fuentes de información adicionales</w:t>
            </w:r>
          </w:p>
        </w:tc>
        <w:tc>
          <w:tcPr>
            <w:tcW w:w="5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6619E" w14:textId="77777777" w:rsidR="00970718" w:rsidRPr="006D7326" w:rsidRDefault="00970718" w:rsidP="00AE68F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D73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Elaborar apartado que permita  brindará a los usuarios un catálogo de plataformas de información complementarios al observatorio mismo</w:t>
            </w:r>
          </w:p>
        </w:tc>
      </w:tr>
      <w:tr w:rsidR="00970718" w:rsidRPr="006D7326" w14:paraId="1AC99FFC" w14:textId="77777777" w:rsidTr="00970718">
        <w:trPr>
          <w:trHeight w:val="46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4CD8" w14:textId="77777777" w:rsidR="006316D6" w:rsidRDefault="006316D6" w:rsidP="00970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  <w:p w14:paraId="4F58EA27" w14:textId="3370C368" w:rsidR="00970718" w:rsidRPr="006D7326" w:rsidRDefault="00970718" w:rsidP="00970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BAF6" w14:textId="60B65E9F" w:rsidR="00970718" w:rsidRPr="006D7326" w:rsidRDefault="00970718" w:rsidP="006D73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D73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Canal de aprendizaje</w:t>
            </w:r>
          </w:p>
        </w:tc>
        <w:tc>
          <w:tcPr>
            <w:tcW w:w="5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73B45" w14:textId="77777777" w:rsidR="00970718" w:rsidRPr="006D7326" w:rsidRDefault="00970718" w:rsidP="00AE68F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D73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Elaborar apartado que permita a los usuarios, ampliar su conocimiento sobre la tecnología, los procesos y los sistemas</w:t>
            </w:r>
          </w:p>
        </w:tc>
      </w:tr>
      <w:tr w:rsidR="00970718" w:rsidRPr="006D7326" w14:paraId="108EEB56" w14:textId="77777777" w:rsidTr="00970718">
        <w:trPr>
          <w:trHeight w:val="371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25D6" w14:textId="77777777" w:rsidR="006316D6" w:rsidRDefault="006316D6" w:rsidP="00970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  <w:p w14:paraId="417BE3E1" w14:textId="60FF4807" w:rsidR="00970718" w:rsidRPr="006D7326" w:rsidRDefault="00970718" w:rsidP="00970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12</w:t>
            </w:r>
          </w:p>
        </w:tc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B38D3" w14:textId="211BC5B1" w:rsidR="00970718" w:rsidRPr="006D7326" w:rsidRDefault="00970718" w:rsidP="006D73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D73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Redes Sociales</w:t>
            </w:r>
          </w:p>
        </w:tc>
        <w:tc>
          <w:tcPr>
            <w:tcW w:w="5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FCBEB" w14:textId="17F016F7" w:rsidR="00970718" w:rsidRPr="006D7326" w:rsidRDefault="00970718" w:rsidP="00AE68F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D73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Elaborar apartado de presentación de publicaciones de redes sociales, acompañadas del link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 acceso directo a estas redes</w:t>
            </w:r>
          </w:p>
        </w:tc>
      </w:tr>
      <w:tr w:rsidR="00970718" w:rsidRPr="006D7326" w14:paraId="1155385E" w14:textId="77777777" w:rsidTr="006316D6">
        <w:trPr>
          <w:trHeight w:val="371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CAD1" w14:textId="77777777" w:rsidR="006316D6" w:rsidRDefault="006316D6" w:rsidP="00970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  <w:p w14:paraId="20593F7F" w14:textId="561B8B9C" w:rsidR="00970718" w:rsidRPr="00A224E3" w:rsidRDefault="00970718" w:rsidP="00970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62612" w14:textId="48E1FAA4" w:rsidR="00970718" w:rsidRPr="006D7326" w:rsidRDefault="00970718" w:rsidP="006D73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224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Visores Geográficos</w:t>
            </w:r>
          </w:p>
        </w:tc>
        <w:tc>
          <w:tcPr>
            <w:tcW w:w="5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F4133" w14:textId="2E983E52" w:rsidR="00970718" w:rsidRPr="006D7326" w:rsidRDefault="00970718" w:rsidP="00A224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Elaborar apartado que</w:t>
            </w:r>
            <w:r w:rsidRPr="00A224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present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</w:t>
            </w:r>
            <w:r w:rsidRPr="00A224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información relevante mediante el uso de gráficas dinámicas y mapas interactivos, permita la interacción del usuario con la información y facilite la comprensión de la misma.</w:t>
            </w:r>
          </w:p>
        </w:tc>
      </w:tr>
      <w:tr w:rsidR="00970718" w:rsidRPr="006D7326" w14:paraId="2D1767C7" w14:textId="77777777" w:rsidTr="006316D6">
        <w:trPr>
          <w:trHeight w:val="461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96AB" w14:textId="77777777" w:rsidR="006316D6" w:rsidRDefault="006316D6" w:rsidP="00970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  <w:p w14:paraId="75D4C0C6" w14:textId="7D12C9D3" w:rsidR="00970718" w:rsidRDefault="00970718" w:rsidP="00970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30416" w14:textId="1AE59D6B" w:rsidR="00970718" w:rsidRPr="006D7326" w:rsidRDefault="00970718" w:rsidP="006D73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API</w:t>
            </w:r>
          </w:p>
        </w:tc>
        <w:tc>
          <w:tcPr>
            <w:tcW w:w="5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08D3E" w14:textId="121B9922" w:rsidR="00970718" w:rsidRPr="006316D6" w:rsidRDefault="00970718" w:rsidP="00AE68F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316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Elaborar apartado </w:t>
            </w:r>
            <w:r w:rsidR="006316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que</w:t>
            </w:r>
            <w:r w:rsidR="006316D6" w:rsidRPr="00A224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 w:rsidRPr="006316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permita a usuarios externos acceder de manera directa y rápida a cierta información seleccionada del Observatorio.</w:t>
            </w:r>
          </w:p>
        </w:tc>
      </w:tr>
      <w:tr w:rsidR="006316D6" w:rsidRPr="006D7326" w14:paraId="49B57E0C" w14:textId="77777777" w:rsidTr="006316D6">
        <w:trPr>
          <w:trHeight w:val="371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289D" w14:textId="77777777" w:rsidR="006316D6" w:rsidRDefault="006316D6" w:rsidP="00970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  <w:p w14:paraId="5A7B8E53" w14:textId="4125066C" w:rsidR="006316D6" w:rsidRDefault="006316D6" w:rsidP="00970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bookmarkStart w:id="28" w:name="_GoBack"/>
            <w:bookmarkEnd w:id="28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FF14D" w14:textId="7E296BF9" w:rsidR="006316D6" w:rsidRDefault="006316D6" w:rsidP="006D73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MISLO</w:t>
            </w:r>
          </w:p>
        </w:tc>
        <w:tc>
          <w:tcPr>
            <w:tcW w:w="5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8E712" w14:textId="7C747309" w:rsidR="006316D6" w:rsidRDefault="006316D6" w:rsidP="00AE68F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316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Elaborar apartado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que</w:t>
            </w:r>
            <w:r w:rsidRPr="00A224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 w:rsidRPr="006316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permita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tener acceso directo al </w:t>
            </w:r>
            <w:r w:rsidRPr="006316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Módulo de Información sobre los servicios de logística de comercio exterior (MISLO) de la VUCE para que los </w:t>
            </w:r>
            <w:r w:rsidRPr="006316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operadores puedan transmitir y actualizar su información en este módulo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</w:t>
            </w:r>
          </w:p>
        </w:tc>
      </w:tr>
    </w:tbl>
    <w:p w14:paraId="419F8B9B" w14:textId="0F42D8DC" w:rsidR="00AE68F3" w:rsidRDefault="00AE68F3" w:rsidP="00340639">
      <w:pPr>
        <w:tabs>
          <w:tab w:val="left" w:pos="7030"/>
        </w:tabs>
        <w:rPr>
          <w:lang w:val="es-ES"/>
        </w:rPr>
      </w:pPr>
    </w:p>
    <w:p w14:paraId="74028D65" w14:textId="77777777" w:rsidR="00742254" w:rsidRDefault="00742254" w:rsidP="00340639">
      <w:pPr>
        <w:tabs>
          <w:tab w:val="left" w:pos="7030"/>
        </w:tabs>
        <w:rPr>
          <w:lang w:val="es-ES"/>
        </w:rPr>
      </w:pPr>
    </w:p>
    <w:p w14:paraId="3C18674D" w14:textId="77777777" w:rsidR="00D7669B" w:rsidRDefault="00D7669B" w:rsidP="006D7326">
      <w:pPr>
        <w:pStyle w:val="Ttulo2"/>
        <w:tabs>
          <w:tab w:val="clear" w:pos="1361"/>
          <w:tab w:val="num" w:pos="709"/>
        </w:tabs>
        <w:spacing w:before="480"/>
        <w:ind w:left="709" w:hanging="709"/>
        <w:sectPr w:rsidR="00D7669B" w:rsidSect="00032AB1">
          <w:headerReference w:type="first" r:id="rId19"/>
          <w:footerReference w:type="first" r:id="rId20"/>
          <w:pgSz w:w="11906" w:h="16838"/>
          <w:pgMar w:top="1985" w:right="1418" w:bottom="1985" w:left="1418" w:header="1077" w:footer="737" w:gutter="0"/>
          <w:cols w:space="708"/>
          <w:docGrid w:linePitch="360"/>
        </w:sectPr>
      </w:pPr>
      <w:bookmarkStart w:id="29" w:name="_Toc124764221"/>
    </w:p>
    <w:p w14:paraId="5C1A133E" w14:textId="503FD698" w:rsidR="006D7326" w:rsidRDefault="00005669" w:rsidP="006D7326">
      <w:pPr>
        <w:pStyle w:val="Ttulo2"/>
        <w:tabs>
          <w:tab w:val="clear" w:pos="1361"/>
          <w:tab w:val="num" w:pos="709"/>
        </w:tabs>
        <w:spacing w:before="480"/>
        <w:ind w:left="709" w:hanging="709"/>
      </w:pPr>
      <w:r>
        <w:lastRenderedPageBreak/>
        <w:t>Mapa de requisitos</w:t>
      </w:r>
      <w:bookmarkEnd w:id="29"/>
    </w:p>
    <w:p w14:paraId="1C97C2A0" w14:textId="2248CD47" w:rsidR="00D7669B" w:rsidRDefault="00D7669B" w:rsidP="00D7669B">
      <w:pPr>
        <w:pStyle w:val="Textoindependiente0"/>
        <w:rPr>
          <w:lang w:eastAsia="es-ES"/>
        </w:rPr>
        <w:sectPr w:rsidR="00D7669B" w:rsidSect="00D7669B">
          <w:pgSz w:w="16838" w:h="11906" w:orient="landscape"/>
          <w:pgMar w:top="1418" w:right="1985" w:bottom="1418" w:left="1985" w:header="1077" w:footer="737" w:gutter="0"/>
          <w:cols w:space="708"/>
          <w:docGrid w:linePitch="360"/>
        </w:sectPr>
      </w:pPr>
      <w:r>
        <w:rPr>
          <w:noProof/>
          <w:lang w:eastAsia="es-PE"/>
        </w:rPr>
        <w:drawing>
          <wp:inline distT="0" distB="0" distL="0" distR="0" wp14:anchorId="5DF7D6C9" wp14:editId="12230D2C">
            <wp:extent cx="8707120" cy="2743084"/>
            <wp:effectExtent l="0" t="0" r="1778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51A22B7D" w14:textId="77777777" w:rsidR="004A5F96" w:rsidRDefault="004A5F96" w:rsidP="004A5F96">
      <w:pPr>
        <w:pStyle w:val="Ttulo1"/>
        <w:pBdr>
          <w:bottom w:val="single" w:sz="6" w:space="1" w:color="auto"/>
        </w:pBdr>
        <w:tabs>
          <w:tab w:val="clear" w:pos="1361"/>
          <w:tab w:val="num" w:pos="709"/>
        </w:tabs>
        <w:spacing w:before="360"/>
        <w:ind w:left="709" w:hanging="709"/>
      </w:pPr>
      <w:bookmarkStart w:id="30" w:name="_Toc124764222"/>
      <w:r>
        <w:lastRenderedPageBreak/>
        <w:t>Anexos</w:t>
      </w:r>
      <w:bookmarkEnd w:id="30"/>
    </w:p>
    <w:p w14:paraId="0F277A74" w14:textId="77777777" w:rsidR="004A5F96" w:rsidRDefault="004A5F96" w:rsidP="004A5F96">
      <w:pPr>
        <w:pStyle w:val="Ttulo2"/>
        <w:tabs>
          <w:tab w:val="clear" w:pos="1361"/>
          <w:tab w:val="num" w:pos="709"/>
        </w:tabs>
      </w:pPr>
      <w:bookmarkStart w:id="31" w:name="_Toc124764223"/>
      <w:r w:rsidRPr="00605DBA">
        <w:t>Matriz de trazabilidad de requisitos</w:t>
      </w:r>
      <w:bookmarkEnd w:id="31"/>
    </w:p>
    <w:p w14:paraId="393F2BEC" w14:textId="43638BE1" w:rsidR="00FF2F6F" w:rsidRPr="001654E8" w:rsidRDefault="00FF2F6F" w:rsidP="00FF2F6F">
      <w:pPr>
        <w:pStyle w:val="Lista"/>
        <w:ind w:left="720"/>
        <w:rPr>
          <w:rFonts w:ascii="Arial" w:eastAsiaTheme="minorHAnsi" w:hAnsi="Arial" w:cs="Arial"/>
          <w:sz w:val="22"/>
          <w:szCs w:val="22"/>
          <w:lang w:val="es-PE"/>
        </w:rPr>
      </w:pPr>
      <w:r>
        <w:rPr>
          <w:rFonts w:ascii="Arial" w:eastAsiaTheme="minorHAnsi" w:hAnsi="Arial" w:cs="Arial"/>
          <w:sz w:val="22"/>
          <w:szCs w:val="22"/>
          <w:lang w:val="es-PE"/>
        </w:rPr>
        <w:t>Ruta</w:t>
      </w:r>
      <w:r w:rsidRPr="001654E8">
        <w:rPr>
          <w:rFonts w:ascii="Arial" w:eastAsiaTheme="minorHAnsi" w:hAnsi="Arial" w:cs="Arial"/>
          <w:sz w:val="22"/>
          <w:szCs w:val="22"/>
          <w:lang w:val="es-PE"/>
        </w:rPr>
        <w:t xml:space="preserve">: </w:t>
      </w:r>
      <w:r>
        <w:rPr>
          <w:rFonts w:ascii="Arial" w:eastAsiaTheme="minorHAnsi" w:hAnsi="Arial" w:cs="Arial"/>
          <w:sz w:val="22"/>
          <w:szCs w:val="22"/>
          <w:lang w:val="es-PE"/>
        </w:rPr>
        <w:t>Entregables/</w:t>
      </w:r>
      <w:r w:rsidRPr="00FF2F6F">
        <w:t xml:space="preserve"> </w:t>
      </w:r>
      <w:r w:rsidRPr="00FF2F6F">
        <w:rPr>
          <w:rFonts w:ascii="Arial" w:eastAsiaTheme="minorHAnsi" w:hAnsi="Arial" w:cs="Arial"/>
          <w:sz w:val="22"/>
          <w:szCs w:val="22"/>
          <w:lang w:val="es-PE"/>
        </w:rPr>
        <w:t>Entregable 2 - Análisis y Diseño</w:t>
      </w:r>
      <w:r>
        <w:rPr>
          <w:rFonts w:ascii="Arial" w:eastAsiaTheme="minorHAnsi" w:hAnsi="Arial" w:cs="Arial"/>
          <w:sz w:val="22"/>
          <w:szCs w:val="22"/>
          <w:lang w:val="es-PE"/>
        </w:rPr>
        <w:t xml:space="preserve">/ </w:t>
      </w:r>
      <w:r w:rsidRPr="00FF2F6F">
        <w:rPr>
          <w:rFonts w:ascii="Arial" w:eastAsiaTheme="minorHAnsi" w:hAnsi="Arial" w:cs="Arial"/>
          <w:sz w:val="22"/>
          <w:szCs w:val="22"/>
          <w:lang w:val="es-PE"/>
        </w:rPr>
        <w:t>Entregable 2.2. Documento de Análisis Funcional</w:t>
      </w:r>
    </w:p>
    <w:p w14:paraId="4784DFCA" w14:textId="0F520500" w:rsidR="00FF2F6F" w:rsidRPr="001654E8" w:rsidRDefault="00FF2F6F" w:rsidP="00FF2F6F">
      <w:pPr>
        <w:pStyle w:val="Lista"/>
        <w:ind w:left="720"/>
        <w:rPr>
          <w:rFonts w:ascii="Arial" w:eastAsiaTheme="minorHAnsi" w:hAnsi="Arial" w:cs="Arial"/>
          <w:sz w:val="22"/>
          <w:szCs w:val="22"/>
          <w:lang w:val="es-PE"/>
        </w:rPr>
      </w:pPr>
      <w:r w:rsidRPr="001654E8">
        <w:rPr>
          <w:rFonts w:ascii="Arial" w:eastAsiaTheme="minorHAnsi" w:hAnsi="Arial" w:cs="Arial"/>
          <w:sz w:val="22"/>
          <w:szCs w:val="22"/>
          <w:lang w:val="es-PE"/>
        </w:rPr>
        <w:t xml:space="preserve">Ubicación: </w:t>
      </w:r>
      <w:r w:rsidRPr="00FF2F6F">
        <w:rPr>
          <w:rFonts w:ascii="Arial" w:eastAsiaTheme="minorHAnsi" w:hAnsi="Arial" w:cs="Arial"/>
          <w:sz w:val="22"/>
          <w:szCs w:val="22"/>
          <w:lang w:val="es-PE"/>
        </w:rPr>
        <w:t>https://acortar.link/VcAWLd</w:t>
      </w:r>
    </w:p>
    <w:p w14:paraId="4F8A272B" w14:textId="77612204" w:rsidR="00FF2F6F" w:rsidRDefault="00FF2F6F" w:rsidP="00FF2F6F">
      <w:pPr>
        <w:pStyle w:val="Lista"/>
        <w:ind w:left="720"/>
        <w:rPr>
          <w:rFonts w:ascii="Arial" w:eastAsiaTheme="minorHAnsi" w:hAnsi="Arial" w:cs="Arial"/>
          <w:sz w:val="22"/>
          <w:szCs w:val="22"/>
          <w:lang w:val="es-PE"/>
        </w:rPr>
      </w:pPr>
      <w:r w:rsidRPr="001654E8">
        <w:rPr>
          <w:rFonts w:ascii="Arial" w:eastAsiaTheme="minorHAnsi" w:hAnsi="Arial" w:cs="Arial"/>
          <w:sz w:val="22"/>
          <w:szCs w:val="22"/>
          <w:lang w:val="es-PE"/>
        </w:rPr>
        <w:t xml:space="preserve">Documentos: </w:t>
      </w:r>
      <w:r w:rsidRPr="00FF2F6F">
        <w:rPr>
          <w:rFonts w:ascii="Arial" w:eastAsiaTheme="minorHAnsi" w:hAnsi="Arial" w:cs="Arial"/>
          <w:sz w:val="22"/>
          <w:szCs w:val="22"/>
          <w:lang w:val="es-PE"/>
        </w:rPr>
        <w:t>Matriz de trazabilidad de requisitos</w:t>
      </w:r>
    </w:p>
    <w:p w14:paraId="7CAB3A2B" w14:textId="77777777" w:rsidR="004A5F96" w:rsidRDefault="004A5F96" w:rsidP="004A5F96">
      <w:pPr>
        <w:pStyle w:val="Textoindependiente0"/>
        <w:rPr>
          <w:lang w:eastAsia="es-ES"/>
        </w:rPr>
      </w:pPr>
    </w:p>
    <w:p w14:paraId="4FE389F8" w14:textId="77777777" w:rsidR="004A5F96" w:rsidRDefault="004A5F96" w:rsidP="004A5F96">
      <w:pPr>
        <w:pStyle w:val="Ttulo2"/>
        <w:tabs>
          <w:tab w:val="clear" w:pos="1361"/>
          <w:tab w:val="num" w:pos="709"/>
        </w:tabs>
      </w:pPr>
      <w:bookmarkStart w:id="32" w:name="_Toc124764224"/>
      <w:r>
        <w:t>Listado de indicadores</w:t>
      </w:r>
      <w:bookmarkEnd w:id="32"/>
    </w:p>
    <w:p w14:paraId="31345CE2" w14:textId="2A1FC3DC" w:rsidR="00FF2F6F" w:rsidRPr="001654E8" w:rsidRDefault="00FF2F6F" w:rsidP="00FF2F6F">
      <w:pPr>
        <w:pStyle w:val="Lista"/>
        <w:ind w:left="720"/>
        <w:rPr>
          <w:rFonts w:ascii="Arial" w:eastAsiaTheme="minorHAnsi" w:hAnsi="Arial" w:cs="Arial"/>
          <w:sz w:val="22"/>
          <w:szCs w:val="22"/>
          <w:lang w:val="es-PE"/>
        </w:rPr>
      </w:pPr>
      <w:r>
        <w:rPr>
          <w:rFonts w:ascii="Arial" w:eastAsiaTheme="minorHAnsi" w:hAnsi="Arial" w:cs="Arial"/>
          <w:sz w:val="22"/>
          <w:szCs w:val="22"/>
          <w:lang w:val="es-PE"/>
        </w:rPr>
        <w:t>Ruta</w:t>
      </w:r>
      <w:r w:rsidRPr="001654E8">
        <w:rPr>
          <w:rFonts w:ascii="Arial" w:eastAsiaTheme="minorHAnsi" w:hAnsi="Arial" w:cs="Arial"/>
          <w:sz w:val="22"/>
          <w:szCs w:val="22"/>
          <w:lang w:val="es-PE"/>
        </w:rPr>
        <w:t xml:space="preserve">: </w:t>
      </w:r>
      <w:r>
        <w:rPr>
          <w:rFonts w:ascii="Arial" w:eastAsiaTheme="minorHAnsi" w:hAnsi="Arial" w:cs="Arial"/>
          <w:sz w:val="22"/>
          <w:szCs w:val="22"/>
          <w:lang w:val="es-PE"/>
        </w:rPr>
        <w:t>Entregables/</w:t>
      </w:r>
      <w:r w:rsidRPr="00FF2F6F">
        <w:t xml:space="preserve"> </w:t>
      </w:r>
      <w:r w:rsidRPr="00FF2F6F">
        <w:rPr>
          <w:rFonts w:ascii="Arial" w:eastAsiaTheme="minorHAnsi" w:hAnsi="Arial" w:cs="Arial"/>
          <w:sz w:val="22"/>
          <w:szCs w:val="22"/>
          <w:lang w:val="es-PE"/>
        </w:rPr>
        <w:t>Entregable 2 - Análisis y Diseño</w:t>
      </w:r>
      <w:r>
        <w:rPr>
          <w:rFonts w:ascii="Arial" w:eastAsiaTheme="minorHAnsi" w:hAnsi="Arial" w:cs="Arial"/>
          <w:sz w:val="22"/>
          <w:szCs w:val="22"/>
          <w:lang w:val="es-PE"/>
        </w:rPr>
        <w:t xml:space="preserve">/ </w:t>
      </w:r>
      <w:r w:rsidRPr="00FF2F6F">
        <w:rPr>
          <w:rFonts w:ascii="Arial" w:eastAsiaTheme="minorHAnsi" w:hAnsi="Arial" w:cs="Arial"/>
          <w:sz w:val="22"/>
          <w:szCs w:val="22"/>
          <w:lang w:val="es-PE"/>
        </w:rPr>
        <w:t>Entregable 2.2. Documento de Análisis Funcional</w:t>
      </w:r>
      <w:r>
        <w:rPr>
          <w:rFonts w:ascii="Arial" w:eastAsiaTheme="minorHAnsi" w:hAnsi="Arial" w:cs="Arial"/>
          <w:sz w:val="22"/>
          <w:szCs w:val="22"/>
          <w:lang w:val="es-PE"/>
        </w:rPr>
        <w:t xml:space="preserve">/ </w:t>
      </w:r>
      <w:r w:rsidRPr="00FF2F6F">
        <w:rPr>
          <w:rFonts w:ascii="Arial" w:eastAsiaTheme="minorHAnsi" w:hAnsi="Arial" w:cs="Arial"/>
          <w:sz w:val="22"/>
          <w:szCs w:val="22"/>
          <w:lang w:val="es-PE"/>
        </w:rPr>
        <w:t>2.2. Módulo de Indicadores</w:t>
      </w:r>
      <w:r>
        <w:rPr>
          <w:rFonts w:ascii="Arial" w:eastAsiaTheme="minorHAnsi" w:hAnsi="Arial" w:cs="Arial"/>
          <w:sz w:val="22"/>
          <w:szCs w:val="22"/>
          <w:lang w:val="es-PE"/>
        </w:rPr>
        <w:t>/ Anexos</w:t>
      </w:r>
    </w:p>
    <w:p w14:paraId="6CF64A99" w14:textId="12D0A149" w:rsidR="00FF2F6F" w:rsidRPr="001654E8" w:rsidRDefault="00FF2F6F" w:rsidP="00FF2F6F">
      <w:pPr>
        <w:pStyle w:val="Lista"/>
        <w:ind w:left="720"/>
        <w:rPr>
          <w:rFonts w:ascii="Arial" w:eastAsiaTheme="minorHAnsi" w:hAnsi="Arial" w:cs="Arial"/>
          <w:sz w:val="22"/>
          <w:szCs w:val="22"/>
          <w:lang w:val="es-PE"/>
        </w:rPr>
      </w:pPr>
      <w:r w:rsidRPr="001654E8">
        <w:rPr>
          <w:rFonts w:ascii="Arial" w:eastAsiaTheme="minorHAnsi" w:hAnsi="Arial" w:cs="Arial"/>
          <w:sz w:val="22"/>
          <w:szCs w:val="22"/>
          <w:lang w:val="es-PE"/>
        </w:rPr>
        <w:t xml:space="preserve">Ubicación: </w:t>
      </w:r>
      <w:r w:rsidRPr="00FF2F6F">
        <w:rPr>
          <w:rFonts w:ascii="Arial" w:eastAsiaTheme="minorHAnsi" w:hAnsi="Arial" w:cs="Arial"/>
          <w:sz w:val="22"/>
          <w:szCs w:val="22"/>
          <w:lang w:val="es-PE"/>
        </w:rPr>
        <w:t>https://acortar.link/8fZ8zi</w:t>
      </w:r>
    </w:p>
    <w:p w14:paraId="3F98B329" w14:textId="68AC90D2" w:rsidR="00FF2F6F" w:rsidRDefault="00FF2F6F" w:rsidP="00FF2F6F">
      <w:pPr>
        <w:pStyle w:val="Lista"/>
        <w:ind w:left="720"/>
        <w:rPr>
          <w:rFonts w:ascii="Arial" w:eastAsiaTheme="minorHAnsi" w:hAnsi="Arial" w:cs="Arial"/>
          <w:sz w:val="22"/>
          <w:szCs w:val="22"/>
          <w:lang w:val="es-PE"/>
        </w:rPr>
      </w:pPr>
      <w:r w:rsidRPr="001654E8">
        <w:rPr>
          <w:rFonts w:ascii="Arial" w:eastAsiaTheme="minorHAnsi" w:hAnsi="Arial" w:cs="Arial"/>
          <w:sz w:val="22"/>
          <w:szCs w:val="22"/>
          <w:lang w:val="es-PE"/>
        </w:rPr>
        <w:t xml:space="preserve">Documentos: </w:t>
      </w:r>
      <w:r w:rsidRPr="00FF2F6F">
        <w:rPr>
          <w:rFonts w:ascii="Arial" w:eastAsiaTheme="minorHAnsi" w:hAnsi="Arial" w:cs="Arial"/>
          <w:sz w:val="22"/>
          <w:szCs w:val="22"/>
          <w:lang w:val="es-PE"/>
        </w:rPr>
        <w:t>Listado de Indicadores</w:t>
      </w:r>
    </w:p>
    <w:p w14:paraId="53C79F72" w14:textId="77777777" w:rsidR="004A5F96" w:rsidRDefault="004A5F96" w:rsidP="004A5F96">
      <w:pPr>
        <w:pStyle w:val="Textoindependiente0"/>
        <w:rPr>
          <w:lang w:eastAsia="es-ES"/>
        </w:rPr>
      </w:pPr>
    </w:p>
    <w:p w14:paraId="5EFE8799" w14:textId="4C80DBD7" w:rsidR="00340639" w:rsidRDefault="00340639" w:rsidP="00340639">
      <w:pPr>
        <w:tabs>
          <w:tab w:val="left" w:pos="7030"/>
        </w:tabs>
        <w:rPr>
          <w:lang w:val="es-ES"/>
        </w:rPr>
      </w:pPr>
      <w:r>
        <w:rPr>
          <w:lang w:val="es-ES"/>
        </w:rPr>
        <w:tab/>
      </w:r>
    </w:p>
    <w:sectPr w:rsidR="00340639" w:rsidSect="00032AB1">
      <w:pgSz w:w="11906" w:h="16838"/>
      <w:pgMar w:top="1985" w:right="1418" w:bottom="1985" w:left="1418" w:header="107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F29EF" w14:textId="77777777" w:rsidR="00B73697" w:rsidRDefault="00B73697" w:rsidP="00C02F96">
      <w:pPr>
        <w:spacing w:after="0" w:line="240" w:lineRule="auto"/>
      </w:pPr>
      <w:r>
        <w:separator/>
      </w:r>
    </w:p>
    <w:p w14:paraId="01886C60" w14:textId="77777777" w:rsidR="00B73697" w:rsidRDefault="00B73697"/>
  </w:endnote>
  <w:endnote w:type="continuationSeparator" w:id="0">
    <w:p w14:paraId="7A6708D9" w14:textId="77777777" w:rsidR="00B73697" w:rsidRDefault="00B73697" w:rsidP="00C02F96">
      <w:pPr>
        <w:spacing w:after="0" w:line="240" w:lineRule="auto"/>
      </w:pPr>
      <w:r>
        <w:continuationSeparator/>
      </w:r>
    </w:p>
    <w:p w14:paraId="5DCB55E1" w14:textId="77777777" w:rsidR="00B73697" w:rsidRDefault="00B736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ExtraLight">
    <w:altName w:val="Calibri"/>
    <w:charset w:val="00"/>
    <w:family w:val="auto"/>
    <w:pitch w:val="variable"/>
    <w:sig w:usb0="A00000AF" w:usb1="40000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7D9C5" w14:textId="77777777" w:rsidR="00CB1E43" w:rsidRDefault="00CB1E43" w:rsidP="001A3498">
    <w:pPr>
      <w:pStyle w:val="Piedepgina"/>
      <w:rPr>
        <w:rFonts w:cs="Arial"/>
        <w:szCs w:val="18"/>
      </w:rPr>
    </w:pPr>
    <w:r>
      <w:rPr>
        <w:noProof/>
        <w:lang w:eastAsia="es-PE"/>
      </w:rPr>
      <w:drawing>
        <wp:anchor distT="0" distB="0" distL="114300" distR="114300" simplePos="0" relativeHeight="251668480" behindDoc="0" locked="0" layoutInCell="1" allowOverlap="1" wp14:anchorId="1616E9D5" wp14:editId="0815564A">
          <wp:simplePos x="0" y="0"/>
          <wp:positionH relativeFrom="margin">
            <wp:align>right</wp:align>
          </wp:positionH>
          <wp:positionV relativeFrom="paragraph">
            <wp:posOffset>-181610</wp:posOffset>
          </wp:positionV>
          <wp:extent cx="1668780" cy="570230"/>
          <wp:effectExtent l="0" t="0" r="7620" b="1270"/>
          <wp:wrapNone/>
          <wp:docPr id="319" name="Imagen 3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8780" cy="57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7456" behindDoc="0" locked="0" layoutInCell="1" allowOverlap="1" wp14:anchorId="359C1A6B" wp14:editId="40AE43ED">
          <wp:simplePos x="0" y="0"/>
          <wp:positionH relativeFrom="margin">
            <wp:align>center</wp:align>
          </wp:positionH>
          <wp:positionV relativeFrom="paragraph">
            <wp:posOffset>-172720</wp:posOffset>
          </wp:positionV>
          <wp:extent cx="859790" cy="478790"/>
          <wp:effectExtent l="0" t="0" r="0" b="0"/>
          <wp:wrapNone/>
          <wp:docPr id="320" name="Imagen 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790" cy="478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6432" behindDoc="0" locked="0" layoutInCell="1" allowOverlap="1" wp14:anchorId="7870B8C1" wp14:editId="176CC644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1676400" cy="441325"/>
          <wp:effectExtent l="0" t="0" r="0" b="0"/>
          <wp:wrapNone/>
          <wp:docPr id="321" name="Imagen 3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E8A5CB7" w14:textId="77777777" w:rsidR="00CB1E43" w:rsidRDefault="00CB1E4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12236" w14:textId="77777777" w:rsidR="00CB1E43" w:rsidRDefault="00CB1E43">
    <w:pPr>
      <w:pStyle w:val="Piedepgina"/>
      <w:jc w:val="right"/>
    </w:pPr>
  </w:p>
  <w:p w14:paraId="519A6335" w14:textId="77777777" w:rsidR="00CB1E43" w:rsidRDefault="00CB1E4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4F4D6" w14:textId="77777777" w:rsidR="00CB1E43" w:rsidRPr="00125327" w:rsidRDefault="00CB1E43" w:rsidP="001253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D26C0" w14:textId="77777777" w:rsidR="00B73697" w:rsidRDefault="00B73697" w:rsidP="00C02F96">
      <w:pPr>
        <w:spacing w:after="0" w:line="240" w:lineRule="auto"/>
      </w:pPr>
      <w:r>
        <w:separator/>
      </w:r>
    </w:p>
    <w:p w14:paraId="4B248B69" w14:textId="77777777" w:rsidR="00B73697" w:rsidRDefault="00B73697"/>
  </w:footnote>
  <w:footnote w:type="continuationSeparator" w:id="0">
    <w:p w14:paraId="627B93C9" w14:textId="77777777" w:rsidR="00B73697" w:rsidRDefault="00B73697" w:rsidP="00C02F96">
      <w:pPr>
        <w:spacing w:after="0" w:line="240" w:lineRule="auto"/>
      </w:pPr>
      <w:r>
        <w:continuationSeparator/>
      </w:r>
    </w:p>
    <w:p w14:paraId="39E17224" w14:textId="77777777" w:rsidR="00B73697" w:rsidRDefault="00B7369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2216147"/>
      <w:docPartObj>
        <w:docPartGallery w:val="Page Numbers (Top of Page)"/>
        <w:docPartUnique/>
      </w:docPartObj>
    </w:sdtPr>
    <w:sdtEndPr/>
    <w:sdtContent>
      <w:p w14:paraId="7F3A3735" w14:textId="73F3FDFC" w:rsidR="00CB1E43" w:rsidRDefault="00CB1E43" w:rsidP="0017123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16D6" w:rsidRPr="006316D6">
          <w:rPr>
            <w:noProof/>
            <w:lang w:val="es-ES"/>
          </w:rPr>
          <w:t>7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789" w:type="dxa"/>
      <w:tblInd w:w="79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6"/>
      <w:gridCol w:w="1003"/>
    </w:tblGrid>
    <w:tr w:rsidR="00CB1E43" w:rsidRPr="00632ECB" w14:paraId="59466C11" w14:textId="77777777" w:rsidTr="00326BC5">
      <w:tc>
        <w:tcPr>
          <w:tcW w:w="786" w:type="dxa"/>
        </w:tcPr>
        <w:p w14:paraId="7A9B03B4" w14:textId="77777777" w:rsidR="00CB1E43" w:rsidRDefault="00CB1E43" w:rsidP="00125327">
          <w:pPr>
            <w:pStyle w:val="Encabezado"/>
            <w:jc w:val="right"/>
          </w:pPr>
          <w:r>
            <w:rPr>
              <w:noProof/>
              <w:lang w:eastAsia="es-PE"/>
            </w:rPr>
            <w:drawing>
              <wp:inline distT="0" distB="0" distL="0" distR="0" wp14:anchorId="42FEE5CF" wp14:editId="47C31E80">
                <wp:extent cx="356708" cy="348781"/>
                <wp:effectExtent l="0" t="0" r="5715" b="0"/>
                <wp:docPr id="322" name="Imagen 3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6825" cy="368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Style w:val="FechaPortadaCar"/>
            <w:sz w:val="12"/>
            <w:szCs w:val="12"/>
          </w:rPr>
          <w:id w:val="864954176"/>
          <w:date w:fullDate="2022-12-15T00:00:00Z">
            <w:dateFormat w:val="dd/MM/yyyy"/>
            <w:lid w:val="es-ES"/>
            <w:storeMappedDataAs w:val="dateTime"/>
            <w:calendar w:val="gregorian"/>
          </w:date>
        </w:sdtPr>
        <w:sdtEndPr>
          <w:rPr>
            <w:rStyle w:val="FechaPortadaCar"/>
          </w:rPr>
        </w:sdtEndPr>
        <w:sdtContent>
          <w:tc>
            <w:tcPr>
              <w:tcW w:w="1003" w:type="dxa"/>
              <w:vAlign w:val="center"/>
            </w:tcPr>
            <w:p w14:paraId="27EA0ECC" w14:textId="7B5312EC" w:rsidR="00CB1E43" w:rsidRPr="00632ECB" w:rsidRDefault="00CB1E43" w:rsidP="00AF11CF">
              <w:pPr>
                <w:pStyle w:val="Encabezado"/>
                <w:jc w:val="center"/>
                <w:rPr>
                  <w:sz w:val="12"/>
                  <w:szCs w:val="12"/>
                </w:rPr>
              </w:pPr>
              <w:r>
                <w:rPr>
                  <w:rStyle w:val="FechaPortadaCar"/>
                  <w:sz w:val="12"/>
                  <w:szCs w:val="12"/>
                  <w:lang w:val="es-ES"/>
                </w:rPr>
                <w:t>15/12/2022</w:t>
              </w:r>
            </w:p>
          </w:tc>
        </w:sdtContent>
      </w:sdt>
    </w:tr>
  </w:tbl>
  <w:p w14:paraId="7DACBEB5" w14:textId="77777777" w:rsidR="00CB1E43" w:rsidRDefault="00CB1E4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D7B16" w14:textId="77777777" w:rsidR="00CB1E43" w:rsidRPr="002E7754" w:rsidRDefault="00CB1E43" w:rsidP="002E7754">
    <w:pPr>
      <w:pStyle w:val="Encabezado"/>
    </w:pPr>
    <w:r w:rsidRPr="002E7754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51.75pt;height:51pt" o:bullet="t">
        <v:imagedata r:id="rId1" o:title="Bullet"/>
      </v:shape>
    </w:pict>
  </w:numPicBullet>
  <w:numPicBullet w:numPicBulletId="1">
    <w:pict>
      <v:shape id="_x0000_i1095" type="#_x0000_t75" style="width:152.25pt;height:141pt" o:bullet="t">
        <v:imagedata r:id="rId2" o:title="Bullet 4"/>
      </v:shape>
    </w:pict>
  </w:numPicBullet>
  <w:abstractNum w:abstractNumId="0" w15:restartNumberingAfterBreak="0">
    <w:nsid w:val="06662143"/>
    <w:multiLevelType w:val="multilevel"/>
    <w:tmpl w:val="0409001F"/>
    <w:styleLink w:val="Estilo1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03218C"/>
    <w:multiLevelType w:val="multilevel"/>
    <w:tmpl w:val="AA10B8D6"/>
    <w:styleLink w:val="Estilo15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B940E1"/>
    <w:multiLevelType w:val="hybridMultilevel"/>
    <w:tmpl w:val="4FB6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B0E54"/>
    <w:multiLevelType w:val="multilevel"/>
    <w:tmpl w:val="0409001F"/>
    <w:styleLink w:val="Estilo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1E7762"/>
    <w:multiLevelType w:val="hybridMultilevel"/>
    <w:tmpl w:val="6C9611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63DF6"/>
    <w:multiLevelType w:val="multilevel"/>
    <w:tmpl w:val="0409001F"/>
    <w:styleLink w:val="Estilo13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5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9E78AA"/>
    <w:multiLevelType w:val="multilevel"/>
    <w:tmpl w:val="397C94C0"/>
    <w:styleLink w:val="Estilo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7537B5E"/>
    <w:multiLevelType w:val="multilevel"/>
    <w:tmpl w:val="0409001F"/>
    <w:styleLink w:val="Estilo19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82320F2"/>
    <w:multiLevelType w:val="multilevel"/>
    <w:tmpl w:val="0409001F"/>
    <w:styleLink w:val="Estilo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9C02233"/>
    <w:multiLevelType w:val="multilevel"/>
    <w:tmpl w:val="0409001F"/>
    <w:styleLink w:val="Estilo17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637C0E"/>
    <w:multiLevelType w:val="multilevel"/>
    <w:tmpl w:val="3B2EBDCA"/>
    <w:styleLink w:val="Estilo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A09C2"/>
    <w:multiLevelType w:val="multilevel"/>
    <w:tmpl w:val="91F6EE8C"/>
    <w:styleLink w:val="Estilo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DD6380"/>
    <w:multiLevelType w:val="hybridMultilevel"/>
    <w:tmpl w:val="E152A9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9EC91A">
      <w:numFmt w:val="bullet"/>
      <w:lvlText w:val="−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B271B"/>
    <w:multiLevelType w:val="multilevel"/>
    <w:tmpl w:val="0409001F"/>
    <w:styleLink w:val="Estilo9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1B4F71"/>
    <w:multiLevelType w:val="multilevel"/>
    <w:tmpl w:val="397C94C0"/>
    <w:styleLink w:val="Estilo3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8C5246D"/>
    <w:multiLevelType w:val="multilevel"/>
    <w:tmpl w:val="0409001F"/>
    <w:styleLink w:val="Estilo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5494834"/>
    <w:multiLevelType w:val="hybridMultilevel"/>
    <w:tmpl w:val="B9B02E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9403CF"/>
    <w:multiLevelType w:val="multilevel"/>
    <w:tmpl w:val="3354A53C"/>
    <w:styleLink w:val="Estilo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4A525D"/>
    <w:multiLevelType w:val="multilevel"/>
    <w:tmpl w:val="0409001F"/>
    <w:styleLink w:val="Estilo7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BD37C8"/>
    <w:multiLevelType w:val="multilevel"/>
    <w:tmpl w:val="0409001F"/>
    <w:styleLink w:val="Estilo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80468C"/>
    <w:multiLevelType w:val="multilevel"/>
    <w:tmpl w:val="F06C02AA"/>
    <w:styleLink w:val="Estilo1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85B5FBC"/>
    <w:multiLevelType w:val="hybridMultilevel"/>
    <w:tmpl w:val="DB362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766949"/>
    <w:multiLevelType w:val="multilevel"/>
    <w:tmpl w:val="EACC504C"/>
    <w:styleLink w:val="Estilo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93773D"/>
    <w:multiLevelType w:val="multilevel"/>
    <w:tmpl w:val="04603A72"/>
    <w:styleLink w:val="Listaconbullets3niveles"/>
    <w:lvl w:ilvl="0">
      <w:start w:val="1"/>
      <w:numFmt w:val="bullet"/>
      <w:pStyle w:val="Bullet1"/>
      <w:lvlText w:val="■"/>
      <w:lvlJc w:val="left"/>
      <w:pPr>
        <w:tabs>
          <w:tab w:val="num" w:pos="851"/>
        </w:tabs>
        <w:ind w:left="851" w:hanging="567"/>
      </w:pPr>
      <w:rPr>
        <w:rFonts w:ascii="Arial" w:hAnsi="Arial" w:hint="default"/>
        <w:color w:val="00A6D6"/>
      </w:rPr>
    </w:lvl>
    <w:lvl w:ilvl="1">
      <w:start w:val="1"/>
      <w:numFmt w:val="bullet"/>
      <w:lvlRestart w:val="0"/>
      <w:pStyle w:val="Bullet2"/>
      <w:lvlText w:val=""/>
      <w:lvlPicBulletId w:val="0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  <w:color w:val="auto"/>
      </w:rPr>
    </w:lvl>
    <w:lvl w:ilvl="2">
      <w:start w:val="1"/>
      <w:numFmt w:val="bullet"/>
      <w:lvlRestart w:val="1"/>
      <w:pStyle w:val="Bullet3"/>
      <w:lvlText w:val=""/>
      <w:lvlPicBulletId w:val="1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86"/>
        </w:tabs>
        <w:ind w:left="3686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53"/>
        </w:tabs>
        <w:ind w:left="4253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20"/>
        </w:tabs>
        <w:ind w:left="4820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87"/>
        </w:tabs>
        <w:ind w:left="5387" w:hanging="567"/>
      </w:pPr>
      <w:rPr>
        <w:rFonts w:hint="default"/>
      </w:rPr>
    </w:lvl>
  </w:abstractNum>
  <w:abstractNum w:abstractNumId="24" w15:restartNumberingAfterBreak="0">
    <w:nsid w:val="6033606C"/>
    <w:multiLevelType w:val="hybridMultilevel"/>
    <w:tmpl w:val="FF8C56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6717F4"/>
    <w:multiLevelType w:val="multilevel"/>
    <w:tmpl w:val="0409001F"/>
    <w:styleLink w:val="Estilo5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7677A6"/>
    <w:multiLevelType w:val="multilevel"/>
    <w:tmpl w:val="1868A0DE"/>
    <w:lvl w:ilvl="0">
      <w:start w:val="1"/>
      <w:numFmt w:val="decimal"/>
      <w:pStyle w:val="Ttulo1"/>
      <w:lvlText w:val="%1    |"/>
      <w:lvlJc w:val="left"/>
      <w:pPr>
        <w:tabs>
          <w:tab w:val="num" w:pos="1361"/>
        </w:tabs>
        <w:ind w:left="1361" w:hanging="136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Ttulo2"/>
      <w:lvlText w:val="%1.%2    "/>
      <w:lvlJc w:val="left"/>
      <w:pPr>
        <w:tabs>
          <w:tab w:val="num" w:pos="1361"/>
        </w:tabs>
        <w:ind w:left="1361" w:hanging="136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   "/>
      <w:lvlJc w:val="left"/>
      <w:pPr>
        <w:tabs>
          <w:tab w:val="num" w:pos="1361"/>
        </w:tabs>
        <w:ind w:left="1361" w:hanging="136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Ttulo4"/>
      <w:lvlText w:val="%1.%2.%3.%4  "/>
      <w:lvlJc w:val="left"/>
      <w:pPr>
        <w:tabs>
          <w:tab w:val="num" w:pos="1361"/>
        </w:tabs>
        <w:ind w:left="1361" w:hanging="136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Ttulo5"/>
      <w:lvlText w:val="%1.%2.%3.%4.%5    "/>
      <w:lvlJc w:val="left"/>
      <w:pPr>
        <w:tabs>
          <w:tab w:val="num" w:pos="2495"/>
        </w:tabs>
        <w:ind w:left="2495" w:hanging="158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Ttulo6"/>
      <w:lvlText w:val="%1.%2.%3.%4.%5.%6   "/>
      <w:lvlJc w:val="left"/>
      <w:pPr>
        <w:tabs>
          <w:tab w:val="num" w:pos="2495"/>
        </w:tabs>
        <w:ind w:left="2495" w:hanging="158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pStyle w:val="Ttulo7"/>
      <w:lvlText w:val="%1.%2.%3.%4.%5.%6.%7  "/>
      <w:lvlJc w:val="left"/>
      <w:pPr>
        <w:tabs>
          <w:tab w:val="num" w:pos="2495"/>
        </w:tabs>
        <w:ind w:left="2495" w:hanging="1588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Ttulo8"/>
      <w:lvlText w:val="%1.%2.%3.%4.%5.%6.%7.%8   "/>
      <w:lvlJc w:val="left"/>
      <w:pPr>
        <w:tabs>
          <w:tab w:val="num" w:pos="4618"/>
        </w:tabs>
        <w:ind w:left="2463" w:firstLine="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8">
      <w:start w:val="1"/>
      <w:numFmt w:val="decimal"/>
      <w:pStyle w:val="Ttulo9"/>
      <w:lvlText w:val="%1.%2.%3.%4.%5.%6.%7.%8.%9   "/>
      <w:lvlJc w:val="left"/>
      <w:pPr>
        <w:tabs>
          <w:tab w:val="num" w:pos="4253"/>
        </w:tabs>
        <w:ind w:left="2098" w:firstLine="57"/>
      </w:pPr>
      <w:rPr>
        <w:rFonts w:ascii="Arial" w:hAnsi="Arial" w:cs="Arial" w:hint="default"/>
        <w:b/>
        <w:sz w:val="18"/>
        <w:szCs w:val="18"/>
      </w:rPr>
    </w:lvl>
  </w:abstractNum>
  <w:abstractNum w:abstractNumId="27" w15:restartNumberingAfterBreak="0">
    <w:nsid w:val="676C7430"/>
    <w:multiLevelType w:val="multilevel"/>
    <w:tmpl w:val="0409001F"/>
    <w:styleLink w:val="Estilo2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832096D"/>
    <w:multiLevelType w:val="hybridMultilevel"/>
    <w:tmpl w:val="73DC4D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E666E9"/>
    <w:multiLevelType w:val="multilevel"/>
    <w:tmpl w:val="0409001F"/>
    <w:styleLink w:val="Estilo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C026733"/>
    <w:multiLevelType w:val="multilevel"/>
    <w:tmpl w:val="0409001F"/>
    <w:styleLink w:val="Estilo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4F5F81"/>
    <w:multiLevelType w:val="multilevel"/>
    <w:tmpl w:val="ACE6694A"/>
    <w:styleLink w:val="Estilo2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0CB610A"/>
    <w:multiLevelType w:val="multilevel"/>
    <w:tmpl w:val="0EE0FFC6"/>
    <w:styleLink w:val="Estilo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6"/>
  </w:num>
  <w:num w:numId="2">
    <w:abstractNumId w:val="23"/>
  </w:num>
  <w:num w:numId="3">
    <w:abstractNumId w:val="4"/>
  </w:num>
  <w:num w:numId="4">
    <w:abstractNumId w:val="12"/>
  </w:num>
  <w:num w:numId="5">
    <w:abstractNumId w:val="3"/>
  </w:num>
  <w:num w:numId="6">
    <w:abstractNumId w:val="6"/>
  </w:num>
  <w:num w:numId="7">
    <w:abstractNumId w:val="14"/>
  </w:num>
  <w:num w:numId="8">
    <w:abstractNumId w:val="17"/>
  </w:num>
  <w:num w:numId="9">
    <w:abstractNumId w:val="25"/>
  </w:num>
  <w:num w:numId="10">
    <w:abstractNumId w:val="10"/>
  </w:num>
  <w:num w:numId="11">
    <w:abstractNumId w:val="18"/>
  </w:num>
  <w:num w:numId="12">
    <w:abstractNumId w:val="30"/>
  </w:num>
  <w:num w:numId="13">
    <w:abstractNumId w:val="13"/>
  </w:num>
  <w:num w:numId="14">
    <w:abstractNumId w:val="29"/>
  </w:num>
  <w:num w:numId="15">
    <w:abstractNumId w:val="20"/>
  </w:num>
  <w:num w:numId="16">
    <w:abstractNumId w:val="0"/>
  </w:num>
  <w:num w:numId="17">
    <w:abstractNumId w:val="5"/>
  </w:num>
  <w:num w:numId="18">
    <w:abstractNumId w:val="11"/>
  </w:num>
  <w:num w:numId="19">
    <w:abstractNumId w:val="1"/>
  </w:num>
  <w:num w:numId="20">
    <w:abstractNumId w:val="32"/>
  </w:num>
  <w:num w:numId="21">
    <w:abstractNumId w:val="9"/>
  </w:num>
  <w:num w:numId="22">
    <w:abstractNumId w:val="19"/>
  </w:num>
  <w:num w:numId="23">
    <w:abstractNumId w:val="7"/>
  </w:num>
  <w:num w:numId="24">
    <w:abstractNumId w:val="15"/>
  </w:num>
  <w:num w:numId="25">
    <w:abstractNumId w:val="31"/>
  </w:num>
  <w:num w:numId="26">
    <w:abstractNumId w:val="27"/>
  </w:num>
  <w:num w:numId="27">
    <w:abstractNumId w:val="8"/>
  </w:num>
  <w:num w:numId="28">
    <w:abstractNumId w:val="22"/>
  </w:num>
  <w:num w:numId="29">
    <w:abstractNumId w:val="28"/>
  </w:num>
  <w:num w:numId="30">
    <w:abstractNumId w:val="2"/>
  </w:num>
  <w:num w:numId="31">
    <w:abstractNumId w:val="21"/>
  </w:num>
  <w:num w:numId="32">
    <w:abstractNumId w:val="24"/>
  </w:num>
  <w:num w:numId="33">
    <w:abstractNumId w:val="1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67"/>
    <w:rsid w:val="00000321"/>
    <w:rsid w:val="000016BD"/>
    <w:rsid w:val="00001C29"/>
    <w:rsid w:val="00001CC7"/>
    <w:rsid w:val="00002FE9"/>
    <w:rsid w:val="000039E0"/>
    <w:rsid w:val="00005669"/>
    <w:rsid w:val="0000633A"/>
    <w:rsid w:val="0000641A"/>
    <w:rsid w:val="0000694B"/>
    <w:rsid w:val="00006ECD"/>
    <w:rsid w:val="00006FE7"/>
    <w:rsid w:val="00010456"/>
    <w:rsid w:val="00011452"/>
    <w:rsid w:val="00012B6B"/>
    <w:rsid w:val="000133A0"/>
    <w:rsid w:val="000149A3"/>
    <w:rsid w:val="000167D1"/>
    <w:rsid w:val="00017CA7"/>
    <w:rsid w:val="00020BF5"/>
    <w:rsid w:val="00022232"/>
    <w:rsid w:val="000238C2"/>
    <w:rsid w:val="0002432E"/>
    <w:rsid w:val="0002446D"/>
    <w:rsid w:val="000245BC"/>
    <w:rsid w:val="00024771"/>
    <w:rsid w:val="00024B69"/>
    <w:rsid w:val="000250E5"/>
    <w:rsid w:val="000270D7"/>
    <w:rsid w:val="00027726"/>
    <w:rsid w:val="000314FD"/>
    <w:rsid w:val="00032AB1"/>
    <w:rsid w:val="00032E9D"/>
    <w:rsid w:val="00032EF7"/>
    <w:rsid w:val="00035A6B"/>
    <w:rsid w:val="00036DBA"/>
    <w:rsid w:val="00036F4F"/>
    <w:rsid w:val="00037DFB"/>
    <w:rsid w:val="00040613"/>
    <w:rsid w:val="00041A75"/>
    <w:rsid w:val="00041D85"/>
    <w:rsid w:val="00042121"/>
    <w:rsid w:val="0004290B"/>
    <w:rsid w:val="00042C24"/>
    <w:rsid w:val="000435A9"/>
    <w:rsid w:val="00043650"/>
    <w:rsid w:val="00043E06"/>
    <w:rsid w:val="0004403E"/>
    <w:rsid w:val="000446F1"/>
    <w:rsid w:val="00044B1A"/>
    <w:rsid w:val="00045E48"/>
    <w:rsid w:val="00046346"/>
    <w:rsid w:val="000468B0"/>
    <w:rsid w:val="00047BE6"/>
    <w:rsid w:val="00047F71"/>
    <w:rsid w:val="00050296"/>
    <w:rsid w:val="00050E34"/>
    <w:rsid w:val="0005170E"/>
    <w:rsid w:val="00051B00"/>
    <w:rsid w:val="000523B5"/>
    <w:rsid w:val="0006041B"/>
    <w:rsid w:val="0006065B"/>
    <w:rsid w:val="00062A03"/>
    <w:rsid w:val="0006426E"/>
    <w:rsid w:val="00066394"/>
    <w:rsid w:val="0006687F"/>
    <w:rsid w:val="0006770C"/>
    <w:rsid w:val="00071B42"/>
    <w:rsid w:val="00072D07"/>
    <w:rsid w:val="0007392F"/>
    <w:rsid w:val="00077F58"/>
    <w:rsid w:val="00080B3A"/>
    <w:rsid w:val="00081A80"/>
    <w:rsid w:val="00082BA8"/>
    <w:rsid w:val="00082C3C"/>
    <w:rsid w:val="00082ECE"/>
    <w:rsid w:val="00083667"/>
    <w:rsid w:val="00083DAC"/>
    <w:rsid w:val="00087E2B"/>
    <w:rsid w:val="000906A3"/>
    <w:rsid w:val="00090A66"/>
    <w:rsid w:val="00090D2D"/>
    <w:rsid w:val="000912A3"/>
    <w:rsid w:val="00091D7C"/>
    <w:rsid w:val="0009202C"/>
    <w:rsid w:val="000937AA"/>
    <w:rsid w:val="00093FD4"/>
    <w:rsid w:val="000951E3"/>
    <w:rsid w:val="00096284"/>
    <w:rsid w:val="00096EE0"/>
    <w:rsid w:val="000A0894"/>
    <w:rsid w:val="000A0C31"/>
    <w:rsid w:val="000A0CFE"/>
    <w:rsid w:val="000A138D"/>
    <w:rsid w:val="000A1F63"/>
    <w:rsid w:val="000A2F76"/>
    <w:rsid w:val="000A5509"/>
    <w:rsid w:val="000A5D45"/>
    <w:rsid w:val="000A5DF3"/>
    <w:rsid w:val="000A66E5"/>
    <w:rsid w:val="000A675D"/>
    <w:rsid w:val="000A6F28"/>
    <w:rsid w:val="000A7294"/>
    <w:rsid w:val="000B060C"/>
    <w:rsid w:val="000B1128"/>
    <w:rsid w:val="000B11AD"/>
    <w:rsid w:val="000B191F"/>
    <w:rsid w:val="000B2B21"/>
    <w:rsid w:val="000B4892"/>
    <w:rsid w:val="000B4CAB"/>
    <w:rsid w:val="000B56FD"/>
    <w:rsid w:val="000B726B"/>
    <w:rsid w:val="000B7936"/>
    <w:rsid w:val="000B7F02"/>
    <w:rsid w:val="000C0495"/>
    <w:rsid w:val="000C188E"/>
    <w:rsid w:val="000C26E2"/>
    <w:rsid w:val="000C2A39"/>
    <w:rsid w:val="000C2D26"/>
    <w:rsid w:val="000C30DD"/>
    <w:rsid w:val="000C33B0"/>
    <w:rsid w:val="000C3634"/>
    <w:rsid w:val="000C4615"/>
    <w:rsid w:val="000C54EF"/>
    <w:rsid w:val="000C6533"/>
    <w:rsid w:val="000D0654"/>
    <w:rsid w:val="000D08B6"/>
    <w:rsid w:val="000D1B8B"/>
    <w:rsid w:val="000D2179"/>
    <w:rsid w:val="000D287D"/>
    <w:rsid w:val="000D37F0"/>
    <w:rsid w:val="000D3F75"/>
    <w:rsid w:val="000D5107"/>
    <w:rsid w:val="000D7075"/>
    <w:rsid w:val="000E01D2"/>
    <w:rsid w:val="000E13BB"/>
    <w:rsid w:val="000E24B7"/>
    <w:rsid w:val="000E3F16"/>
    <w:rsid w:val="000E4222"/>
    <w:rsid w:val="000E5DC6"/>
    <w:rsid w:val="000E7B00"/>
    <w:rsid w:val="000E7C45"/>
    <w:rsid w:val="000F0959"/>
    <w:rsid w:val="000F0AB9"/>
    <w:rsid w:val="000F1D75"/>
    <w:rsid w:val="000F1E40"/>
    <w:rsid w:val="000F2268"/>
    <w:rsid w:val="000F27DD"/>
    <w:rsid w:val="000F2AF9"/>
    <w:rsid w:val="000F3491"/>
    <w:rsid w:val="000F628E"/>
    <w:rsid w:val="000F64E7"/>
    <w:rsid w:val="000F72AC"/>
    <w:rsid w:val="000F7340"/>
    <w:rsid w:val="001004CF"/>
    <w:rsid w:val="00101760"/>
    <w:rsid w:val="00104256"/>
    <w:rsid w:val="00104575"/>
    <w:rsid w:val="001049C1"/>
    <w:rsid w:val="00104B48"/>
    <w:rsid w:val="00105428"/>
    <w:rsid w:val="00105A01"/>
    <w:rsid w:val="00106696"/>
    <w:rsid w:val="0010712C"/>
    <w:rsid w:val="0011133A"/>
    <w:rsid w:val="00111638"/>
    <w:rsid w:val="0011198E"/>
    <w:rsid w:val="00111A58"/>
    <w:rsid w:val="00111B63"/>
    <w:rsid w:val="00111F0E"/>
    <w:rsid w:val="00114F47"/>
    <w:rsid w:val="00116C58"/>
    <w:rsid w:val="001173B1"/>
    <w:rsid w:val="00120B25"/>
    <w:rsid w:val="001210A7"/>
    <w:rsid w:val="001214B0"/>
    <w:rsid w:val="00124993"/>
    <w:rsid w:val="00124D7D"/>
    <w:rsid w:val="00125327"/>
    <w:rsid w:val="001255F1"/>
    <w:rsid w:val="00125BD1"/>
    <w:rsid w:val="0012601F"/>
    <w:rsid w:val="001262E0"/>
    <w:rsid w:val="00127B86"/>
    <w:rsid w:val="001306B5"/>
    <w:rsid w:val="001311ED"/>
    <w:rsid w:val="00131EA3"/>
    <w:rsid w:val="00132D9E"/>
    <w:rsid w:val="0013471F"/>
    <w:rsid w:val="001349CA"/>
    <w:rsid w:val="00134DD7"/>
    <w:rsid w:val="00135AF6"/>
    <w:rsid w:val="00136515"/>
    <w:rsid w:val="00137DF6"/>
    <w:rsid w:val="00140950"/>
    <w:rsid w:val="00141C2A"/>
    <w:rsid w:val="00142719"/>
    <w:rsid w:val="00143306"/>
    <w:rsid w:val="0014477B"/>
    <w:rsid w:val="0014580C"/>
    <w:rsid w:val="00145F9E"/>
    <w:rsid w:val="001466CD"/>
    <w:rsid w:val="001469B9"/>
    <w:rsid w:val="00147E18"/>
    <w:rsid w:val="001500EB"/>
    <w:rsid w:val="00150BFA"/>
    <w:rsid w:val="00150CE4"/>
    <w:rsid w:val="001517C2"/>
    <w:rsid w:val="001519A5"/>
    <w:rsid w:val="00153370"/>
    <w:rsid w:val="0015371A"/>
    <w:rsid w:val="0015451C"/>
    <w:rsid w:val="00154B45"/>
    <w:rsid w:val="00155E6E"/>
    <w:rsid w:val="0015626E"/>
    <w:rsid w:val="001563E4"/>
    <w:rsid w:val="00156426"/>
    <w:rsid w:val="00156433"/>
    <w:rsid w:val="00157F3A"/>
    <w:rsid w:val="00161318"/>
    <w:rsid w:val="001626C4"/>
    <w:rsid w:val="001637B1"/>
    <w:rsid w:val="001637E2"/>
    <w:rsid w:val="00167153"/>
    <w:rsid w:val="00167C95"/>
    <w:rsid w:val="00167E14"/>
    <w:rsid w:val="0017123A"/>
    <w:rsid w:val="001714E3"/>
    <w:rsid w:val="0017329C"/>
    <w:rsid w:val="00173D7C"/>
    <w:rsid w:val="0017433E"/>
    <w:rsid w:val="001768FA"/>
    <w:rsid w:val="00177198"/>
    <w:rsid w:val="00177BE8"/>
    <w:rsid w:val="0018018C"/>
    <w:rsid w:val="00181461"/>
    <w:rsid w:val="00181FDD"/>
    <w:rsid w:val="00182184"/>
    <w:rsid w:val="001828CB"/>
    <w:rsid w:val="00182C72"/>
    <w:rsid w:val="00183907"/>
    <w:rsid w:val="00183B4E"/>
    <w:rsid w:val="00183EFC"/>
    <w:rsid w:val="00184926"/>
    <w:rsid w:val="00184C0D"/>
    <w:rsid w:val="00184F5B"/>
    <w:rsid w:val="0018584F"/>
    <w:rsid w:val="00191F9B"/>
    <w:rsid w:val="001926C5"/>
    <w:rsid w:val="00192952"/>
    <w:rsid w:val="00193AC8"/>
    <w:rsid w:val="00194479"/>
    <w:rsid w:val="00196ADF"/>
    <w:rsid w:val="001971B5"/>
    <w:rsid w:val="001A0E3D"/>
    <w:rsid w:val="001A13B8"/>
    <w:rsid w:val="001A15A3"/>
    <w:rsid w:val="001A22E6"/>
    <w:rsid w:val="001A3325"/>
    <w:rsid w:val="001A3498"/>
    <w:rsid w:val="001A3CCC"/>
    <w:rsid w:val="001A423C"/>
    <w:rsid w:val="001A505D"/>
    <w:rsid w:val="001A64E0"/>
    <w:rsid w:val="001A72E2"/>
    <w:rsid w:val="001B0A1A"/>
    <w:rsid w:val="001B0E6F"/>
    <w:rsid w:val="001B1E81"/>
    <w:rsid w:val="001B25CA"/>
    <w:rsid w:val="001B3963"/>
    <w:rsid w:val="001B4238"/>
    <w:rsid w:val="001B4401"/>
    <w:rsid w:val="001B4C15"/>
    <w:rsid w:val="001B5905"/>
    <w:rsid w:val="001B5A7F"/>
    <w:rsid w:val="001B7725"/>
    <w:rsid w:val="001C03FC"/>
    <w:rsid w:val="001C0901"/>
    <w:rsid w:val="001C206A"/>
    <w:rsid w:val="001C252A"/>
    <w:rsid w:val="001C2BE0"/>
    <w:rsid w:val="001C3AD1"/>
    <w:rsid w:val="001C3B4A"/>
    <w:rsid w:val="001C4081"/>
    <w:rsid w:val="001C54BD"/>
    <w:rsid w:val="001C59A3"/>
    <w:rsid w:val="001C6909"/>
    <w:rsid w:val="001C6DB7"/>
    <w:rsid w:val="001C7501"/>
    <w:rsid w:val="001C7698"/>
    <w:rsid w:val="001D0499"/>
    <w:rsid w:val="001D0D28"/>
    <w:rsid w:val="001D124A"/>
    <w:rsid w:val="001D1EDA"/>
    <w:rsid w:val="001D25C0"/>
    <w:rsid w:val="001D3916"/>
    <w:rsid w:val="001D3F04"/>
    <w:rsid w:val="001D6CE5"/>
    <w:rsid w:val="001D6D02"/>
    <w:rsid w:val="001D748E"/>
    <w:rsid w:val="001D755B"/>
    <w:rsid w:val="001D77DF"/>
    <w:rsid w:val="001E0BAB"/>
    <w:rsid w:val="001E1209"/>
    <w:rsid w:val="001E3636"/>
    <w:rsid w:val="001E3BF3"/>
    <w:rsid w:val="001E4119"/>
    <w:rsid w:val="001E48FF"/>
    <w:rsid w:val="001E506E"/>
    <w:rsid w:val="001E7797"/>
    <w:rsid w:val="001E7EA0"/>
    <w:rsid w:val="001F16C0"/>
    <w:rsid w:val="001F1FCB"/>
    <w:rsid w:val="001F481B"/>
    <w:rsid w:val="001F545B"/>
    <w:rsid w:val="001F5E7B"/>
    <w:rsid w:val="001F66A4"/>
    <w:rsid w:val="001F7971"/>
    <w:rsid w:val="002015D9"/>
    <w:rsid w:val="0020195F"/>
    <w:rsid w:val="002026C3"/>
    <w:rsid w:val="002063BB"/>
    <w:rsid w:val="00210032"/>
    <w:rsid w:val="002117DC"/>
    <w:rsid w:val="002118BE"/>
    <w:rsid w:val="00211AC7"/>
    <w:rsid w:val="00212B01"/>
    <w:rsid w:val="00212C82"/>
    <w:rsid w:val="00212E43"/>
    <w:rsid w:val="002130B5"/>
    <w:rsid w:val="00213A50"/>
    <w:rsid w:val="00215A2C"/>
    <w:rsid w:val="00215B67"/>
    <w:rsid w:val="002160EF"/>
    <w:rsid w:val="00217ACF"/>
    <w:rsid w:val="002205EC"/>
    <w:rsid w:val="00220CD9"/>
    <w:rsid w:val="00220F49"/>
    <w:rsid w:val="002226FA"/>
    <w:rsid w:val="0022522D"/>
    <w:rsid w:val="0022553D"/>
    <w:rsid w:val="002257A6"/>
    <w:rsid w:val="002263EC"/>
    <w:rsid w:val="00226419"/>
    <w:rsid w:val="00226D7D"/>
    <w:rsid w:val="00227AEE"/>
    <w:rsid w:val="00227C3A"/>
    <w:rsid w:val="0023003F"/>
    <w:rsid w:val="002313DE"/>
    <w:rsid w:val="00233A02"/>
    <w:rsid w:val="00240008"/>
    <w:rsid w:val="002409D0"/>
    <w:rsid w:val="00240A12"/>
    <w:rsid w:val="00241C5D"/>
    <w:rsid w:val="00241EFB"/>
    <w:rsid w:val="002434A7"/>
    <w:rsid w:val="00244AB9"/>
    <w:rsid w:val="00244D69"/>
    <w:rsid w:val="00244FB1"/>
    <w:rsid w:val="002450F6"/>
    <w:rsid w:val="00245541"/>
    <w:rsid w:val="0024600E"/>
    <w:rsid w:val="002461D0"/>
    <w:rsid w:val="00246FF5"/>
    <w:rsid w:val="00247226"/>
    <w:rsid w:val="002505A1"/>
    <w:rsid w:val="00250EFA"/>
    <w:rsid w:val="00253433"/>
    <w:rsid w:val="00253C40"/>
    <w:rsid w:val="002543C6"/>
    <w:rsid w:val="00254C0B"/>
    <w:rsid w:val="0025500C"/>
    <w:rsid w:val="00255449"/>
    <w:rsid w:val="00260E1E"/>
    <w:rsid w:val="00260E6F"/>
    <w:rsid w:val="00262C25"/>
    <w:rsid w:val="00263B4A"/>
    <w:rsid w:val="00263F53"/>
    <w:rsid w:val="00264726"/>
    <w:rsid w:val="00264C57"/>
    <w:rsid w:val="00265299"/>
    <w:rsid w:val="00265678"/>
    <w:rsid w:val="002662BB"/>
    <w:rsid w:val="00266A5D"/>
    <w:rsid w:val="00267AEF"/>
    <w:rsid w:val="00270170"/>
    <w:rsid w:val="002703BE"/>
    <w:rsid w:val="00270B65"/>
    <w:rsid w:val="00270B78"/>
    <w:rsid w:val="00272B72"/>
    <w:rsid w:val="002738D7"/>
    <w:rsid w:val="00274B23"/>
    <w:rsid w:val="00276C64"/>
    <w:rsid w:val="00281785"/>
    <w:rsid w:val="00281A85"/>
    <w:rsid w:val="002825F2"/>
    <w:rsid w:val="002827D5"/>
    <w:rsid w:val="00282A9A"/>
    <w:rsid w:val="0028331E"/>
    <w:rsid w:val="00283474"/>
    <w:rsid w:val="00284E68"/>
    <w:rsid w:val="00286606"/>
    <w:rsid w:val="00287159"/>
    <w:rsid w:val="002901DF"/>
    <w:rsid w:val="00292F62"/>
    <w:rsid w:val="00293365"/>
    <w:rsid w:val="002937A7"/>
    <w:rsid w:val="002949F8"/>
    <w:rsid w:val="00294B40"/>
    <w:rsid w:val="002951D7"/>
    <w:rsid w:val="00296A79"/>
    <w:rsid w:val="00296E70"/>
    <w:rsid w:val="002A051E"/>
    <w:rsid w:val="002A1118"/>
    <w:rsid w:val="002A1E55"/>
    <w:rsid w:val="002A31B0"/>
    <w:rsid w:val="002A34E5"/>
    <w:rsid w:val="002A36A3"/>
    <w:rsid w:val="002A4A1C"/>
    <w:rsid w:val="002A4CE0"/>
    <w:rsid w:val="002A5F0D"/>
    <w:rsid w:val="002A603B"/>
    <w:rsid w:val="002A6427"/>
    <w:rsid w:val="002A74E9"/>
    <w:rsid w:val="002A7548"/>
    <w:rsid w:val="002A7A19"/>
    <w:rsid w:val="002B29C9"/>
    <w:rsid w:val="002B2C57"/>
    <w:rsid w:val="002B31C4"/>
    <w:rsid w:val="002B3B93"/>
    <w:rsid w:val="002B4B6A"/>
    <w:rsid w:val="002B4C3F"/>
    <w:rsid w:val="002B5744"/>
    <w:rsid w:val="002B73FD"/>
    <w:rsid w:val="002B7E06"/>
    <w:rsid w:val="002C09E1"/>
    <w:rsid w:val="002C12D0"/>
    <w:rsid w:val="002C3E5E"/>
    <w:rsid w:val="002D02C0"/>
    <w:rsid w:val="002D2AB3"/>
    <w:rsid w:val="002D40D3"/>
    <w:rsid w:val="002D4A91"/>
    <w:rsid w:val="002D5755"/>
    <w:rsid w:val="002D57A0"/>
    <w:rsid w:val="002D629D"/>
    <w:rsid w:val="002D6565"/>
    <w:rsid w:val="002D7756"/>
    <w:rsid w:val="002E052E"/>
    <w:rsid w:val="002E0AC8"/>
    <w:rsid w:val="002E1F2D"/>
    <w:rsid w:val="002E2C6B"/>
    <w:rsid w:val="002E3831"/>
    <w:rsid w:val="002E6171"/>
    <w:rsid w:val="002E65B3"/>
    <w:rsid w:val="002E7754"/>
    <w:rsid w:val="002F1231"/>
    <w:rsid w:val="002F19BB"/>
    <w:rsid w:val="002F2BA7"/>
    <w:rsid w:val="002F2ED7"/>
    <w:rsid w:val="002F327E"/>
    <w:rsid w:val="002F4C9D"/>
    <w:rsid w:val="002F5865"/>
    <w:rsid w:val="002F5CE8"/>
    <w:rsid w:val="002F65E6"/>
    <w:rsid w:val="002F6859"/>
    <w:rsid w:val="002F6A84"/>
    <w:rsid w:val="002F7125"/>
    <w:rsid w:val="00300CC2"/>
    <w:rsid w:val="00302576"/>
    <w:rsid w:val="00303A08"/>
    <w:rsid w:val="00303E33"/>
    <w:rsid w:val="00303E83"/>
    <w:rsid w:val="0030464E"/>
    <w:rsid w:val="0030547C"/>
    <w:rsid w:val="003065B5"/>
    <w:rsid w:val="0031010B"/>
    <w:rsid w:val="00310A39"/>
    <w:rsid w:val="00311271"/>
    <w:rsid w:val="003112BF"/>
    <w:rsid w:val="00311448"/>
    <w:rsid w:val="00314133"/>
    <w:rsid w:val="0031569F"/>
    <w:rsid w:val="00316032"/>
    <w:rsid w:val="00317323"/>
    <w:rsid w:val="00320264"/>
    <w:rsid w:val="003213EB"/>
    <w:rsid w:val="00322920"/>
    <w:rsid w:val="00323A67"/>
    <w:rsid w:val="00323EF6"/>
    <w:rsid w:val="00326653"/>
    <w:rsid w:val="0032699E"/>
    <w:rsid w:val="00326BC5"/>
    <w:rsid w:val="00326FAE"/>
    <w:rsid w:val="00327980"/>
    <w:rsid w:val="00327D6D"/>
    <w:rsid w:val="00331547"/>
    <w:rsid w:val="003320CE"/>
    <w:rsid w:val="00332772"/>
    <w:rsid w:val="0033589C"/>
    <w:rsid w:val="00337223"/>
    <w:rsid w:val="00340639"/>
    <w:rsid w:val="00340D44"/>
    <w:rsid w:val="00342019"/>
    <w:rsid w:val="00342F73"/>
    <w:rsid w:val="00343095"/>
    <w:rsid w:val="00343167"/>
    <w:rsid w:val="003431CC"/>
    <w:rsid w:val="00343377"/>
    <w:rsid w:val="003465FC"/>
    <w:rsid w:val="00346D9F"/>
    <w:rsid w:val="003471D3"/>
    <w:rsid w:val="003509CA"/>
    <w:rsid w:val="00351AD0"/>
    <w:rsid w:val="00351E81"/>
    <w:rsid w:val="003526F3"/>
    <w:rsid w:val="00355411"/>
    <w:rsid w:val="00355C7B"/>
    <w:rsid w:val="00355CCF"/>
    <w:rsid w:val="00355D63"/>
    <w:rsid w:val="003574C5"/>
    <w:rsid w:val="0035796C"/>
    <w:rsid w:val="00357DE6"/>
    <w:rsid w:val="003603F4"/>
    <w:rsid w:val="003604CB"/>
    <w:rsid w:val="00361669"/>
    <w:rsid w:val="003620D6"/>
    <w:rsid w:val="00362311"/>
    <w:rsid w:val="0036293F"/>
    <w:rsid w:val="00363260"/>
    <w:rsid w:val="00364D6F"/>
    <w:rsid w:val="0036512F"/>
    <w:rsid w:val="00365311"/>
    <w:rsid w:val="003663F6"/>
    <w:rsid w:val="00366E27"/>
    <w:rsid w:val="00367561"/>
    <w:rsid w:val="00370E2B"/>
    <w:rsid w:val="003718A7"/>
    <w:rsid w:val="003746A8"/>
    <w:rsid w:val="003754CB"/>
    <w:rsid w:val="00377306"/>
    <w:rsid w:val="00380824"/>
    <w:rsid w:val="00380D03"/>
    <w:rsid w:val="00380E5C"/>
    <w:rsid w:val="003817BF"/>
    <w:rsid w:val="003824C1"/>
    <w:rsid w:val="00382C5F"/>
    <w:rsid w:val="00382EBC"/>
    <w:rsid w:val="003832B6"/>
    <w:rsid w:val="00383CB0"/>
    <w:rsid w:val="00386579"/>
    <w:rsid w:val="00386960"/>
    <w:rsid w:val="00386E0C"/>
    <w:rsid w:val="00386E16"/>
    <w:rsid w:val="00387B7E"/>
    <w:rsid w:val="003919EE"/>
    <w:rsid w:val="003922E2"/>
    <w:rsid w:val="00393A43"/>
    <w:rsid w:val="003956AA"/>
    <w:rsid w:val="003966D0"/>
    <w:rsid w:val="00396CF7"/>
    <w:rsid w:val="00396E9F"/>
    <w:rsid w:val="00396F31"/>
    <w:rsid w:val="00397041"/>
    <w:rsid w:val="003A079A"/>
    <w:rsid w:val="003A0AA1"/>
    <w:rsid w:val="003A17ED"/>
    <w:rsid w:val="003A20DC"/>
    <w:rsid w:val="003A35E6"/>
    <w:rsid w:val="003A3E8C"/>
    <w:rsid w:val="003A57FB"/>
    <w:rsid w:val="003A6251"/>
    <w:rsid w:val="003A6636"/>
    <w:rsid w:val="003A67E1"/>
    <w:rsid w:val="003A73D6"/>
    <w:rsid w:val="003B0EF8"/>
    <w:rsid w:val="003B3367"/>
    <w:rsid w:val="003B69ED"/>
    <w:rsid w:val="003B6A4E"/>
    <w:rsid w:val="003C0CA3"/>
    <w:rsid w:val="003C16C6"/>
    <w:rsid w:val="003C5AA8"/>
    <w:rsid w:val="003C6C71"/>
    <w:rsid w:val="003C7B98"/>
    <w:rsid w:val="003D05D4"/>
    <w:rsid w:val="003D0650"/>
    <w:rsid w:val="003D0A72"/>
    <w:rsid w:val="003D4676"/>
    <w:rsid w:val="003D506F"/>
    <w:rsid w:val="003D5353"/>
    <w:rsid w:val="003D7CF8"/>
    <w:rsid w:val="003E12D0"/>
    <w:rsid w:val="003E1735"/>
    <w:rsid w:val="003E1C7F"/>
    <w:rsid w:val="003E1E53"/>
    <w:rsid w:val="003E3233"/>
    <w:rsid w:val="003E3EEB"/>
    <w:rsid w:val="003E4B49"/>
    <w:rsid w:val="003E5418"/>
    <w:rsid w:val="003E7576"/>
    <w:rsid w:val="003E7A8E"/>
    <w:rsid w:val="003F133E"/>
    <w:rsid w:val="003F24BD"/>
    <w:rsid w:val="003F39ED"/>
    <w:rsid w:val="003F3AE3"/>
    <w:rsid w:val="003F3FD9"/>
    <w:rsid w:val="003F4159"/>
    <w:rsid w:val="003F626B"/>
    <w:rsid w:val="003F7475"/>
    <w:rsid w:val="003F7B89"/>
    <w:rsid w:val="003F7EEC"/>
    <w:rsid w:val="004003DF"/>
    <w:rsid w:val="00400F1E"/>
    <w:rsid w:val="004019BF"/>
    <w:rsid w:val="00401C7B"/>
    <w:rsid w:val="00403DEA"/>
    <w:rsid w:val="00412F1A"/>
    <w:rsid w:val="0041558F"/>
    <w:rsid w:val="0041618D"/>
    <w:rsid w:val="00420A39"/>
    <w:rsid w:val="00420ECA"/>
    <w:rsid w:val="00420EDE"/>
    <w:rsid w:val="00421F34"/>
    <w:rsid w:val="0042205C"/>
    <w:rsid w:val="00422C33"/>
    <w:rsid w:val="00423168"/>
    <w:rsid w:val="004232D7"/>
    <w:rsid w:val="0042359A"/>
    <w:rsid w:val="004242C2"/>
    <w:rsid w:val="004256FB"/>
    <w:rsid w:val="00425755"/>
    <w:rsid w:val="004264A9"/>
    <w:rsid w:val="0042693F"/>
    <w:rsid w:val="004279DB"/>
    <w:rsid w:val="00427BE0"/>
    <w:rsid w:val="00431132"/>
    <w:rsid w:val="00431CBE"/>
    <w:rsid w:val="004321E4"/>
    <w:rsid w:val="00433C2B"/>
    <w:rsid w:val="00433D54"/>
    <w:rsid w:val="00433E77"/>
    <w:rsid w:val="00434009"/>
    <w:rsid w:val="00437869"/>
    <w:rsid w:val="004403E4"/>
    <w:rsid w:val="00440ED2"/>
    <w:rsid w:val="00443473"/>
    <w:rsid w:val="00447419"/>
    <w:rsid w:val="00452403"/>
    <w:rsid w:val="00452D7D"/>
    <w:rsid w:val="00453CE3"/>
    <w:rsid w:val="00454123"/>
    <w:rsid w:val="004550E9"/>
    <w:rsid w:val="004558F3"/>
    <w:rsid w:val="00456251"/>
    <w:rsid w:val="004569C6"/>
    <w:rsid w:val="00457C75"/>
    <w:rsid w:val="00457FBF"/>
    <w:rsid w:val="0046013C"/>
    <w:rsid w:val="00462756"/>
    <w:rsid w:val="00462999"/>
    <w:rsid w:val="00462E1C"/>
    <w:rsid w:val="004638D0"/>
    <w:rsid w:val="00464A28"/>
    <w:rsid w:val="004650D2"/>
    <w:rsid w:val="00465190"/>
    <w:rsid w:val="004652BE"/>
    <w:rsid w:val="00465A47"/>
    <w:rsid w:val="00465F26"/>
    <w:rsid w:val="00466555"/>
    <w:rsid w:val="00467ECA"/>
    <w:rsid w:val="004702FE"/>
    <w:rsid w:val="0047133A"/>
    <w:rsid w:val="004737A6"/>
    <w:rsid w:val="0047508C"/>
    <w:rsid w:val="004809FA"/>
    <w:rsid w:val="00481047"/>
    <w:rsid w:val="0048426B"/>
    <w:rsid w:val="0048538E"/>
    <w:rsid w:val="00485BAB"/>
    <w:rsid w:val="004869C3"/>
    <w:rsid w:val="00487828"/>
    <w:rsid w:val="00491251"/>
    <w:rsid w:val="0049252A"/>
    <w:rsid w:val="00493031"/>
    <w:rsid w:val="00493D86"/>
    <w:rsid w:val="00494DEB"/>
    <w:rsid w:val="00496BB3"/>
    <w:rsid w:val="00496DDB"/>
    <w:rsid w:val="00497304"/>
    <w:rsid w:val="004975D6"/>
    <w:rsid w:val="004A136E"/>
    <w:rsid w:val="004A1457"/>
    <w:rsid w:val="004A19CE"/>
    <w:rsid w:val="004A23D2"/>
    <w:rsid w:val="004A2FBB"/>
    <w:rsid w:val="004A423C"/>
    <w:rsid w:val="004A472D"/>
    <w:rsid w:val="004A5445"/>
    <w:rsid w:val="004A5A6B"/>
    <w:rsid w:val="004A5F96"/>
    <w:rsid w:val="004A691D"/>
    <w:rsid w:val="004B074E"/>
    <w:rsid w:val="004B1184"/>
    <w:rsid w:val="004B23F0"/>
    <w:rsid w:val="004B254D"/>
    <w:rsid w:val="004B2EFE"/>
    <w:rsid w:val="004B4EF5"/>
    <w:rsid w:val="004B5BFD"/>
    <w:rsid w:val="004B665C"/>
    <w:rsid w:val="004B6A28"/>
    <w:rsid w:val="004B74DE"/>
    <w:rsid w:val="004B7996"/>
    <w:rsid w:val="004C48F5"/>
    <w:rsid w:val="004C6D0B"/>
    <w:rsid w:val="004D0B4D"/>
    <w:rsid w:val="004D15AB"/>
    <w:rsid w:val="004D4012"/>
    <w:rsid w:val="004D4603"/>
    <w:rsid w:val="004D5533"/>
    <w:rsid w:val="004D68BE"/>
    <w:rsid w:val="004D77C2"/>
    <w:rsid w:val="004D7B50"/>
    <w:rsid w:val="004E10CC"/>
    <w:rsid w:val="004E3495"/>
    <w:rsid w:val="004E4453"/>
    <w:rsid w:val="004E4542"/>
    <w:rsid w:val="004E62A8"/>
    <w:rsid w:val="004E7BAD"/>
    <w:rsid w:val="004F0371"/>
    <w:rsid w:val="004F1228"/>
    <w:rsid w:val="004F1E7C"/>
    <w:rsid w:val="004F2432"/>
    <w:rsid w:val="004F44BB"/>
    <w:rsid w:val="004F4E83"/>
    <w:rsid w:val="004F518A"/>
    <w:rsid w:val="004F61D0"/>
    <w:rsid w:val="004F7904"/>
    <w:rsid w:val="004F7A7E"/>
    <w:rsid w:val="004F7E9E"/>
    <w:rsid w:val="00502115"/>
    <w:rsid w:val="0050256E"/>
    <w:rsid w:val="00503353"/>
    <w:rsid w:val="00503D01"/>
    <w:rsid w:val="00504E51"/>
    <w:rsid w:val="00504E81"/>
    <w:rsid w:val="00505225"/>
    <w:rsid w:val="00505980"/>
    <w:rsid w:val="00506F81"/>
    <w:rsid w:val="005078EE"/>
    <w:rsid w:val="00507F25"/>
    <w:rsid w:val="00511A20"/>
    <w:rsid w:val="005129CA"/>
    <w:rsid w:val="005137AB"/>
    <w:rsid w:val="00514B18"/>
    <w:rsid w:val="00517FD7"/>
    <w:rsid w:val="005204D9"/>
    <w:rsid w:val="00520DDC"/>
    <w:rsid w:val="005221AF"/>
    <w:rsid w:val="0052227A"/>
    <w:rsid w:val="00522AA6"/>
    <w:rsid w:val="00523A54"/>
    <w:rsid w:val="00523D14"/>
    <w:rsid w:val="00523E7F"/>
    <w:rsid w:val="00523E80"/>
    <w:rsid w:val="00527685"/>
    <w:rsid w:val="00527E77"/>
    <w:rsid w:val="00530E5F"/>
    <w:rsid w:val="00531BD7"/>
    <w:rsid w:val="005333AA"/>
    <w:rsid w:val="005333F3"/>
    <w:rsid w:val="00534DC5"/>
    <w:rsid w:val="005350E8"/>
    <w:rsid w:val="0053661E"/>
    <w:rsid w:val="005367D9"/>
    <w:rsid w:val="0053681E"/>
    <w:rsid w:val="00536B29"/>
    <w:rsid w:val="00536BED"/>
    <w:rsid w:val="00537E43"/>
    <w:rsid w:val="0054145A"/>
    <w:rsid w:val="00541B6D"/>
    <w:rsid w:val="00541F6C"/>
    <w:rsid w:val="005440E3"/>
    <w:rsid w:val="00544881"/>
    <w:rsid w:val="005454D6"/>
    <w:rsid w:val="00545CDB"/>
    <w:rsid w:val="00546410"/>
    <w:rsid w:val="00546DD3"/>
    <w:rsid w:val="0055028C"/>
    <w:rsid w:val="005504B8"/>
    <w:rsid w:val="0055399E"/>
    <w:rsid w:val="00553F04"/>
    <w:rsid w:val="005541EA"/>
    <w:rsid w:val="00557248"/>
    <w:rsid w:val="00560674"/>
    <w:rsid w:val="005606DA"/>
    <w:rsid w:val="005606FC"/>
    <w:rsid w:val="00560737"/>
    <w:rsid w:val="00563712"/>
    <w:rsid w:val="0056494B"/>
    <w:rsid w:val="005652A6"/>
    <w:rsid w:val="005668D2"/>
    <w:rsid w:val="00566C2B"/>
    <w:rsid w:val="00566F2B"/>
    <w:rsid w:val="00566F99"/>
    <w:rsid w:val="00567AD2"/>
    <w:rsid w:val="00567F9E"/>
    <w:rsid w:val="005716B5"/>
    <w:rsid w:val="005722A9"/>
    <w:rsid w:val="00572B4D"/>
    <w:rsid w:val="00572F61"/>
    <w:rsid w:val="00572F62"/>
    <w:rsid w:val="0057413E"/>
    <w:rsid w:val="00576BFD"/>
    <w:rsid w:val="00577A1F"/>
    <w:rsid w:val="00577E7C"/>
    <w:rsid w:val="0058007E"/>
    <w:rsid w:val="005805EA"/>
    <w:rsid w:val="0058095F"/>
    <w:rsid w:val="00582005"/>
    <w:rsid w:val="00582703"/>
    <w:rsid w:val="0058339E"/>
    <w:rsid w:val="00583D68"/>
    <w:rsid w:val="005849BE"/>
    <w:rsid w:val="00585A59"/>
    <w:rsid w:val="00585B62"/>
    <w:rsid w:val="00586149"/>
    <w:rsid w:val="005862A5"/>
    <w:rsid w:val="00587A35"/>
    <w:rsid w:val="005920D6"/>
    <w:rsid w:val="00592D99"/>
    <w:rsid w:val="00596505"/>
    <w:rsid w:val="00596B7E"/>
    <w:rsid w:val="005A2596"/>
    <w:rsid w:val="005A2676"/>
    <w:rsid w:val="005A3240"/>
    <w:rsid w:val="005A3DE4"/>
    <w:rsid w:val="005A46F2"/>
    <w:rsid w:val="005A679F"/>
    <w:rsid w:val="005A72CA"/>
    <w:rsid w:val="005A7A5F"/>
    <w:rsid w:val="005B0015"/>
    <w:rsid w:val="005B1C52"/>
    <w:rsid w:val="005B231B"/>
    <w:rsid w:val="005B279F"/>
    <w:rsid w:val="005B2F29"/>
    <w:rsid w:val="005B3930"/>
    <w:rsid w:val="005B3D76"/>
    <w:rsid w:val="005B4093"/>
    <w:rsid w:val="005B44BA"/>
    <w:rsid w:val="005B511D"/>
    <w:rsid w:val="005B7431"/>
    <w:rsid w:val="005B786F"/>
    <w:rsid w:val="005B7C26"/>
    <w:rsid w:val="005C24D9"/>
    <w:rsid w:val="005C2B36"/>
    <w:rsid w:val="005C2CA7"/>
    <w:rsid w:val="005C3B07"/>
    <w:rsid w:val="005C3C97"/>
    <w:rsid w:val="005C751D"/>
    <w:rsid w:val="005C7F20"/>
    <w:rsid w:val="005D0144"/>
    <w:rsid w:val="005D216A"/>
    <w:rsid w:val="005D2F50"/>
    <w:rsid w:val="005D386E"/>
    <w:rsid w:val="005D39E2"/>
    <w:rsid w:val="005D5FB3"/>
    <w:rsid w:val="005D6499"/>
    <w:rsid w:val="005D6E77"/>
    <w:rsid w:val="005D7F3B"/>
    <w:rsid w:val="005E0D19"/>
    <w:rsid w:val="005E0E94"/>
    <w:rsid w:val="005E4544"/>
    <w:rsid w:val="005E56D1"/>
    <w:rsid w:val="005E74B0"/>
    <w:rsid w:val="005E78C3"/>
    <w:rsid w:val="005F14A8"/>
    <w:rsid w:val="005F1C7D"/>
    <w:rsid w:val="005F25B5"/>
    <w:rsid w:val="005F6D9E"/>
    <w:rsid w:val="005F7883"/>
    <w:rsid w:val="005F7904"/>
    <w:rsid w:val="005F7F4F"/>
    <w:rsid w:val="006008B4"/>
    <w:rsid w:val="00600C0A"/>
    <w:rsid w:val="0060137E"/>
    <w:rsid w:val="00604BC7"/>
    <w:rsid w:val="00605DBA"/>
    <w:rsid w:val="00605E89"/>
    <w:rsid w:val="0060601D"/>
    <w:rsid w:val="00607252"/>
    <w:rsid w:val="0060760F"/>
    <w:rsid w:val="0060787C"/>
    <w:rsid w:val="00610356"/>
    <w:rsid w:val="00611869"/>
    <w:rsid w:val="00611D28"/>
    <w:rsid w:val="0061269E"/>
    <w:rsid w:val="00612C31"/>
    <w:rsid w:val="00613876"/>
    <w:rsid w:val="006150EE"/>
    <w:rsid w:val="00615A7F"/>
    <w:rsid w:val="00616F22"/>
    <w:rsid w:val="00617A06"/>
    <w:rsid w:val="00620BCB"/>
    <w:rsid w:val="006218A0"/>
    <w:rsid w:val="00621A3E"/>
    <w:rsid w:val="00622349"/>
    <w:rsid w:val="00622635"/>
    <w:rsid w:val="00622D47"/>
    <w:rsid w:val="00624D82"/>
    <w:rsid w:val="006268F5"/>
    <w:rsid w:val="00627526"/>
    <w:rsid w:val="0062773F"/>
    <w:rsid w:val="00627896"/>
    <w:rsid w:val="006300E8"/>
    <w:rsid w:val="0063047E"/>
    <w:rsid w:val="00630BCB"/>
    <w:rsid w:val="00630F33"/>
    <w:rsid w:val="0063118A"/>
    <w:rsid w:val="006316D6"/>
    <w:rsid w:val="00632ECB"/>
    <w:rsid w:val="00633EA7"/>
    <w:rsid w:val="0063456F"/>
    <w:rsid w:val="00634783"/>
    <w:rsid w:val="00634963"/>
    <w:rsid w:val="00635391"/>
    <w:rsid w:val="00641133"/>
    <w:rsid w:val="00642CAA"/>
    <w:rsid w:val="006436E0"/>
    <w:rsid w:val="00643879"/>
    <w:rsid w:val="006439AB"/>
    <w:rsid w:val="00643FFD"/>
    <w:rsid w:val="00644045"/>
    <w:rsid w:val="006441B9"/>
    <w:rsid w:val="006451F9"/>
    <w:rsid w:val="0064570D"/>
    <w:rsid w:val="00647936"/>
    <w:rsid w:val="006503CB"/>
    <w:rsid w:val="006507F0"/>
    <w:rsid w:val="00651F86"/>
    <w:rsid w:val="006522B9"/>
    <w:rsid w:val="0065347F"/>
    <w:rsid w:val="00654249"/>
    <w:rsid w:val="006545B8"/>
    <w:rsid w:val="0065712B"/>
    <w:rsid w:val="00657BC6"/>
    <w:rsid w:val="00660CAE"/>
    <w:rsid w:val="00661272"/>
    <w:rsid w:val="00661DD6"/>
    <w:rsid w:val="00662569"/>
    <w:rsid w:val="006628E1"/>
    <w:rsid w:val="00662D55"/>
    <w:rsid w:val="00664085"/>
    <w:rsid w:val="00664408"/>
    <w:rsid w:val="00664609"/>
    <w:rsid w:val="00664818"/>
    <w:rsid w:val="00665077"/>
    <w:rsid w:val="0066519B"/>
    <w:rsid w:val="006652D3"/>
    <w:rsid w:val="0066553B"/>
    <w:rsid w:val="006659E6"/>
    <w:rsid w:val="00670C4B"/>
    <w:rsid w:val="0067248A"/>
    <w:rsid w:val="00672D21"/>
    <w:rsid w:val="00674B0D"/>
    <w:rsid w:val="00676233"/>
    <w:rsid w:val="00677ECD"/>
    <w:rsid w:val="00680FA4"/>
    <w:rsid w:val="0068186E"/>
    <w:rsid w:val="00683026"/>
    <w:rsid w:val="00684074"/>
    <w:rsid w:val="00684628"/>
    <w:rsid w:val="00685FD0"/>
    <w:rsid w:val="006861FC"/>
    <w:rsid w:val="0068772F"/>
    <w:rsid w:val="00690D69"/>
    <w:rsid w:val="0069128F"/>
    <w:rsid w:val="00692DD0"/>
    <w:rsid w:val="00693D73"/>
    <w:rsid w:val="00695AFA"/>
    <w:rsid w:val="00696F2D"/>
    <w:rsid w:val="00697A57"/>
    <w:rsid w:val="006A085E"/>
    <w:rsid w:val="006A138B"/>
    <w:rsid w:val="006A1634"/>
    <w:rsid w:val="006A2866"/>
    <w:rsid w:val="006A3951"/>
    <w:rsid w:val="006A50B2"/>
    <w:rsid w:val="006A5989"/>
    <w:rsid w:val="006A6D1E"/>
    <w:rsid w:val="006A785A"/>
    <w:rsid w:val="006A7F0D"/>
    <w:rsid w:val="006B2C83"/>
    <w:rsid w:val="006B49D7"/>
    <w:rsid w:val="006B57EB"/>
    <w:rsid w:val="006B6168"/>
    <w:rsid w:val="006B6E9B"/>
    <w:rsid w:val="006B7D2E"/>
    <w:rsid w:val="006B7F81"/>
    <w:rsid w:val="006C0041"/>
    <w:rsid w:val="006C2590"/>
    <w:rsid w:val="006C2BA5"/>
    <w:rsid w:val="006C36D0"/>
    <w:rsid w:val="006C3F77"/>
    <w:rsid w:val="006C444B"/>
    <w:rsid w:val="006C5A5D"/>
    <w:rsid w:val="006D1AD3"/>
    <w:rsid w:val="006D3231"/>
    <w:rsid w:val="006D41B3"/>
    <w:rsid w:val="006D59ED"/>
    <w:rsid w:val="006D656F"/>
    <w:rsid w:val="006D7326"/>
    <w:rsid w:val="006D7819"/>
    <w:rsid w:val="006E0312"/>
    <w:rsid w:val="006E14B8"/>
    <w:rsid w:val="006E14D7"/>
    <w:rsid w:val="006E2A88"/>
    <w:rsid w:val="006E3A6A"/>
    <w:rsid w:val="006E3BB2"/>
    <w:rsid w:val="006E5740"/>
    <w:rsid w:val="006E727A"/>
    <w:rsid w:val="006F09D5"/>
    <w:rsid w:val="006F2519"/>
    <w:rsid w:val="006F258C"/>
    <w:rsid w:val="006F3051"/>
    <w:rsid w:val="006F4390"/>
    <w:rsid w:val="006F5020"/>
    <w:rsid w:val="006F6140"/>
    <w:rsid w:val="006F6B38"/>
    <w:rsid w:val="006F7624"/>
    <w:rsid w:val="00700CD4"/>
    <w:rsid w:val="00701A95"/>
    <w:rsid w:val="00702427"/>
    <w:rsid w:val="00703DD3"/>
    <w:rsid w:val="00704CEB"/>
    <w:rsid w:val="00706520"/>
    <w:rsid w:val="007073CE"/>
    <w:rsid w:val="00707BBC"/>
    <w:rsid w:val="00710727"/>
    <w:rsid w:val="007107DC"/>
    <w:rsid w:val="007109B9"/>
    <w:rsid w:val="0071166E"/>
    <w:rsid w:val="0071229A"/>
    <w:rsid w:val="007136D4"/>
    <w:rsid w:val="00713A58"/>
    <w:rsid w:val="007177DF"/>
    <w:rsid w:val="00720167"/>
    <w:rsid w:val="00720C2E"/>
    <w:rsid w:val="0072115D"/>
    <w:rsid w:val="0072194C"/>
    <w:rsid w:val="00722417"/>
    <w:rsid w:val="007243B5"/>
    <w:rsid w:val="007267B7"/>
    <w:rsid w:val="007272B5"/>
    <w:rsid w:val="007273BE"/>
    <w:rsid w:val="007279A0"/>
    <w:rsid w:val="00727D0F"/>
    <w:rsid w:val="00731B24"/>
    <w:rsid w:val="007326DB"/>
    <w:rsid w:val="007349A5"/>
    <w:rsid w:val="0073513D"/>
    <w:rsid w:val="00735775"/>
    <w:rsid w:val="0073626D"/>
    <w:rsid w:val="00736E1D"/>
    <w:rsid w:val="00740298"/>
    <w:rsid w:val="00741C24"/>
    <w:rsid w:val="00741CF8"/>
    <w:rsid w:val="00741D23"/>
    <w:rsid w:val="00741E49"/>
    <w:rsid w:val="00742254"/>
    <w:rsid w:val="00742426"/>
    <w:rsid w:val="00742526"/>
    <w:rsid w:val="00743A4A"/>
    <w:rsid w:val="00744463"/>
    <w:rsid w:val="007445BE"/>
    <w:rsid w:val="00744859"/>
    <w:rsid w:val="00744B68"/>
    <w:rsid w:val="007454F4"/>
    <w:rsid w:val="0074594B"/>
    <w:rsid w:val="00745E12"/>
    <w:rsid w:val="007475CE"/>
    <w:rsid w:val="007476A7"/>
    <w:rsid w:val="00747954"/>
    <w:rsid w:val="00747C51"/>
    <w:rsid w:val="00747E20"/>
    <w:rsid w:val="0075120B"/>
    <w:rsid w:val="00751215"/>
    <w:rsid w:val="00751439"/>
    <w:rsid w:val="00751DAC"/>
    <w:rsid w:val="007536CF"/>
    <w:rsid w:val="00753938"/>
    <w:rsid w:val="00753BEC"/>
    <w:rsid w:val="007544A6"/>
    <w:rsid w:val="00754EDA"/>
    <w:rsid w:val="007553A7"/>
    <w:rsid w:val="00755C36"/>
    <w:rsid w:val="00760586"/>
    <w:rsid w:val="00761410"/>
    <w:rsid w:val="00761B72"/>
    <w:rsid w:val="007620FE"/>
    <w:rsid w:val="0076349F"/>
    <w:rsid w:val="00763AC7"/>
    <w:rsid w:val="00763BAF"/>
    <w:rsid w:val="00764F9B"/>
    <w:rsid w:val="0076538C"/>
    <w:rsid w:val="0076799D"/>
    <w:rsid w:val="007700CA"/>
    <w:rsid w:val="0077164A"/>
    <w:rsid w:val="00771FDF"/>
    <w:rsid w:val="0077352F"/>
    <w:rsid w:val="0077391C"/>
    <w:rsid w:val="0077415B"/>
    <w:rsid w:val="00774439"/>
    <w:rsid w:val="00775317"/>
    <w:rsid w:val="00775B5C"/>
    <w:rsid w:val="00775E8C"/>
    <w:rsid w:val="007760C9"/>
    <w:rsid w:val="00776D50"/>
    <w:rsid w:val="00776E83"/>
    <w:rsid w:val="00780A31"/>
    <w:rsid w:val="007814BE"/>
    <w:rsid w:val="007821C2"/>
    <w:rsid w:val="00782C30"/>
    <w:rsid w:val="00790C01"/>
    <w:rsid w:val="00790E3E"/>
    <w:rsid w:val="0079200B"/>
    <w:rsid w:val="00792041"/>
    <w:rsid w:val="007922A1"/>
    <w:rsid w:val="00793360"/>
    <w:rsid w:val="00793F49"/>
    <w:rsid w:val="007942DA"/>
    <w:rsid w:val="00795113"/>
    <w:rsid w:val="007A2566"/>
    <w:rsid w:val="007A2A9C"/>
    <w:rsid w:val="007A3754"/>
    <w:rsid w:val="007A3D74"/>
    <w:rsid w:val="007A6074"/>
    <w:rsid w:val="007A60BA"/>
    <w:rsid w:val="007B192A"/>
    <w:rsid w:val="007B4BFC"/>
    <w:rsid w:val="007B4E69"/>
    <w:rsid w:val="007B682C"/>
    <w:rsid w:val="007B6B43"/>
    <w:rsid w:val="007B779A"/>
    <w:rsid w:val="007B7E9B"/>
    <w:rsid w:val="007C189F"/>
    <w:rsid w:val="007C1CB1"/>
    <w:rsid w:val="007C3E4F"/>
    <w:rsid w:val="007C40AE"/>
    <w:rsid w:val="007C5654"/>
    <w:rsid w:val="007C6A6C"/>
    <w:rsid w:val="007D0279"/>
    <w:rsid w:val="007D083F"/>
    <w:rsid w:val="007D17E3"/>
    <w:rsid w:val="007D20A1"/>
    <w:rsid w:val="007D64DB"/>
    <w:rsid w:val="007D6C7E"/>
    <w:rsid w:val="007D7A87"/>
    <w:rsid w:val="007E0FB1"/>
    <w:rsid w:val="007E13A7"/>
    <w:rsid w:val="007E1463"/>
    <w:rsid w:val="007E4239"/>
    <w:rsid w:val="007E4DB6"/>
    <w:rsid w:val="007E5699"/>
    <w:rsid w:val="007E6A52"/>
    <w:rsid w:val="007F1C14"/>
    <w:rsid w:val="007F1C35"/>
    <w:rsid w:val="007F2F52"/>
    <w:rsid w:val="007F4C3B"/>
    <w:rsid w:val="007F538C"/>
    <w:rsid w:val="007F567C"/>
    <w:rsid w:val="007F5DB6"/>
    <w:rsid w:val="007F6620"/>
    <w:rsid w:val="008000C9"/>
    <w:rsid w:val="00800599"/>
    <w:rsid w:val="00801EA9"/>
    <w:rsid w:val="00804684"/>
    <w:rsid w:val="00806384"/>
    <w:rsid w:val="0080692A"/>
    <w:rsid w:val="008069B1"/>
    <w:rsid w:val="00806C52"/>
    <w:rsid w:val="00806FB0"/>
    <w:rsid w:val="0080700E"/>
    <w:rsid w:val="00807570"/>
    <w:rsid w:val="00810ABC"/>
    <w:rsid w:val="0081126B"/>
    <w:rsid w:val="00814264"/>
    <w:rsid w:val="008145EF"/>
    <w:rsid w:val="00814B25"/>
    <w:rsid w:val="00816CF4"/>
    <w:rsid w:val="00820DF9"/>
    <w:rsid w:val="008213B7"/>
    <w:rsid w:val="0082140E"/>
    <w:rsid w:val="00822754"/>
    <w:rsid w:val="00822E57"/>
    <w:rsid w:val="00823407"/>
    <w:rsid w:val="00825B8F"/>
    <w:rsid w:val="008269E3"/>
    <w:rsid w:val="008273D3"/>
    <w:rsid w:val="00827E9C"/>
    <w:rsid w:val="0083013C"/>
    <w:rsid w:val="00830397"/>
    <w:rsid w:val="00832A33"/>
    <w:rsid w:val="00832D20"/>
    <w:rsid w:val="00832E27"/>
    <w:rsid w:val="0083319F"/>
    <w:rsid w:val="00834B31"/>
    <w:rsid w:val="00834C26"/>
    <w:rsid w:val="0083675A"/>
    <w:rsid w:val="00836A53"/>
    <w:rsid w:val="00836F43"/>
    <w:rsid w:val="00837C0C"/>
    <w:rsid w:val="00837FCE"/>
    <w:rsid w:val="0084065F"/>
    <w:rsid w:val="00840A7B"/>
    <w:rsid w:val="00840D26"/>
    <w:rsid w:val="00841C20"/>
    <w:rsid w:val="00842E7B"/>
    <w:rsid w:val="00843071"/>
    <w:rsid w:val="0084364E"/>
    <w:rsid w:val="008451CE"/>
    <w:rsid w:val="00846FDF"/>
    <w:rsid w:val="00847E19"/>
    <w:rsid w:val="00851369"/>
    <w:rsid w:val="00851DF2"/>
    <w:rsid w:val="00852663"/>
    <w:rsid w:val="00853167"/>
    <w:rsid w:val="0085412A"/>
    <w:rsid w:val="00854CA2"/>
    <w:rsid w:val="008551FB"/>
    <w:rsid w:val="00855802"/>
    <w:rsid w:val="00855B12"/>
    <w:rsid w:val="0086035C"/>
    <w:rsid w:val="0086120E"/>
    <w:rsid w:val="0086149D"/>
    <w:rsid w:val="00861CF7"/>
    <w:rsid w:val="008630CE"/>
    <w:rsid w:val="008642F5"/>
    <w:rsid w:val="008658A9"/>
    <w:rsid w:val="00866301"/>
    <w:rsid w:val="00866E32"/>
    <w:rsid w:val="00871790"/>
    <w:rsid w:val="00872F8B"/>
    <w:rsid w:val="00873486"/>
    <w:rsid w:val="00875C36"/>
    <w:rsid w:val="00876323"/>
    <w:rsid w:val="00876C5D"/>
    <w:rsid w:val="0087717B"/>
    <w:rsid w:val="00877827"/>
    <w:rsid w:val="00877BC6"/>
    <w:rsid w:val="0088042F"/>
    <w:rsid w:val="008813E3"/>
    <w:rsid w:val="008855BE"/>
    <w:rsid w:val="0088563C"/>
    <w:rsid w:val="008857FC"/>
    <w:rsid w:val="00885B24"/>
    <w:rsid w:val="008866D5"/>
    <w:rsid w:val="00886916"/>
    <w:rsid w:val="00890027"/>
    <w:rsid w:val="008913BC"/>
    <w:rsid w:val="008915C0"/>
    <w:rsid w:val="00892848"/>
    <w:rsid w:val="008932A6"/>
    <w:rsid w:val="00893879"/>
    <w:rsid w:val="00893D71"/>
    <w:rsid w:val="00893DC2"/>
    <w:rsid w:val="008963E7"/>
    <w:rsid w:val="00896A04"/>
    <w:rsid w:val="00897C7F"/>
    <w:rsid w:val="00897FF9"/>
    <w:rsid w:val="008A0100"/>
    <w:rsid w:val="008A0EE1"/>
    <w:rsid w:val="008A0F9D"/>
    <w:rsid w:val="008A21B0"/>
    <w:rsid w:val="008A273D"/>
    <w:rsid w:val="008A278E"/>
    <w:rsid w:val="008A3340"/>
    <w:rsid w:val="008A4E43"/>
    <w:rsid w:val="008A50D4"/>
    <w:rsid w:val="008A57B6"/>
    <w:rsid w:val="008A5A72"/>
    <w:rsid w:val="008A7BD1"/>
    <w:rsid w:val="008B06B1"/>
    <w:rsid w:val="008B06C2"/>
    <w:rsid w:val="008B0A95"/>
    <w:rsid w:val="008B1D66"/>
    <w:rsid w:val="008B30BB"/>
    <w:rsid w:val="008B4B4F"/>
    <w:rsid w:val="008B507A"/>
    <w:rsid w:val="008B55B5"/>
    <w:rsid w:val="008B6836"/>
    <w:rsid w:val="008B69E3"/>
    <w:rsid w:val="008B7316"/>
    <w:rsid w:val="008C2460"/>
    <w:rsid w:val="008C2E39"/>
    <w:rsid w:val="008C3CDB"/>
    <w:rsid w:val="008C4DD0"/>
    <w:rsid w:val="008C50CA"/>
    <w:rsid w:val="008C5B82"/>
    <w:rsid w:val="008C6169"/>
    <w:rsid w:val="008C655F"/>
    <w:rsid w:val="008C6B9E"/>
    <w:rsid w:val="008C750D"/>
    <w:rsid w:val="008D1161"/>
    <w:rsid w:val="008D38F3"/>
    <w:rsid w:val="008D5EC8"/>
    <w:rsid w:val="008D6483"/>
    <w:rsid w:val="008E0BF0"/>
    <w:rsid w:val="008E1A82"/>
    <w:rsid w:val="008E1B84"/>
    <w:rsid w:val="008E1EAD"/>
    <w:rsid w:val="008E3235"/>
    <w:rsid w:val="008E43BC"/>
    <w:rsid w:val="008E470B"/>
    <w:rsid w:val="008E4F0E"/>
    <w:rsid w:val="008E5488"/>
    <w:rsid w:val="008E64A6"/>
    <w:rsid w:val="008E687B"/>
    <w:rsid w:val="008E697F"/>
    <w:rsid w:val="008F02B7"/>
    <w:rsid w:val="008F15AE"/>
    <w:rsid w:val="008F288F"/>
    <w:rsid w:val="008F2BFB"/>
    <w:rsid w:val="008F40B9"/>
    <w:rsid w:val="008F4388"/>
    <w:rsid w:val="008F45B7"/>
    <w:rsid w:val="008F53E3"/>
    <w:rsid w:val="008F623F"/>
    <w:rsid w:val="00900E4C"/>
    <w:rsid w:val="00901FA0"/>
    <w:rsid w:val="00902438"/>
    <w:rsid w:val="00902B25"/>
    <w:rsid w:val="00903448"/>
    <w:rsid w:val="00903CB2"/>
    <w:rsid w:val="00903D8B"/>
    <w:rsid w:val="009103F2"/>
    <w:rsid w:val="00910967"/>
    <w:rsid w:val="00910D9C"/>
    <w:rsid w:val="00910EA9"/>
    <w:rsid w:val="0091163D"/>
    <w:rsid w:val="009145DF"/>
    <w:rsid w:val="00914673"/>
    <w:rsid w:val="009152FC"/>
    <w:rsid w:val="009153D9"/>
    <w:rsid w:val="00915401"/>
    <w:rsid w:val="0091652D"/>
    <w:rsid w:val="00920B75"/>
    <w:rsid w:val="00921C53"/>
    <w:rsid w:val="0092267F"/>
    <w:rsid w:val="00924FC6"/>
    <w:rsid w:val="00926923"/>
    <w:rsid w:val="00927FAF"/>
    <w:rsid w:val="00931DE9"/>
    <w:rsid w:val="009340A9"/>
    <w:rsid w:val="00934FA4"/>
    <w:rsid w:val="0093550F"/>
    <w:rsid w:val="009356B7"/>
    <w:rsid w:val="00935FB7"/>
    <w:rsid w:val="0093619E"/>
    <w:rsid w:val="009368AD"/>
    <w:rsid w:val="009403CE"/>
    <w:rsid w:val="00940990"/>
    <w:rsid w:val="0094127A"/>
    <w:rsid w:val="009421D1"/>
    <w:rsid w:val="00942D97"/>
    <w:rsid w:val="0094332F"/>
    <w:rsid w:val="009438FB"/>
    <w:rsid w:val="009440C8"/>
    <w:rsid w:val="00944E65"/>
    <w:rsid w:val="009459A8"/>
    <w:rsid w:val="00946AA2"/>
    <w:rsid w:val="00951318"/>
    <w:rsid w:val="00951523"/>
    <w:rsid w:val="009523DA"/>
    <w:rsid w:val="009538F5"/>
    <w:rsid w:val="00955C3A"/>
    <w:rsid w:val="0095634A"/>
    <w:rsid w:val="009603C5"/>
    <w:rsid w:val="00960BBD"/>
    <w:rsid w:val="009613E4"/>
    <w:rsid w:val="00961820"/>
    <w:rsid w:val="0096187D"/>
    <w:rsid w:val="00961AAB"/>
    <w:rsid w:val="0096201A"/>
    <w:rsid w:val="009628C7"/>
    <w:rsid w:val="00962EA5"/>
    <w:rsid w:val="009704BC"/>
    <w:rsid w:val="00970718"/>
    <w:rsid w:val="00970F9A"/>
    <w:rsid w:val="00970FD4"/>
    <w:rsid w:val="009730F8"/>
    <w:rsid w:val="00973B5C"/>
    <w:rsid w:val="00973D15"/>
    <w:rsid w:val="0097420D"/>
    <w:rsid w:val="009745BC"/>
    <w:rsid w:val="00976005"/>
    <w:rsid w:val="00980393"/>
    <w:rsid w:val="00980895"/>
    <w:rsid w:val="009812C9"/>
    <w:rsid w:val="009815E4"/>
    <w:rsid w:val="009847C5"/>
    <w:rsid w:val="00984D2E"/>
    <w:rsid w:val="0098504F"/>
    <w:rsid w:val="0098548F"/>
    <w:rsid w:val="009875FB"/>
    <w:rsid w:val="00991C2E"/>
    <w:rsid w:val="00992FAE"/>
    <w:rsid w:val="00994EB5"/>
    <w:rsid w:val="0099644A"/>
    <w:rsid w:val="00997516"/>
    <w:rsid w:val="009A1D46"/>
    <w:rsid w:val="009A20A4"/>
    <w:rsid w:val="009A4353"/>
    <w:rsid w:val="009A4874"/>
    <w:rsid w:val="009A6763"/>
    <w:rsid w:val="009B05E6"/>
    <w:rsid w:val="009B0E81"/>
    <w:rsid w:val="009B33F7"/>
    <w:rsid w:val="009B5337"/>
    <w:rsid w:val="009B57E2"/>
    <w:rsid w:val="009B7177"/>
    <w:rsid w:val="009C1ABB"/>
    <w:rsid w:val="009C1CCF"/>
    <w:rsid w:val="009C2753"/>
    <w:rsid w:val="009C2AB7"/>
    <w:rsid w:val="009C6551"/>
    <w:rsid w:val="009D0248"/>
    <w:rsid w:val="009D1019"/>
    <w:rsid w:val="009D276A"/>
    <w:rsid w:val="009D65A3"/>
    <w:rsid w:val="009D78FF"/>
    <w:rsid w:val="009D7928"/>
    <w:rsid w:val="009D7A2E"/>
    <w:rsid w:val="009E0743"/>
    <w:rsid w:val="009E1502"/>
    <w:rsid w:val="009E1524"/>
    <w:rsid w:val="009E1A3C"/>
    <w:rsid w:val="009E335A"/>
    <w:rsid w:val="009E344C"/>
    <w:rsid w:val="009E6CEC"/>
    <w:rsid w:val="009E7269"/>
    <w:rsid w:val="009E7481"/>
    <w:rsid w:val="009E761F"/>
    <w:rsid w:val="009E7A90"/>
    <w:rsid w:val="009F059E"/>
    <w:rsid w:val="009F0630"/>
    <w:rsid w:val="009F10FC"/>
    <w:rsid w:val="009F21E7"/>
    <w:rsid w:val="009F2A64"/>
    <w:rsid w:val="009F461D"/>
    <w:rsid w:val="009F4FE4"/>
    <w:rsid w:val="009F50CB"/>
    <w:rsid w:val="009F51C9"/>
    <w:rsid w:val="009F6FF4"/>
    <w:rsid w:val="009F7F8C"/>
    <w:rsid w:val="00A001A3"/>
    <w:rsid w:val="00A01752"/>
    <w:rsid w:val="00A01D45"/>
    <w:rsid w:val="00A049DC"/>
    <w:rsid w:val="00A04BC2"/>
    <w:rsid w:val="00A0558A"/>
    <w:rsid w:val="00A05892"/>
    <w:rsid w:val="00A05BC1"/>
    <w:rsid w:val="00A05F77"/>
    <w:rsid w:val="00A11615"/>
    <w:rsid w:val="00A11D75"/>
    <w:rsid w:val="00A13AE4"/>
    <w:rsid w:val="00A13C65"/>
    <w:rsid w:val="00A13F86"/>
    <w:rsid w:val="00A1411A"/>
    <w:rsid w:val="00A14D5B"/>
    <w:rsid w:val="00A16709"/>
    <w:rsid w:val="00A173DE"/>
    <w:rsid w:val="00A20AAA"/>
    <w:rsid w:val="00A212B0"/>
    <w:rsid w:val="00A2249B"/>
    <w:rsid w:val="00A224E3"/>
    <w:rsid w:val="00A22AAF"/>
    <w:rsid w:val="00A22FE3"/>
    <w:rsid w:val="00A23DF6"/>
    <w:rsid w:val="00A26584"/>
    <w:rsid w:val="00A271EF"/>
    <w:rsid w:val="00A309FA"/>
    <w:rsid w:val="00A31FB5"/>
    <w:rsid w:val="00A3477C"/>
    <w:rsid w:val="00A356D2"/>
    <w:rsid w:val="00A357BA"/>
    <w:rsid w:val="00A35F11"/>
    <w:rsid w:val="00A36078"/>
    <w:rsid w:val="00A37400"/>
    <w:rsid w:val="00A40AA4"/>
    <w:rsid w:val="00A416CA"/>
    <w:rsid w:val="00A42749"/>
    <w:rsid w:val="00A44C0A"/>
    <w:rsid w:val="00A45677"/>
    <w:rsid w:val="00A457A3"/>
    <w:rsid w:val="00A45900"/>
    <w:rsid w:val="00A45D47"/>
    <w:rsid w:val="00A464CC"/>
    <w:rsid w:val="00A4659A"/>
    <w:rsid w:val="00A46700"/>
    <w:rsid w:val="00A46DE7"/>
    <w:rsid w:val="00A4796C"/>
    <w:rsid w:val="00A50CE5"/>
    <w:rsid w:val="00A513BC"/>
    <w:rsid w:val="00A51D6B"/>
    <w:rsid w:val="00A53EC1"/>
    <w:rsid w:val="00A546FC"/>
    <w:rsid w:val="00A55262"/>
    <w:rsid w:val="00A576D8"/>
    <w:rsid w:val="00A57823"/>
    <w:rsid w:val="00A61BB3"/>
    <w:rsid w:val="00A6247C"/>
    <w:rsid w:val="00A62AFB"/>
    <w:rsid w:val="00A637EC"/>
    <w:rsid w:val="00A665DF"/>
    <w:rsid w:val="00A66AD8"/>
    <w:rsid w:val="00A67411"/>
    <w:rsid w:val="00A71328"/>
    <w:rsid w:val="00A71BCD"/>
    <w:rsid w:val="00A71ED2"/>
    <w:rsid w:val="00A72001"/>
    <w:rsid w:val="00A75B66"/>
    <w:rsid w:val="00A75DC3"/>
    <w:rsid w:val="00A77650"/>
    <w:rsid w:val="00A777EC"/>
    <w:rsid w:val="00A77BB0"/>
    <w:rsid w:val="00A80A72"/>
    <w:rsid w:val="00A810E4"/>
    <w:rsid w:val="00A810FA"/>
    <w:rsid w:val="00A81F32"/>
    <w:rsid w:val="00A82B80"/>
    <w:rsid w:val="00A85C7F"/>
    <w:rsid w:val="00A86EF6"/>
    <w:rsid w:val="00A928B2"/>
    <w:rsid w:val="00A92E65"/>
    <w:rsid w:val="00A95EF2"/>
    <w:rsid w:val="00A95F41"/>
    <w:rsid w:val="00A96569"/>
    <w:rsid w:val="00A96A64"/>
    <w:rsid w:val="00A96E76"/>
    <w:rsid w:val="00A971D6"/>
    <w:rsid w:val="00AA0820"/>
    <w:rsid w:val="00AA1922"/>
    <w:rsid w:val="00AA39B8"/>
    <w:rsid w:val="00AA4D6A"/>
    <w:rsid w:val="00AA5C61"/>
    <w:rsid w:val="00AA66C3"/>
    <w:rsid w:val="00AA68DE"/>
    <w:rsid w:val="00AA6F72"/>
    <w:rsid w:val="00AB0646"/>
    <w:rsid w:val="00AB17BC"/>
    <w:rsid w:val="00AB1DCA"/>
    <w:rsid w:val="00AB5902"/>
    <w:rsid w:val="00AB7907"/>
    <w:rsid w:val="00AB7EFC"/>
    <w:rsid w:val="00AC1AD0"/>
    <w:rsid w:val="00AC22F3"/>
    <w:rsid w:val="00AC2725"/>
    <w:rsid w:val="00AC32C7"/>
    <w:rsid w:val="00AC3558"/>
    <w:rsid w:val="00AC36B6"/>
    <w:rsid w:val="00AC411F"/>
    <w:rsid w:val="00AC43B2"/>
    <w:rsid w:val="00AC5F6A"/>
    <w:rsid w:val="00AC66FC"/>
    <w:rsid w:val="00AC7C4D"/>
    <w:rsid w:val="00AD3BF0"/>
    <w:rsid w:val="00AD5538"/>
    <w:rsid w:val="00AD584F"/>
    <w:rsid w:val="00AD6C6B"/>
    <w:rsid w:val="00AD7071"/>
    <w:rsid w:val="00AD762D"/>
    <w:rsid w:val="00AD7864"/>
    <w:rsid w:val="00AE14F6"/>
    <w:rsid w:val="00AE2884"/>
    <w:rsid w:val="00AE3666"/>
    <w:rsid w:val="00AE43F6"/>
    <w:rsid w:val="00AE51EC"/>
    <w:rsid w:val="00AE68F3"/>
    <w:rsid w:val="00AF01AF"/>
    <w:rsid w:val="00AF11CF"/>
    <w:rsid w:val="00AF12A8"/>
    <w:rsid w:val="00AF1B22"/>
    <w:rsid w:val="00AF1DB3"/>
    <w:rsid w:val="00AF497D"/>
    <w:rsid w:val="00AF57B4"/>
    <w:rsid w:val="00AF69BA"/>
    <w:rsid w:val="00AF73F9"/>
    <w:rsid w:val="00AF7A05"/>
    <w:rsid w:val="00B0055C"/>
    <w:rsid w:val="00B008CA"/>
    <w:rsid w:val="00B029B6"/>
    <w:rsid w:val="00B0367E"/>
    <w:rsid w:val="00B0450B"/>
    <w:rsid w:val="00B04EBD"/>
    <w:rsid w:val="00B050F9"/>
    <w:rsid w:val="00B05BB9"/>
    <w:rsid w:val="00B0661E"/>
    <w:rsid w:val="00B06E3F"/>
    <w:rsid w:val="00B079BA"/>
    <w:rsid w:val="00B10E96"/>
    <w:rsid w:val="00B115E8"/>
    <w:rsid w:val="00B11B4F"/>
    <w:rsid w:val="00B125F9"/>
    <w:rsid w:val="00B13917"/>
    <w:rsid w:val="00B14530"/>
    <w:rsid w:val="00B1490E"/>
    <w:rsid w:val="00B14997"/>
    <w:rsid w:val="00B14BEC"/>
    <w:rsid w:val="00B16AD2"/>
    <w:rsid w:val="00B170CD"/>
    <w:rsid w:val="00B17437"/>
    <w:rsid w:val="00B17714"/>
    <w:rsid w:val="00B17B8B"/>
    <w:rsid w:val="00B21146"/>
    <w:rsid w:val="00B211D4"/>
    <w:rsid w:val="00B22553"/>
    <w:rsid w:val="00B238AF"/>
    <w:rsid w:val="00B24485"/>
    <w:rsid w:val="00B26644"/>
    <w:rsid w:val="00B27062"/>
    <w:rsid w:val="00B277BE"/>
    <w:rsid w:val="00B277C8"/>
    <w:rsid w:val="00B313AF"/>
    <w:rsid w:val="00B3284F"/>
    <w:rsid w:val="00B3547B"/>
    <w:rsid w:val="00B35E6B"/>
    <w:rsid w:val="00B375CA"/>
    <w:rsid w:val="00B41669"/>
    <w:rsid w:val="00B438C7"/>
    <w:rsid w:val="00B44293"/>
    <w:rsid w:val="00B44336"/>
    <w:rsid w:val="00B4490D"/>
    <w:rsid w:val="00B46868"/>
    <w:rsid w:val="00B4773C"/>
    <w:rsid w:val="00B50087"/>
    <w:rsid w:val="00B5068B"/>
    <w:rsid w:val="00B51A31"/>
    <w:rsid w:val="00B51D0C"/>
    <w:rsid w:val="00B52367"/>
    <w:rsid w:val="00B5452E"/>
    <w:rsid w:val="00B6084B"/>
    <w:rsid w:val="00B6143E"/>
    <w:rsid w:val="00B61614"/>
    <w:rsid w:val="00B62C6F"/>
    <w:rsid w:val="00B631C4"/>
    <w:rsid w:val="00B643C4"/>
    <w:rsid w:val="00B6543F"/>
    <w:rsid w:val="00B6580A"/>
    <w:rsid w:val="00B65AB3"/>
    <w:rsid w:val="00B660E1"/>
    <w:rsid w:val="00B668B9"/>
    <w:rsid w:val="00B7217A"/>
    <w:rsid w:val="00B73697"/>
    <w:rsid w:val="00B7399D"/>
    <w:rsid w:val="00B74674"/>
    <w:rsid w:val="00B74B00"/>
    <w:rsid w:val="00B754D1"/>
    <w:rsid w:val="00B778DC"/>
    <w:rsid w:val="00B804DA"/>
    <w:rsid w:val="00B8093A"/>
    <w:rsid w:val="00B80EAD"/>
    <w:rsid w:val="00B82B06"/>
    <w:rsid w:val="00B82FE8"/>
    <w:rsid w:val="00B8495A"/>
    <w:rsid w:val="00B852E5"/>
    <w:rsid w:val="00B8584D"/>
    <w:rsid w:val="00B86109"/>
    <w:rsid w:val="00B909C9"/>
    <w:rsid w:val="00B90AE7"/>
    <w:rsid w:val="00B91169"/>
    <w:rsid w:val="00B92446"/>
    <w:rsid w:val="00B93657"/>
    <w:rsid w:val="00B93C12"/>
    <w:rsid w:val="00B945BA"/>
    <w:rsid w:val="00B952DD"/>
    <w:rsid w:val="00B956D8"/>
    <w:rsid w:val="00B96B7C"/>
    <w:rsid w:val="00B96DAF"/>
    <w:rsid w:val="00BA09E1"/>
    <w:rsid w:val="00BA1882"/>
    <w:rsid w:val="00BA2C49"/>
    <w:rsid w:val="00BA40F4"/>
    <w:rsid w:val="00BA457B"/>
    <w:rsid w:val="00BA5938"/>
    <w:rsid w:val="00BA68EE"/>
    <w:rsid w:val="00BB0905"/>
    <w:rsid w:val="00BB0DC5"/>
    <w:rsid w:val="00BB14FE"/>
    <w:rsid w:val="00BB1707"/>
    <w:rsid w:val="00BB31D0"/>
    <w:rsid w:val="00BB3CDC"/>
    <w:rsid w:val="00BB5F59"/>
    <w:rsid w:val="00BB61D9"/>
    <w:rsid w:val="00BB6469"/>
    <w:rsid w:val="00BB6B4E"/>
    <w:rsid w:val="00BB718B"/>
    <w:rsid w:val="00BC12FF"/>
    <w:rsid w:val="00BC1DF4"/>
    <w:rsid w:val="00BC2FB1"/>
    <w:rsid w:val="00BC55C7"/>
    <w:rsid w:val="00BC5D1B"/>
    <w:rsid w:val="00BC67B3"/>
    <w:rsid w:val="00BD121D"/>
    <w:rsid w:val="00BD27F2"/>
    <w:rsid w:val="00BD286D"/>
    <w:rsid w:val="00BD468C"/>
    <w:rsid w:val="00BD4FAD"/>
    <w:rsid w:val="00BD643E"/>
    <w:rsid w:val="00BD7E45"/>
    <w:rsid w:val="00BE1FF5"/>
    <w:rsid w:val="00BE235F"/>
    <w:rsid w:val="00BE2647"/>
    <w:rsid w:val="00BE52DD"/>
    <w:rsid w:val="00BE6854"/>
    <w:rsid w:val="00BE699C"/>
    <w:rsid w:val="00BE75FD"/>
    <w:rsid w:val="00BF03F4"/>
    <w:rsid w:val="00BF0ACE"/>
    <w:rsid w:val="00BF181C"/>
    <w:rsid w:val="00BF1AA8"/>
    <w:rsid w:val="00BF2753"/>
    <w:rsid w:val="00BF323E"/>
    <w:rsid w:val="00BF5301"/>
    <w:rsid w:val="00BF5EF4"/>
    <w:rsid w:val="00BF6CC4"/>
    <w:rsid w:val="00BF71CB"/>
    <w:rsid w:val="00C00044"/>
    <w:rsid w:val="00C0019F"/>
    <w:rsid w:val="00C0201E"/>
    <w:rsid w:val="00C02857"/>
    <w:rsid w:val="00C02F96"/>
    <w:rsid w:val="00C03F0C"/>
    <w:rsid w:val="00C04C57"/>
    <w:rsid w:val="00C0502A"/>
    <w:rsid w:val="00C07011"/>
    <w:rsid w:val="00C10A15"/>
    <w:rsid w:val="00C1104F"/>
    <w:rsid w:val="00C11701"/>
    <w:rsid w:val="00C1213B"/>
    <w:rsid w:val="00C12260"/>
    <w:rsid w:val="00C12BDC"/>
    <w:rsid w:val="00C12C08"/>
    <w:rsid w:val="00C12C3D"/>
    <w:rsid w:val="00C130FC"/>
    <w:rsid w:val="00C15801"/>
    <w:rsid w:val="00C17BD2"/>
    <w:rsid w:val="00C22169"/>
    <w:rsid w:val="00C22FA0"/>
    <w:rsid w:val="00C23767"/>
    <w:rsid w:val="00C24FA9"/>
    <w:rsid w:val="00C264AB"/>
    <w:rsid w:val="00C27C3D"/>
    <w:rsid w:val="00C30586"/>
    <w:rsid w:val="00C32BF2"/>
    <w:rsid w:val="00C32EC7"/>
    <w:rsid w:val="00C339E1"/>
    <w:rsid w:val="00C3413C"/>
    <w:rsid w:val="00C36960"/>
    <w:rsid w:val="00C372AB"/>
    <w:rsid w:val="00C37708"/>
    <w:rsid w:val="00C37C06"/>
    <w:rsid w:val="00C40303"/>
    <w:rsid w:val="00C415F6"/>
    <w:rsid w:val="00C4376D"/>
    <w:rsid w:val="00C440A4"/>
    <w:rsid w:val="00C505D0"/>
    <w:rsid w:val="00C5373E"/>
    <w:rsid w:val="00C5688D"/>
    <w:rsid w:val="00C574BE"/>
    <w:rsid w:val="00C62E46"/>
    <w:rsid w:val="00C63536"/>
    <w:rsid w:val="00C63A67"/>
    <w:rsid w:val="00C64F00"/>
    <w:rsid w:val="00C6528F"/>
    <w:rsid w:val="00C65757"/>
    <w:rsid w:val="00C65CD5"/>
    <w:rsid w:val="00C65DA7"/>
    <w:rsid w:val="00C67427"/>
    <w:rsid w:val="00C674D2"/>
    <w:rsid w:val="00C7169A"/>
    <w:rsid w:val="00C729A1"/>
    <w:rsid w:val="00C72B1E"/>
    <w:rsid w:val="00C74348"/>
    <w:rsid w:val="00C74DC5"/>
    <w:rsid w:val="00C75A74"/>
    <w:rsid w:val="00C7778D"/>
    <w:rsid w:val="00C77DB0"/>
    <w:rsid w:val="00C80989"/>
    <w:rsid w:val="00C80EDE"/>
    <w:rsid w:val="00C81CCA"/>
    <w:rsid w:val="00C82410"/>
    <w:rsid w:val="00C8484C"/>
    <w:rsid w:val="00C84F24"/>
    <w:rsid w:val="00C855BA"/>
    <w:rsid w:val="00C85BC0"/>
    <w:rsid w:val="00C85D26"/>
    <w:rsid w:val="00C8662C"/>
    <w:rsid w:val="00C87F85"/>
    <w:rsid w:val="00C94878"/>
    <w:rsid w:val="00C9648C"/>
    <w:rsid w:val="00C96648"/>
    <w:rsid w:val="00C96954"/>
    <w:rsid w:val="00CA14A8"/>
    <w:rsid w:val="00CA2564"/>
    <w:rsid w:val="00CA4F13"/>
    <w:rsid w:val="00CA4F6F"/>
    <w:rsid w:val="00CA503B"/>
    <w:rsid w:val="00CA5C33"/>
    <w:rsid w:val="00CA774E"/>
    <w:rsid w:val="00CA77FA"/>
    <w:rsid w:val="00CA7D09"/>
    <w:rsid w:val="00CB0FB0"/>
    <w:rsid w:val="00CB0FB6"/>
    <w:rsid w:val="00CB1E43"/>
    <w:rsid w:val="00CB2A96"/>
    <w:rsid w:val="00CB2CB5"/>
    <w:rsid w:val="00CB2CE2"/>
    <w:rsid w:val="00CB5775"/>
    <w:rsid w:val="00CB76C1"/>
    <w:rsid w:val="00CC23B6"/>
    <w:rsid w:val="00CC29FD"/>
    <w:rsid w:val="00CC43FF"/>
    <w:rsid w:val="00CC4DC3"/>
    <w:rsid w:val="00CC6561"/>
    <w:rsid w:val="00CD0B51"/>
    <w:rsid w:val="00CD0BBC"/>
    <w:rsid w:val="00CD16F6"/>
    <w:rsid w:val="00CD1705"/>
    <w:rsid w:val="00CD29B0"/>
    <w:rsid w:val="00CD3650"/>
    <w:rsid w:val="00CD431E"/>
    <w:rsid w:val="00CD4F5F"/>
    <w:rsid w:val="00CD6A09"/>
    <w:rsid w:val="00CE109F"/>
    <w:rsid w:val="00CE18EB"/>
    <w:rsid w:val="00CE23BC"/>
    <w:rsid w:val="00CE24EB"/>
    <w:rsid w:val="00CE25EF"/>
    <w:rsid w:val="00CE2C8B"/>
    <w:rsid w:val="00CE3E1B"/>
    <w:rsid w:val="00CE41C5"/>
    <w:rsid w:val="00CE51D3"/>
    <w:rsid w:val="00CE7609"/>
    <w:rsid w:val="00CF1096"/>
    <w:rsid w:val="00CF203B"/>
    <w:rsid w:val="00CF2D7A"/>
    <w:rsid w:val="00CF2F94"/>
    <w:rsid w:val="00CF42B1"/>
    <w:rsid w:val="00CF4CCA"/>
    <w:rsid w:val="00CF6117"/>
    <w:rsid w:val="00CF70B0"/>
    <w:rsid w:val="00D00378"/>
    <w:rsid w:val="00D0161C"/>
    <w:rsid w:val="00D0164C"/>
    <w:rsid w:val="00D016F7"/>
    <w:rsid w:val="00D02B91"/>
    <w:rsid w:val="00D114A6"/>
    <w:rsid w:val="00D11E3A"/>
    <w:rsid w:val="00D12794"/>
    <w:rsid w:val="00D12BAF"/>
    <w:rsid w:val="00D14F14"/>
    <w:rsid w:val="00D1694F"/>
    <w:rsid w:val="00D16F2D"/>
    <w:rsid w:val="00D20F05"/>
    <w:rsid w:val="00D2146F"/>
    <w:rsid w:val="00D23458"/>
    <w:rsid w:val="00D238A5"/>
    <w:rsid w:val="00D2504C"/>
    <w:rsid w:val="00D272C4"/>
    <w:rsid w:val="00D33C7C"/>
    <w:rsid w:val="00D365BB"/>
    <w:rsid w:val="00D414FE"/>
    <w:rsid w:val="00D41C14"/>
    <w:rsid w:val="00D41D03"/>
    <w:rsid w:val="00D4289C"/>
    <w:rsid w:val="00D45028"/>
    <w:rsid w:val="00D45099"/>
    <w:rsid w:val="00D451A4"/>
    <w:rsid w:val="00D458F2"/>
    <w:rsid w:val="00D46106"/>
    <w:rsid w:val="00D4742F"/>
    <w:rsid w:val="00D506BC"/>
    <w:rsid w:val="00D50E70"/>
    <w:rsid w:val="00D50F30"/>
    <w:rsid w:val="00D51B3A"/>
    <w:rsid w:val="00D5267C"/>
    <w:rsid w:val="00D537C2"/>
    <w:rsid w:val="00D563A8"/>
    <w:rsid w:val="00D56A8E"/>
    <w:rsid w:val="00D57F53"/>
    <w:rsid w:val="00D60110"/>
    <w:rsid w:val="00D6134F"/>
    <w:rsid w:val="00D618AB"/>
    <w:rsid w:val="00D63C20"/>
    <w:rsid w:val="00D70B10"/>
    <w:rsid w:val="00D70EC6"/>
    <w:rsid w:val="00D725AE"/>
    <w:rsid w:val="00D72D4C"/>
    <w:rsid w:val="00D7405B"/>
    <w:rsid w:val="00D749FC"/>
    <w:rsid w:val="00D74AE7"/>
    <w:rsid w:val="00D7619F"/>
    <w:rsid w:val="00D7669B"/>
    <w:rsid w:val="00D76820"/>
    <w:rsid w:val="00D777B2"/>
    <w:rsid w:val="00D802D4"/>
    <w:rsid w:val="00D81817"/>
    <w:rsid w:val="00D82E91"/>
    <w:rsid w:val="00D85E8F"/>
    <w:rsid w:val="00D87809"/>
    <w:rsid w:val="00D87C10"/>
    <w:rsid w:val="00D87DAC"/>
    <w:rsid w:val="00D91780"/>
    <w:rsid w:val="00D93001"/>
    <w:rsid w:val="00D96D35"/>
    <w:rsid w:val="00D97A1E"/>
    <w:rsid w:val="00D97E96"/>
    <w:rsid w:val="00DA086B"/>
    <w:rsid w:val="00DA14D7"/>
    <w:rsid w:val="00DA2E93"/>
    <w:rsid w:val="00DA356A"/>
    <w:rsid w:val="00DA35D5"/>
    <w:rsid w:val="00DA3813"/>
    <w:rsid w:val="00DA5814"/>
    <w:rsid w:val="00DA6486"/>
    <w:rsid w:val="00DA7561"/>
    <w:rsid w:val="00DB1D1A"/>
    <w:rsid w:val="00DB1F94"/>
    <w:rsid w:val="00DB27CC"/>
    <w:rsid w:val="00DB3F5E"/>
    <w:rsid w:val="00DB4DFF"/>
    <w:rsid w:val="00DB6B1F"/>
    <w:rsid w:val="00DB7174"/>
    <w:rsid w:val="00DC2DAC"/>
    <w:rsid w:val="00DC31E9"/>
    <w:rsid w:val="00DC334F"/>
    <w:rsid w:val="00DC5CDB"/>
    <w:rsid w:val="00DC6A2F"/>
    <w:rsid w:val="00DC6C11"/>
    <w:rsid w:val="00DC7635"/>
    <w:rsid w:val="00DC7F69"/>
    <w:rsid w:val="00DD024D"/>
    <w:rsid w:val="00DD0754"/>
    <w:rsid w:val="00DD092B"/>
    <w:rsid w:val="00DD0E31"/>
    <w:rsid w:val="00DD1C2F"/>
    <w:rsid w:val="00DD3A82"/>
    <w:rsid w:val="00DD54FA"/>
    <w:rsid w:val="00DD584E"/>
    <w:rsid w:val="00DD5E8F"/>
    <w:rsid w:val="00DD6074"/>
    <w:rsid w:val="00DD69BD"/>
    <w:rsid w:val="00DE05BD"/>
    <w:rsid w:val="00DE16C5"/>
    <w:rsid w:val="00DE2A8F"/>
    <w:rsid w:val="00DE3E29"/>
    <w:rsid w:val="00DE4AAA"/>
    <w:rsid w:val="00DE4C01"/>
    <w:rsid w:val="00DE4F56"/>
    <w:rsid w:val="00DE59C4"/>
    <w:rsid w:val="00DE6374"/>
    <w:rsid w:val="00DE6DB6"/>
    <w:rsid w:val="00DE7131"/>
    <w:rsid w:val="00DE7813"/>
    <w:rsid w:val="00DF0026"/>
    <w:rsid w:val="00DF01CA"/>
    <w:rsid w:val="00DF0203"/>
    <w:rsid w:val="00DF3291"/>
    <w:rsid w:val="00DF41EE"/>
    <w:rsid w:val="00DF4484"/>
    <w:rsid w:val="00DF5E94"/>
    <w:rsid w:val="00DF60F8"/>
    <w:rsid w:val="00E000BA"/>
    <w:rsid w:val="00E0242C"/>
    <w:rsid w:val="00E02A42"/>
    <w:rsid w:val="00E03819"/>
    <w:rsid w:val="00E03985"/>
    <w:rsid w:val="00E041F7"/>
    <w:rsid w:val="00E0460D"/>
    <w:rsid w:val="00E062CB"/>
    <w:rsid w:val="00E064EF"/>
    <w:rsid w:val="00E06CCE"/>
    <w:rsid w:val="00E075C2"/>
    <w:rsid w:val="00E07735"/>
    <w:rsid w:val="00E07A6C"/>
    <w:rsid w:val="00E11BBC"/>
    <w:rsid w:val="00E1219D"/>
    <w:rsid w:val="00E12A9D"/>
    <w:rsid w:val="00E136DB"/>
    <w:rsid w:val="00E13A87"/>
    <w:rsid w:val="00E14B63"/>
    <w:rsid w:val="00E15441"/>
    <w:rsid w:val="00E155EB"/>
    <w:rsid w:val="00E16187"/>
    <w:rsid w:val="00E17331"/>
    <w:rsid w:val="00E174B6"/>
    <w:rsid w:val="00E1769B"/>
    <w:rsid w:val="00E2071F"/>
    <w:rsid w:val="00E207E2"/>
    <w:rsid w:val="00E213E2"/>
    <w:rsid w:val="00E21BBE"/>
    <w:rsid w:val="00E238C3"/>
    <w:rsid w:val="00E25026"/>
    <w:rsid w:val="00E25186"/>
    <w:rsid w:val="00E25537"/>
    <w:rsid w:val="00E2586D"/>
    <w:rsid w:val="00E26919"/>
    <w:rsid w:val="00E2773E"/>
    <w:rsid w:val="00E3011A"/>
    <w:rsid w:val="00E30D42"/>
    <w:rsid w:val="00E31E91"/>
    <w:rsid w:val="00E33337"/>
    <w:rsid w:val="00E3391D"/>
    <w:rsid w:val="00E34B58"/>
    <w:rsid w:val="00E36DAE"/>
    <w:rsid w:val="00E40F88"/>
    <w:rsid w:val="00E41705"/>
    <w:rsid w:val="00E417C9"/>
    <w:rsid w:val="00E41A59"/>
    <w:rsid w:val="00E41BCA"/>
    <w:rsid w:val="00E426C4"/>
    <w:rsid w:val="00E44EB8"/>
    <w:rsid w:val="00E45BB0"/>
    <w:rsid w:val="00E47790"/>
    <w:rsid w:val="00E528A9"/>
    <w:rsid w:val="00E5442E"/>
    <w:rsid w:val="00E55CE7"/>
    <w:rsid w:val="00E56DA6"/>
    <w:rsid w:val="00E60BE2"/>
    <w:rsid w:val="00E60F7D"/>
    <w:rsid w:val="00E612BC"/>
    <w:rsid w:val="00E617AC"/>
    <w:rsid w:val="00E634F9"/>
    <w:rsid w:val="00E64DC3"/>
    <w:rsid w:val="00E658A7"/>
    <w:rsid w:val="00E6746D"/>
    <w:rsid w:val="00E67766"/>
    <w:rsid w:val="00E67C27"/>
    <w:rsid w:val="00E70E91"/>
    <w:rsid w:val="00E73BA7"/>
    <w:rsid w:val="00E7403C"/>
    <w:rsid w:val="00E7427F"/>
    <w:rsid w:val="00E74C63"/>
    <w:rsid w:val="00E7622A"/>
    <w:rsid w:val="00E76504"/>
    <w:rsid w:val="00E802E5"/>
    <w:rsid w:val="00E8031D"/>
    <w:rsid w:val="00E80A14"/>
    <w:rsid w:val="00E83437"/>
    <w:rsid w:val="00E83A39"/>
    <w:rsid w:val="00E847A9"/>
    <w:rsid w:val="00E849C3"/>
    <w:rsid w:val="00E86170"/>
    <w:rsid w:val="00E86217"/>
    <w:rsid w:val="00E8713D"/>
    <w:rsid w:val="00E87247"/>
    <w:rsid w:val="00E90BA6"/>
    <w:rsid w:val="00E91191"/>
    <w:rsid w:val="00E9143F"/>
    <w:rsid w:val="00E91DC5"/>
    <w:rsid w:val="00E922A1"/>
    <w:rsid w:val="00E923F0"/>
    <w:rsid w:val="00E935BA"/>
    <w:rsid w:val="00E959AB"/>
    <w:rsid w:val="00E95E3D"/>
    <w:rsid w:val="00E95EC0"/>
    <w:rsid w:val="00E974D1"/>
    <w:rsid w:val="00E9757E"/>
    <w:rsid w:val="00E9774A"/>
    <w:rsid w:val="00E97F8A"/>
    <w:rsid w:val="00EA0D95"/>
    <w:rsid w:val="00EA12CF"/>
    <w:rsid w:val="00EA16AE"/>
    <w:rsid w:val="00EA20F1"/>
    <w:rsid w:val="00EA5C48"/>
    <w:rsid w:val="00EA66F9"/>
    <w:rsid w:val="00EB0B1F"/>
    <w:rsid w:val="00EB0CC0"/>
    <w:rsid w:val="00EB2320"/>
    <w:rsid w:val="00EB2435"/>
    <w:rsid w:val="00EB4E23"/>
    <w:rsid w:val="00EB54B7"/>
    <w:rsid w:val="00EB57DF"/>
    <w:rsid w:val="00EB7A93"/>
    <w:rsid w:val="00EB7D95"/>
    <w:rsid w:val="00EC1B8A"/>
    <w:rsid w:val="00EC1F6C"/>
    <w:rsid w:val="00EC267B"/>
    <w:rsid w:val="00EC3807"/>
    <w:rsid w:val="00EC5113"/>
    <w:rsid w:val="00EC58D5"/>
    <w:rsid w:val="00EC59A5"/>
    <w:rsid w:val="00EC6182"/>
    <w:rsid w:val="00EC6ADE"/>
    <w:rsid w:val="00EC7C30"/>
    <w:rsid w:val="00ED0257"/>
    <w:rsid w:val="00ED0429"/>
    <w:rsid w:val="00ED11AF"/>
    <w:rsid w:val="00ED2032"/>
    <w:rsid w:val="00ED233A"/>
    <w:rsid w:val="00ED2359"/>
    <w:rsid w:val="00ED5A36"/>
    <w:rsid w:val="00ED7D8F"/>
    <w:rsid w:val="00EE026B"/>
    <w:rsid w:val="00EE3D02"/>
    <w:rsid w:val="00EE5150"/>
    <w:rsid w:val="00EE5BD4"/>
    <w:rsid w:val="00EE76C6"/>
    <w:rsid w:val="00EE7CBA"/>
    <w:rsid w:val="00EF157D"/>
    <w:rsid w:val="00EF2189"/>
    <w:rsid w:val="00EF2EB5"/>
    <w:rsid w:val="00EF3473"/>
    <w:rsid w:val="00EF360A"/>
    <w:rsid w:val="00EF4844"/>
    <w:rsid w:val="00EF4ADA"/>
    <w:rsid w:val="00EF5439"/>
    <w:rsid w:val="00EF60BF"/>
    <w:rsid w:val="00EF7B29"/>
    <w:rsid w:val="00EF7ECD"/>
    <w:rsid w:val="00F009E4"/>
    <w:rsid w:val="00F0172B"/>
    <w:rsid w:val="00F01A2D"/>
    <w:rsid w:val="00F03360"/>
    <w:rsid w:val="00F04251"/>
    <w:rsid w:val="00F0500F"/>
    <w:rsid w:val="00F05B56"/>
    <w:rsid w:val="00F06887"/>
    <w:rsid w:val="00F06F9C"/>
    <w:rsid w:val="00F1090E"/>
    <w:rsid w:val="00F10F01"/>
    <w:rsid w:val="00F11C1A"/>
    <w:rsid w:val="00F12A9A"/>
    <w:rsid w:val="00F12B57"/>
    <w:rsid w:val="00F13587"/>
    <w:rsid w:val="00F15D1A"/>
    <w:rsid w:val="00F17B44"/>
    <w:rsid w:val="00F2001B"/>
    <w:rsid w:val="00F20E15"/>
    <w:rsid w:val="00F214D5"/>
    <w:rsid w:val="00F217F2"/>
    <w:rsid w:val="00F22912"/>
    <w:rsid w:val="00F22B5F"/>
    <w:rsid w:val="00F244A0"/>
    <w:rsid w:val="00F25A3C"/>
    <w:rsid w:val="00F25D49"/>
    <w:rsid w:val="00F269C9"/>
    <w:rsid w:val="00F27E66"/>
    <w:rsid w:val="00F306E3"/>
    <w:rsid w:val="00F30BC6"/>
    <w:rsid w:val="00F30C66"/>
    <w:rsid w:val="00F31166"/>
    <w:rsid w:val="00F312A3"/>
    <w:rsid w:val="00F31A6F"/>
    <w:rsid w:val="00F329EF"/>
    <w:rsid w:val="00F32C1C"/>
    <w:rsid w:val="00F32DC2"/>
    <w:rsid w:val="00F34ACA"/>
    <w:rsid w:val="00F36116"/>
    <w:rsid w:val="00F36798"/>
    <w:rsid w:val="00F370EF"/>
    <w:rsid w:val="00F41788"/>
    <w:rsid w:val="00F42154"/>
    <w:rsid w:val="00F42366"/>
    <w:rsid w:val="00F4333E"/>
    <w:rsid w:val="00F43BFD"/>
    <w:rsid w:val="00F4575D"/>
    <w:rsid w:val="00F47394"/>
    <w:rsid w:val="00F50287"/>
    <w:rsid w:val="00F51987"/>
    <w:rsid w:val="00F51C95"/>
    <w:rsid w:val="00F53DB5"/>
    <w:rsid w:val="00F53E3F"/>
    <w:rsid w:val="00F53FDE"/>
    <w:rsid w:val="00F5579C"/>
    <w:rsid w:val="00F56552"/>
    <w:rsid w:val="00F57076"/>
    <w:rsid w:val="00F6247D"/>
    <w:rsid w:val="00F62EF7"/>
    <w:rsid w:val="00F63E5F"/>
    <w:rsid w:val="00F6447A"/>
    <w:rsid w:val="00F644FF"/>
    <w:rsid w:val="00F64637"/>
    <w:rsid w:val="00F655E7"/>
    <w:rsid w:val="00F65F63"/>
    <w:rsid w:val="00F70FE8"/>
    <w:rsid w:val="00F7191A"/>
    <w:rsid w:val="00F7255D"/>
    <w:rsid w:val="00F727AA"/>
    <w:rsid w:val="00F72865"/>
    <w:rsid w:val="00F72B43"/>
    <w:rsid w:val="00F72C9A"/>
    <w:rsid w:val="00F72F9A"/>
    <w:rsid w:val="00F72FDE"/>
    <w:rsid w:val="00F735E9"/>
    <w:rsid w:val="00F7616B"/>
    <w:rsid w:val="00F77119"/>
    <w:rsid w:val="00F80485"/>
    <w:rsid w:val="00F82C5A"/>
    <w:rsid w:val="00F85A02"/>
    <w:rsid w:val="00F86031"/>
    <w:rsid w:val="00F86635"/>
    <w:rsid w:val="00F876D2"/>
    <w:rsid w:val="00F8770C"/>
    <w:rsid w:val="00F92D4E"/>
    <w:rsid w:val="00F93369"/>
    <w:rsid w:val="00F93750"/>
    <w:rsid w:val="00F9455C"/>
    <w:rsid w:val="00F956B4"/>
    <w:rsid w:val="00F958D7"/>
    <w:rsid w:val="00F9603B"/>
    <w:rsid w:val="00F96D24"/>
    <w:rsid w:val="00F97DC0"/>
    <w:rsid w:val="00FA0D96"/>
    <w:rsid w:val="00FA1477"/>
    <w:rsid w:val="00FA1EAF"/>
    <w:rsid w:val="00FA1EB1"/>
    <w:rsid w:val="00FA22F6"/>
    <w:rsid w:val="00FA231C"/>
    <w:rsid w:val="00FA2C3E"/>
    <w:rsid w:val="00FA2FC9"/>
    <w:rsid w:val="00FA368F"/>
    <w:rsid w:val="00FA38BE"/>
    <w:rsid w:val="00FA5139"/>
    <w:rsid w:val="00FA56EB"/>
    <w:rsid w:val="00FA6020"/>
    <w:rsid w:val="00FA652F"/>
    <w:rsid w:val="00FA6541"/>
    <w:rsid w:val="00FA6683"/>
    <w:rsid w:val="00FB15BA"/>
    <w:rsid w:val="00FB19B5"/>
    <w:rsid w:val="00FB1F5B"/>
    <w:rsid w:val="00FB385A"/>
    <w:rsid w:val="00FB443A"/>
    <w:rsid w:val="00FB6B0A"/>
    <w:rsid w:val="00FB6DA8"/>
    <w:rsid w:val="00FC0760"/>
    <w:rsid w:val="00FC13CC"/>
    <w:rsid w:val="00FC1911"/>
    <w:rsid w:val="00FC257F"/>
    <w:rsid w:val="00FC2943"/>
    <w:rsid w:val="00FC2B92"/>
    <w:rsid w:val="00FC3303"/>
    <w:rsid w:val="00FC3D8D"/>
    <w:rsid w:val="00FC46E9"/>
    <w:rsid w:val="00FC7C91"/>
    <w:rsid w:val="00FC7E89"/>
    <w:rsid w:val="00FD104C"/>
    <w:rsid w:val="00FD222D"/>
    <w:rsid w:val="00FD2368"/>
    <w:rsid w:val="00FD2533"/>
    <w:rsid w:val="00FD34F8"/>
    <w:rsid w:val="00FD3E38"/>
    <w:rsid w:val="00FD3EE1"/>
    <w:rsid w:val="00FD43F1"/>
    <w:rsid w:val="00FD4564"/>
    <w:rsid w:val="00FD498D"/>
    <w:rsid w:val="00FD5281"/>
    <w:rsid w:val="00FD57D7"/>
    <w:rsid w:val="00FD5B5E"/>
    <w:rsid w:val="00FD5F01"/>
    <w:rsid w:val="00FD710B"/>
    <w:rsid w:val="00FD7731"/>
    <w:rsid w:val="00FD7FD9"/>
    <w:rsid w:val="00FE0809"/>
    <w:rsid w:val="00FE110F"/>
    <w:rsid w:val="00FE126E"/>
    <w:rsid w:val="00FE215E"/>
    <w:rsid w:val="00FE22FD"/>
    <w:rsid w:val="00FE445F"/>
    <w:rsid w:val="00FE53CD"/>
    <w:rsid w:val="00FE721D"/>
    <w:rsid w:val="00FF04D3"/>
    <w:rsid w:val="00FF0E41"/>
    <w:rsid w:val="00FF1BA4"/>
    <w:rsid w:val="00FF210A"/>
    <w:rsid w:val="00FF2E75"/>
    <w:rsid w:val="00FF2F6F"/>
    <w:rsid w:val="00FF2FD1"/>
    <w:rsid w:val="00FF36F0"/>
    <w:rsid w:val="00FF3B30"/>
    <w:rsid w:val="00FF5E0D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5F5B9F"/>
  <w15:chartTrackingRefBased/>
  <w15:docId w15:val="{F8088A2A-3B7F-41B8-9A5F-1C4DE741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E3A"/>
    <w:rPr>
      <w:sz w:val="18"/>
      <w:lang w:val="es-PE"/>
    </w:rPr>
  </w:style>
  <w:style w:type="paragraph" w:styleId="Ttulo1">
    <w:name w:val="heading 1"/>
    <w:aliases w:val="(Nombre del curso),Heading 0,Heading A,Heading 2-SOW,H1,h1,1st level,I1,heading 1,Chapter title,l1,l1+toc 1,Level 1,Level 11,Head 1,Head 11,Head 12,Head 111,Head 13,Head 112,Head 14,Head 113,Head 15,Head 114,Head 16,Head 115,Head 17,Head 116,I"/>
    <w:basedOn w:val="Normal"/>
    <w:next w:val="TextoIndependiente"/>
    <w:link w:val="Ttulo1Car"/>
    <w:qFormat/>
    <w:rsid w:val="004B5BFD"/>
    <w:pPr>
      <w:keepNext/>
      <w:keepLines/>
      <w:pageBreakBefore/>
      <w:numPr>
        <w:numId w:val="1"/>
      </w:numPr>
      <w:spacing w:before="200" w:after="200" w:line="240" w:lineRule="auto"/>
      <w:outlineLvl w:val="0"/>
    </w:pPr>
    <w:rPr>
      <w:rFonts w:asciiTheme="majorHAnsi" w:eastAsiaTheme="majorEastAsia" w:hAnsiTheme="majorHAnsi" w:cstheme="majorBidi"/>
      <w:color w:val="00AEEF"/>
      <w:sz w:val="32"/>
      <w:szCs w:val="32"/>
    </w:rPr>
  </w:style>
  <w:style w:type="paragraph" w:styleId="Ttulo2">
    <w:name w:val="heading 2"/>
    <w:aliases w:val="h2,2,H2,título 2,título 21,título 22,título 23,título 24,título 25,Header 2,l2,Heading 2 Hidden,2nd level,1.1,Head 2,H21,H22,CHS,H2-Heading 2,Header2,22,heading2,list2,A,A.B.C.,list 2,Heading2,Heading Indent No L2,(Para otros apartados),Titolo2"/>
    <w:basedOn w:val="Ttulo1"/>
    <w:next w:val="Textoindependiente0"/>
    <w:link w:val="Ttulo2Car"/>
    <w:qFormat/>
    <w:rsid w:val="00A31FB5"/>
    <w:pPr>
      <w:pageBreakBefore w:val="0"/>
      <w:numPr>
        <w:ilvl w:val="1"/>
      </w:numPr>
      <w:spacing w:before="240" w:after="240"/>
      <w:outlineLvl w:val="1"/>
    </w:pPr>
    <w:rPr>
      <w:rFonts w:eastAsia="MS Gothic" w:cs="Arial"/>
      <w:b/>
      <w:noProof/>
      <w:color w:val="AEB1B2"/>
      <w:szCs w:val="28"/>
      <w:lang w:eastAsia="es-ES"/>
    </w:rPr>
  </w:style>
  <w:style w:type="paragraph" w:styleId="Ttulo3">
    <w:name w:val="heading 3"/>
    <w:aliases w:val="H3,l3,CT,ITT t3,PA Minor Section,Heading3,H3-Heading 3,l3.3,h3,list 3,heading 3,list3,subhead,Heading No. L3,l31,CT1,H31,l32,1.1.1 Heading 3,3 bullet,b,H32,Titolo3,Paragraph Title,L3,TE Heading,Title3,Portadilla 3,T3,H33,H34,H35,Kop 3V,31,l3."/>
    <w:basedOn w:val="Normal"/>
    <w:next w:val="Normal"/>
    <w:link w:val="Ttulo3Car"/>
    <w:qFormat/>
    <w:rsid w:val="00A31FB5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rFonts w:asciiTheme="majorHAnsi" w:eastAsia="MS Gothic" w:hAnsiTheme="majorHAnsi" w:cs="Arial"/>
      <w:noProof/>
      <w:sz w:val="28"/>
      <w:szCs w:val="24"/>
      <w:lang w:eastAsia="es-ES"/>
    </w:rPr>
  </w:style>
  <w:style w:type="paragraph" w:styleId="Ttulo4">
    <w:name w:val="heading 4"/>
    <w:aliases w:val="a),b) ...,Sub-Clause Sub-paragraph,H4,h4,PA Micro Section,Tempo Heading 4,4,Head 4,TítuloN 4,Encabezado tabla,E4,Map Title,Heading Four,E41,l4+toc4,Normal4,I4,l4,heading 4,Numbered List,Req,T4,Heading 4.,H41,dash,Ref Heading 1,rh1,Heading sql"/>
    <w:basedOn w:val="Normal"/>
    <w:next w:val="Textoindependiente0"/>
    <w:link w:val="Ttulo4Car"/>
    <w:qFormat/>
    <w:rsid w:val="00A31FB5"/>
    <w:pPr>
      <w:keepNext/>
      <w:keepLines/>
      <w:numPr>
        <w:ilvl w:val="3"/>
        <w:numId w:val="1"/>
      </w:numPr>
      <w:spacing w:before="120" w:after="120" w:line="240" w:lineRule="auto"/>
      <w:outlineLvl w:val="3"/>
    </w:pPr>
    <w:rPr>
      <w:rFonts w:asciiTheme="majorHAnsi" w:eastAsia="MS Gothic" w:hAnsiTheme="majorHAnsi" w:cs="Arial"/>
      <w:noProof/>
      <w:sz w:val="24"/>
      <w:lang w:eastAsia="es-ES"/>
    </w:rPr>
  </w:style>
  <w:style w:type="paragraph" w:styleId="Ttulo5">
    <w:name w:val="heading 5"/>
    <w:aliases w:val="(i),(ii),...,( ),Tempo Heading 5,h5,Roman list,T5,H5,H5-Heading 5,l5,heading5,E5,Second Subheading,h51,Second Subheading1,ds,dd,Block Label,Block Label1,Level 3 - i,chapitre 1.1.1.1.1,heading 5,Level 1 - 1 - 1 - 1 - 1,Titolo5,PA Pico Section,5"/>
    <w:basedOn w:val="Normal"/>
    <w:next w:val="Textoindependiente2"/>
    <w:link w:val="Ttulo5Car"/>
    <w:qFormat/>
    <w:rsid w:val="00A31FB5"/>
    <w:pPr>
      <w:keepNext/>
      <w:keepLines/>
      <w:numPr>
        <w:ilvl w:val="4"/>
        <w:numId w:val="1"/>
      </w:numPr>
      <w:spacing w:before="120" w:after="120" w:line="240" w:lineRule="auto"/>
      <w:outlineLvl w:val="4"/>
    </w:pPr>
    <w:rPr>
      <w:rFonts w:asciiTheme="majorHAnsi" w:eastAsia="MS Gothic" w:hAnsiTheme="majorHAnsi" w:cs="Arial"/>
      <w:noProof/>
      <w:color w:val="00A6D6"/>
      <w:sz w:val="24"/>
      <w:lang w:eastAsia="es-ES"/>
    </w:rPr>
  </w:style>
  <w:style w:type="paragraph" w:styleId="Ttulo6">
    <w:name w:val="heading 6"/>
    <w:aliases w:val="Bullet list,H6,Appendix,h6,PIM 6,6,Requirement,Heading6,l6,ITT t6,PA Appendix,sub-dash,sd,T6,T1,Bullet list1,Bullet list2,Bullet list11,Bullet list3,Bullet list12,Bullet list21,Bullet list111,Bullet lis,(Shift Ctrl 6),Level 6,Label1,cnp,h61,h62"/>
    <w:basedOn w:val="Normal"/>
    <w:next w:val="Textoindependiente2"/>
    <w:link w:val="Ttulo6Car"/>
    <w:qFormat/>
    <w:rsid w:val="00A31FB5"/>
    <w:pPr>
      <w:keepNext/>
      <w:keepLines/>
      <w:numPr>
        <w:ilvl w:val="5"/>
        <w:numId w:val="1"/>
      </w:numPr>
      <w:spacing w:before="120" w:after="40" w:line="240" w:lineRule="auto"/>
      <w:outlineLvl w:val="5"/>
    </w:pPr>
    <w:rPr>
      <w:rFonts w:asciiTheme="majorHAnsi" w:eastAsia="MS Gothic" w:hAnsiTheme="majorHAnsi" w:cs="Arial"/>
      <w:noProof/>
      <w:szCs w:val="20"/>
      <w:lang w:eastAsia="es-ES"/>
    </w:rPr>
  </w:style>
  <w:style w:type="paragraph" w:styleId="Ttulo7">
    <w:name w:val="heading 7"/>
    <w:aliases w:val="letter list,lettered list,H7,(Shift Ctrl 7),st,T7,DO NOT USE,PIM 7,7,ExhibitTitle,heading7,req3,Legal Level 1.1.,Heading 7 (do not use),David1,Entrust Heading 7,Titolo7,L7,SDL title,Appendix Level 1,Appendix Level 11,Appendix Level 12, Car7,cnc"/>
    <w:basedOn w:val="Ttulo6"/>
    <w:next w:val="Normal"/>
    <w:link w:val="Ttulo7Car"/>
    <w:qFormat/>
    <w:rsid w:val="00A31FB5"/>
    <w:pPr>
      <w:numPr>
        <w:ilvl w:val="6"/>
      </w:numPr>
      <w:spacing w:before="40"/>
      <w:outlineLvl w:val="6"/>
    </w:pPr>
    <w:rPr>
      <w:b/>
      <w:szCs w:val="18"/>
    </w:rPr>
  </w:style>
  <w:style w:type="paragraph" w:styleId="Ttulo8">
    <w:name w:val="heading 8"/>
    <w:aliases w:val="action,tt,Legal Level 1.1.1.,T8,8 DO NOT USE,8,FigureTitle,Condition,requirement,req2,req,Heading 8 (do not use),ctp,Caption text (page-wide),Center Bold,Entrust Heading 8,(Appendici),Vedlegg,figure title,Taula comanes,Titolo8,(table no.),Lev 8"/>
    <w:basedOn w:val="Normal"/>
    <w:next w:val="Textoindependiente3"/>
    <w:link w:val="Ttulo8Car"/>
    <w:qFormat/>
    <w:rsid w:val="00A31FB5"/>
    <w:pPr>
      <w:keepNext/>
      <w:keepLines/>
      <w:numPr>
        <w:ilvl w:val="7"/>
        <w:numId w:val="1"/>
      </w:numPr>
      <w:spacing w:before="40" w:after="40" w:line="240" w:lineRule="auto"/>
      <w:outlineLvl w:val="7"/>
    </w:pPr>
    <w:rPr>
      <w:rFonts w:asciiTheme="majorHAnsi" w:eastAsia="MS Gothic" w:hAnsiTheme="majorHAnsi" w:cs="Arial"/>
      <w:noProof/>
      <w:sz w:val="20"/>
      <w:szCs w:val="20"/>
      <w:lang w:eastAsia="es-ES"/>
    </w:rPr>
  </w:style>
  <w:style w:type="paragraph" w:styleId="Ttulo9">
    <w:name w:val="heading 9"/>
    <w:aliases w:val="App Heading,progress,Titre 10,ft,T9,- DO NOT USE,PIM 9,9,TableTitle,Cond'l Reqt.,rb,req bullet,req1,Legal Level 1.1.1.1.,Heading 9 (do not use),ctc,Caption text (column-wide),Entrust Heading 9,(Bibliografia),Uvedl,table title,Taula paràmetres,c"/>
    <w:basedOn w:val="Normal"/>
    <w:next w:val="Textoindependiente3"/>
    <w:link w:val="Ttulo9Car"/>
    <w:qFormat/>
    <w:rsid w:val="00A31FB5"/>
    <w:pPr>
      <w:keepNext/>
      <w:keepLines/>
      <w:numPr>
        <w:ilvl w:val="8"/>
        <w:numId w:val="1"/>
      </w:numPr>
      <w:spacing w:before="40" w:after="40" w:line="240" w:lineRule="auto"/>
      <w:outlineLvl w:val="8"/>
    </w:pPr>
    <w:rPr>
      <w:rFonts w:asciiTheme="majorHAnsi" w:eastAsia="MS Gothic" w:hAnsiTheme="majorHAnsi" w:cs="Times New Roman"/>
      <w:b/>
      <w:noProof/>
      <w:szCs w:val="1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qFormat/>
    <w:rsid w:val="00C02F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02F96"/>
  </w:style>
  <w:style w:type="paragraph" w:styleId="Piedepgina">
    <w:name w:val="footer"/>
    <w:basedOn w:val="Normal"/>
    <w:link w:val="PiedepginaCar"/>
    <w:unhideWhenUsed/>
    <w:qFormat/>
    <w:rsid w:val="00C02F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02F96"/>
  </w:style>
  <w:style w:type="character" w:styleId="Textodelmarcadordeposicin">
    <w:name w:val="Placeholder Text"/>
    <w:basedOn w:val="Fuentedeprrafopredeter"/>
    <w:uiPriority w:val="99"/>
    <w:semiHidden/>
    <w:rsid w:val="00C02F96"/>
    <w:rPr>
      <w:color w:val="808080"/>
    </w:rPr>
  </w:style>
  <w:style w:type="character" w:customStyle="1" w:styleId="Ttulo1Car">
    <w:name w:val="Título 1 Car"/>
    <w:aliases w:val="(Nombre del curso) Car,Heading 0 Car,Heading A Car,Heading 2-SOW Car,H1 Car,h1 Car,1st level Car,I1 Car,heading 1 Car,Chapter title Car,l1 Car,l1+toc 1 Car,Level 1 Car,Level 11 Car,Head 1 Car,Head 11 Car,Head 12 Car,Head 111 Car,Head 13 Car"/>
    <w:basedOn w:val="Fuentedeprrafopredeter"/>
    <w:link w:val="Ttulo1"/>
    <w:rsid w:val="004B5BFD"/>
    <w:rPr>
      <w:rFonts w:asciiTheme="majorHAnsi" w:eastAsiaTheme="majorEastAsia" w:hAnsiTheme="majorHAnsi" w:cstheme="majorBidi"/>
      <w:color w:val="00AEEF"/>
      <w:sz w:val="32"/>
      <w:szCs w:val="32"/>
      <w:lang w:val="es-PE"/>
    </w:rPr>
  </w:style>
  <w:style w:type="paragraph" w:customStyle="1" w:styleId="TtuloVeratia">
    <w:name w:val="Título Veratia"/>
    <w:basedOn w:val="Normal"/>
    <w:link w:val="TtuloVeratiaCar"/>
    <w:qFormat/>
    <w:rsid w:val="00C02F96"/>
    <w:pPr>
      <w:spacing w:line="360" w:lineRule="auto"/>
      <w:jc w:val="center"/>
    </w:pPr>
    <w:rPr>
      <w:rFonts w:ascii="Gotham Medium" w:hAnsi="Gotham Medium"/>
      <w:b/>
      <w:color w:val="00AEEF"/>
      <w:sz w:val="36"/>
    </w:rPr>
  </w:style>
  <w:style w:type="paragraph" w:customStyle="1" w:styleId="PortadaCliente">
    <w:name w:val="Portada Cliente"/>
    <w:basedOn w:val="Normal"/>
    <w:qFormat/>
    <w:rsid w:val="00AF57B4"/>
    <w:pPr>
      <w:spacing w:after="40" w:line="288" w:lineRule="auto"/>
      <w:ind w:left="1440"/>
    </w:pPr>
    <w:rPr>
      <w:rFonts w:ascii="Gotham Thin" w:eastAsia="Times New Roman" w:hAnsi="Gotham Thin" w:cs="Times New Roman"/>
      <w:b/>
      <w:color w:val="AEB1B2"/>
      <w:sz w:val="24"/>
      <w:szCs w:val="24"/>
      <w:lang w:eastAsia="es-ES"/>
    </w:rPr>
  </w:style>
  <w:style w:type="character" w:customStyle="1" w:styleId="TtuloVeratiaCar">
    <w:name w:val="Título Veratia Car"/>
    <w:basedOn w:val="Ttulo1Car"/>
    <w:link w:val="TtuloVeratia"/>
    <w:rsid w:val="008913BC"/>
    <w:rPr>
      <w:rFonts w:ascii="Gotham Medium" w:eastAsiaTheme="majorEastAsia" w:hAnsi="Gotham Medium" w:cstheme="majorBidi"/>
      <w:b/>
      <w:color w:val="00AEEF"/>
      <w:sz w:val="36"/>
      <w:szCs w:val="32"/>
      <w:lang w:val="es-PE"/>
    </w:rPr>
  </w:style>
  <w:style w:type="paragraph" w:customStyle="1" w:styleId="PortadaOferta">
    <w:name w:val="Portada Oferta"/>
    <w:basedOn w:val="Normal"/>
    <w:qFormat/>
    <w:rsid w:val="00AF57B4"/>
    <w:pPr>
      <w:spacing w:after="0" w:line="288" w:lineRule="auto"/>
      <w:ind w:left="1440"/>
    </w:pPr>
    <w:rPr>
      <w:rFonts w:ascii="Gotham ExtraLight" w:eastAsia="Times New Roman" w:hAnsi="Gotham ExtraLight" w:cs="Times New Roman"/>
      <w:color w:val="00AEEF"/>
      <w:sz w:val="16"/>
      <w:szCs w:val="18"/>
      <w:lang w:eastAsia="es-ES"/>
    </w:rPr>
  </w:style>
  <w:style w:type="paragraph" w:customStyle="1" w:styleId="PortadaVersion">
    <w:name w:val="Portada Version"/>
    <w:basedOn w:val="Normal"/>
    <w:qFormat/>
    <w:rsid w:val="00AF57B4"/>
    <w:pPr>
      <w:spacing w:after="180" w:line="288" w:lineRule="auto"/>
      <w:ind w:left="1440"/>
    </w:pPr>
    <w:rPr>
      <w:rFonts w:ascii="Gotham Thin" w:eastAsia="Times New Roman" w:hAnsi="Gotham Thin" w:cs="Times New Roman"/>
      <w:color w:val="00AEEF"/>
      <w:sz w:val="14"/>
      <w:szCs w:val="16"/>
      <w:lang w:eastAsia="es-ES"/>
    </w:rPr>
  </w:style>
  <w:style w:type="table" w:styleId="Tablaconcuadrcula">
    <w:name w:val="Table Grid"/>
    <w:basedOn w:val="Tablanormal"/>
    <w:uiPriority w:val="39"/>
    <w:rsid w:val="00C67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F57B4"/>
    <w:pPr>
      <w:spacing w:after="0" w:line="264" w:lineRule="auto"/>
    </w:pPr>
    <w:rPr>
      <w:color w:val="595959" w:themeColor="text1" w:themeTint="A6"/>
      <w:sz w:val="19"/>
      <w:szCs w:val="19"/>
      <w:lang w:eastAsia="es-ES"/>
    </w:rPr>
  </w:style>
  <w:style w:type="paragraph" w:customStyle="1" w:styleId="FechaPortada">
    <w:name w:val="Fecha Portada"/>
    <w:basedOn w:val="Fecha"/>
    <w:link w:val="FechaPortadaCar"/>
    <w:qFormat/>
    <w:rsid w:val="00465A47"/>
    <w:pPr>
      <w:jc w:val="right"/>
    </w:pPr>
    <w:rPr>
      <w:b/>
      <w:color w:val="00AEEF"/>
      <w:sz w:val="16"/>
    </w:rPr>
  </w:style>
  <w:style w:type="paragraph" w:customStyle="1" w:styleId="Estiloparacabeceras">
    <w:name w:val="Estilo para cabeceras"/>
    <w:basedOn w:val="Normal"/>
    <w:link w:val="EstiloparacabecerasCar"/>
    <w:qFormat/>
    <w:rsid w:val="00B65AB3"/>
    <w:pPr>
      <w:spacing w:after="0" w:line="240" w:lineRule="auto"/>
    </w:pPr>
    <w:rPr>
      <w:b/>
      <w:color w:val="AEB1B2"/>
      <w:sz w:val="16"/>
    </w:rPr>
  </w:style>
  <w:style w:type="character" w:customStyle="1" w:styleId="FechaPortadaCar">
    <w:name w:val="Fecha Portada Car"/>
    <w:basedOn w:val="EncabezadoCar"/>
    <w:link w:val="FechaPortada"/>
    <w:rsid w:val="00465A47"/>
    <w:rPr>
      <w:b/>
      <w:color w:val="00AEEF"/>
      <w:sz w:val="16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0A5DF3"/>
  </w:style>
  <w:style w:type="character" w:customStyle="1" w:styleId="FechaCar">
    <w:name w:val="Fecha Car"/>
    <w:basedOn w:val="Fuentedeprrafopredeter"/>
    <w:link w:val="Fecha"/>
    <w:uiPriority w:val="99"/>
    <w:semiHidden/>
    <w:rsid w:val="000A5DF3"/>
  </w:style>
  <w:style w:type="paragraph" w:customStyle="1" w:styleId="ndice">
    <w:name w:val="Índice"/>
    <w:basedOn w:val="TtuloVeratia"/>
    <w:link w:val="ndiceCar"/>
    <w:qFormat/>
    <w:rsid w:val="00B65AB3"/>
    <w:pPr>
      <w:jc w:val="left"/>
    </w:pPr>
  </w:style>
  <w:style w:type="character" w:customStyle="1" w:styleId="EstiloparacabecerasCar">
    <w:name w:val="Estilo para cabeceras Car"/>
    <w:basedOn w:val="EncabezadoCar"/>
    <w:link w:val="Estiloparacabeceras"/>
    <w:rsid w:val="00B65AB3"/>
    <w:rPr>
      <w:b/>
      <w:color w:val="AEB1B2"/>
      <w:sz w:val="16"/>
    </w:rPr>
  </w:style>
  <w:style w:type="paragraph" w:styleId="TtuloTDC">
    <w:name w:val="TOC Heading"/>
    <w:basedOn w:val="Ttulo1"/>
    <w:next w:val="Normal"/>
    <w:uiPriority w:val="39"/>
    <w:unhideWhenUsed/>
    <w:rsid w:val="00B65AB3"/>
    <w:pPr>
      <w:outlineLvl w:val="9"/>
    </w:pPr>
    <w:rPr>
      <w:lang w:eastAsia="es-ES"/>
    </w:rPr>
  </w:style>
  <w:style w:type="character" w:customStyle="1" w:styleId="ndiceCar">
    <w:name w:val="Índice Car"/>
    <w:basedOn w:val="TtuloVeratiaCar"/>
    <w:link w:val="ndice"/>
    <w:rsid w:val="00326BC5"/>
    <w:rPr>
      <w:rFonts w:ascii="Gotham Medium" w:eastAsiaTheme="majorEastAsia" w:hAnsi="Gotham Medium" w:cstheme="majorBidi"/>
      <w:b/>
      <w:color w:val="00AEEF"/>
      <w:sz w:val="36"/>
      <w:szCs w:val="32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563712"/>
    <w:pPr>
      <w:spacing w:after="100"/>
      <w:ind w:left="220"/>
    </w:pPr>
    <w:rPr>
      <w:rFonts w:asciiTheme="majorHAnsi" w:eastAsiaTheme="minorEastAsia" w:hAnsiTheme="majorHAnsi" w:cs="Times New Roman"/>
      <w:color w:val="000000" w:themeColor="text1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63712"/>
    <w:pPr>
      <w:tabs>
        <w:tab w:val="left" w:pos="880"/>
        <w:tab w:val="right" w:pos="9060"/>
      </w:tabs>
      <w:spacing w:after="100"/>
    </w:pPr>
    <w:rPr>
      <w:rFonts w:asciiTheme="majorHAnsi" w:eastAsiaTheme="minorEastAsia" w:hAnsiTheme="majorHAnsi" w:cs="Times New Roman"/>
      <w:b/>
      <w:color w:val="00AEEF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913BC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qFormat/>
    <w:rsid w:val="00B65AB3"/>
    <w:rPr>
      <w:rFonts w:ascii="Arial" w:hAnsi="Arial"/>
      <w:color w:val="0000FF"/>
      <w:sz w:val="18"/>
      <w:szCs w:val="20"/>
      <w:u w:val="single"/>
    </w:rPr>
  </w:style>
  <w:style w:type="character" w:customStyle="1" w:styleId="Ttulo2Car">
    <w:name w:val="Título 2 Car"/>
    <w:aliases w:val="h2 Car,2 Car,H2 Car,título 2 Car,título 21 Car,título 22 Car,título 23 Car,título 24 Car,título 25 Car,Header 2 Car,l2 Car,Heading 2 Hidden Car,2nd level Car,1.1 Car,Head 2 Car,H21 Car,H22 Car,CHS Car,H2-Heading 2 Car,Header2 Car,22 Car"/>
    <w:basedOn w:val="Fuentedeprrafopredeter"/>
    <w:link w:val="Ttulo2"/>
    <w:rsid w:val="00A31FB5"/>
    <w:rPr>
      <w:rFonts w:asciiTheme="majorHAnsi" w:eastAsia="MS Gothic" w:hAnsiTheme="majorHAnsi" w:cs="Arial"/>
      <w:b/>
      <w:noProof/>
      <w:color w:val="AEB1B2"/>
      <w:sz w:val="32"/>
      <w:szCs w:val="28"/>
      <w:lang w:val="es-PE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8913BC"/>
    <w:pPr>
      <w:spacing w:after="100"/>
      <w:ind w:left="660"/>
    </w:pPr>
    <w:rPr>
      <w:sz w:val="16"/>
    </w:rPr>
  </w:style>
  <w:style w:type="paragraph" w:styleId="TDC5">
    <w:name w:val="toc 5"/>
    <w:basedOn w:val="Normal"/>
    <w:next w:val="Normal"/>
    <w:autoRedefine/>
    <w:uiPriority w:val="39"/>
    <w:unhideWhenUsed/>
    <w:rsid w:val="008913BC"/>
    <w:pPr>
      <w:spacing w:after="100"/>
      <w:ind w:left="880"/>
    </w:pPr>
    <w:rPr>
      <w:i/>
      <w:sz w:val="16"/>
    </w:rPr>
  </w:style>
  <w:style w:type="paragraph" w:styleId="TDC6">
    <w:name w:val="toc 6"/>
    <w:basedOn w:val="Normal"/>
    <w:next w:val="Normal"/>
    <w:autoRedefine/>
    <w:uiPriority w:val="39"/>
    <w:unhideWhenUsed/>
    <w:rsid w:val="008913BC"/>
    <w:pPr>
      <w:spacing w:after="100"/>
      <w:ind w:left="1100"/>
    </w:pPr>
    <w:rPr>
      <w:i/>
      <w:color w:val="AEB1B2"/>
      <w:sz w:val="16"/>
    </w:rPr>
  </w:style>
  <w:style w:type="character" w:customStyle="1" w:styleId="Ttulo3Car">
    <w:name w:val="Título 3 Car"/>
    <w:aliases w:val="H3 Car,l3 Car,CT Car,ITT t3 Car,PA Minor Section Car,Heading3 Car,H3-Heading 3 Car,l3.3 Car,h3 Car,list 3 Car,heading 3 Car,list3 Car,subhead Car,Heading No. L3 Car,l31 Car,CT1 Car,H31 Car,l32 Car,1.1.1 Heading 3 Car,3 bullet Car,b Car"/>
    <w:basedOn w:val="Fuentedeprrafopredeter"/>
    <w:link w:val="Ttulo3"/>
    <w:rsid w:val="00A31FB5"/>
    <w:rPr>
      <w:rFonts w:asciiTheme="majorHAnsi" w:eastAsia="MS Gothic" w:hAnsiTheme="majorHAnsi" w:cs="Arial"/>
      <w:noProof/>
      <w:sz w:val="28"/>
      <w:szCs w:val="24"/>
      <w:lang w:val="es-PE" w:eastAsia="es-ES"/>
    </w:rPr>
  </w:style>
  <w:style w:type="character" w:customStyle="1" w:styleId="Ttulo4Car">
    <w:name w:val="Título 4 Car"/>
    <w:aliases w:val="a) Car,b) ... Car,Sub-Clause Sub-paragraph Car,H4 Car,h4 Car,PA Micro Section Car,Tempo Heading 4 Car,4 Car,Head 4 Car,TítuloN 4 Car,Encabezado tabla Car,E4 Car,Map Title Car,Heading Four Car,E41 Car,l4+toc4 Car,Normal4 Car,I4 Car,l4 Car"/>
    <w:basedOn w:val="Fuentedeprrafopredeter"/>
    <w:link w:val="Ttulo4"/>
    <w:rsid w:val="00A31FB5"/>
    <w:rPr>
      <w:rFonts w:asciiTheme="majorHAnsi" w:eastAsia="MS Gothic" w:hAnsiTheme="majorHAnsi" w:cs="Arial"/>
      <w:noProof/>
      <w:sz w:val="24"/>
      <w:lang w:val="es-PE" w:eastAsia="es-ES"/>
    </w:rPr>
  </w:style>
  <w:style w:type="character" w:customStyle="1" w:styleId="Ttulo5Car">
    <w:name w:val="Título 5 Car"/>
    <w:aliases w:val="(i) Car,(ii) Car,... Car,( ) Car,Tempo Heading 5 Car,h5 Car,Roman list Car,T5 Car,H5 Car,H5-Heading 5 Car,l5 Car,heading5 Car,E5 Car,Second Subheading Car,h51 Car,Second Subheading1 Car,ds Car,dd Car,Block Label Car,Block Label1 Car,5 Car"/>
    <w:basedOn w:val="Fuentedeprrafopredeter"/>
    <w:link w:val="Ttulo5"/>
    <w:rsid w:val="00A31FB5"/>
    <w:rPr>
      <w:rFonts w:asciiTheme="majorHAnsi" w:eastAsia="MS Gothic" w:hAnsiTheme="majorHAnsi" w:cs="Arial"/>
      <w:noProof/>
      <w:color w:val="00A6D6"/>
      <w:sz w:val="24"/>
      <w:lang w:val="es-PE" w:eastAsia="es-ES"/>
    </w:rPr>
  </w:style>
  <w:style w:type="character" w:customStyle="1" w:styleId="Ttulo6Car">
    <w:name w:val="Título 6 Car"/>
    <w:aliases w:val="Bullet list Car,H6 Car,Appendix Car,h6 Car,PIM 6 Car,6 Car,Requirement Car,Heading6 Car,l6 Car,ITT t6 Car,PA Appendix Car,sub-dash Car,sd Car,T6 Car,T1 Car,Bullet list1 Car,Bullet list2 Car,Bullet list11 Car,Bullet list3 Car,Bullet lis Car"/>
    <w:basedOn w:val="Fuentedeprrafopredeter"/>
    <w:link w:val="Ttulo6"/>
    <w:rsid w:val="00A31FB5"/>
    <w:rPr>
      <w:rFonts w:asciiTheme="majorHAnsi" w:eastAsia="MS Gothic" w:hAnsiTheme="majorHAnsi" w:cs="Arial"/>
      <w:noProof/>
      <w:sz w:val="18"/>
      <w:szCs w:val="20"/>
      <w:lang w:val="es-PE" w:eastAsia="es-ES"/>
    </w:rPr>
  </w:style>
  <w:style w:type="character" w:customStyle="1" w:styleId="Ttulo7Car">
    <w:name w:val="Título 7 Car"/>
    <w:aliases w:val="letter list Car,lettered list Car,H7 Car,(Shift Ctrl 7) Car,st Car,T7 Car,DO NOT USE Car,PIM 7 Car,7 Car,ExhibitTitle Car,heading7 Car,req3 Car,Legal Level 1.1. Car,Heading 7 (do not use) Car,David1 Car,Entrust Heading 7 Car,Titolo7 Car"/>
    <w:basedOn w:val="Fuentedeprrafopredeter"/>
    <w:link w:val="Ttulo7"/>
    <w:rsid w:val="00A31FB5"/>
    <w:rPr>
      <w:rFonts w:asciiTheme="majorHAnsi" w:eastAsia="MS Gothic" w:hAnsiTheme="majorHAnsi" w:cs="Arial"/>
      <w:b/>
      <w:noProof/>
      <w:sz w:val="18"/>
      <w:szCs w:val="18"/>
      <w:lang w:val="es-PE" w:eastAsia="es-ES"/>
    </w:rPr>
  </w:style>
  <w:style w:type="character" w:customStyle="1" w:styleId="Ttulo8Car">
    <w:name w:val="Título 8 Car"/>
    <w:aliases w:val="action Car,tt Car,Legal Level 1.1.1. Car,T8 Car,8 DO NOT USE Car,8 Car,FigureTitle Car,Condition Car,requirement Car,req2 Car,req Car,Heading 8 (do not use) Car,ctp Car,Caption text (page-wide) Car,Center Bold Car,Entrust Heading 8 Car"/>
    <w:basedOn w:val="Fuentedeprrafopredeter"/>
    <w:link w:val="Ttulo8"/>
    <w:rsid w:val="00A31FB5"/>
    <w:rPr>
      <w:rFonts w:asciiTheme="majorHAnsi" w:eastAsia="MS Gothic" w:hAnsiTheme="majorHAnsi" w:cs="Arial"/>
      <w:noProof/>
      <w:sz w:val="20"/>
      <w:szCs w:val="20"/>
      <w:lang w:val="es-PE" w:eastAsia="es-ES"/>
    </w:rPr>
  </w:style>
  <w:style w:type="character" w:customStyle="1" w:styleId="Ttulo9Car">
    <w:name w:val="Título 9 Car"/>
    <w:aliases w:val="App Heading Car,progress Car,Titre 10 Car,ft Car,T9 Car,- DO NOT USE Car,PIM 9 Car,9 Car,TableTitle Car,Cond'l Reqt. Car,rb Car,req bullet Car,req1 Car,Legal Level 1.1.1.1. Car,Heading 9 (do not use) Car,ctc Car,Entrust Heading 9 Car,c Car"/>
    <w:basedOn w:val="Fuentedeprrafopredeter"/>
    <w:link w:val="Ttulo9"/>
    <w:rsid w:val="00A31FB5"/>
    <w:rPr>
      <w:rFonts w:asciiTheme="majorHAnsi" w:eastAsia="MS Gothic" w:hAnsiTheme="majorHAnsi" w:cs="Times New Roman"/>
      <w:b/>
      <w:noProof/>
      <w:sz w:val="18"/>
      <w:szCs w:val="18"/>
      <w:lang w:val="es-PE" w:eastAsia="es-ES"/>
    </w:rPr>
  </w:style>
  <w:style w:type="paragraph" w:styleId="Textoindependiente0">
    <w:name w:val="Body Text"/>
    <w:basedOn w:val="Normal"/>
    <w:link w:val="TextoindependienteCar"/>
    <w:uiPriority w:val="99"/>
    <w:unhideWhenUsed/>
    <w:rsid w:val="0034309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0"/>
    <w:uiPriority w:val="99"/>
    <w:rsid w:val="00343095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4309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43095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4309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43095"/>
    <w:rPr>
      <w:sz w:val="16"/>
      <w:szCs w:val="16"/>
    </w:rPr>
  </w:style>
  <w:style w:type="paragraph" w:customStyle="1" w:styleId="TextoIndependiente">
    <w:name w:val="Texto Independiente"/>
    <w:basedOn w:val="Textoindependiente0"/>
    <w:link w:val="TextoIndependienteCar0"/>
    <w:qFormat/>
    <w:rsid w:val="007D20A1"/>
    <w:pPr>
      <w:jc w:val="both"/>
    </w:pPr>
  </w:style>
  <w:style w:type="character" w:customStyle="1" w:styleId="TextoIndependienteCar0">
    <w:name w:val="Texto Independiente Car"/>
    <w:basedOn w:val="TextoindependienteCar"/>
    <w:link w:val="TextoIndependiente"/>
    <w:rsid w:val="007D20A1"/>
    <w:rPr>
      <w:sz w:val="18"/>
    </w:rPr>
  </w:style>
  <w:style w:type="paragraph" w:customStyle="1" w:styleId="Tabla-Cursiva-Centrado">
    <w:name w:val="Tabla - Cursiva - Centrado"/>
    <w:basedOn w:val="Normal"/>
    <w:link w:val="Tabla-Cursiva-CentradoCar"/>
    <w:rsid w:val="001A3498"/>
    <w:pPr>
      <w:spacing w:after="0" w:line="240" w:lineRule="auto"/>
      <w:ind w:left="108" w:right="108"/>
      <w:jc w:val="center"/>
    </w:pPr>
    <w:rPr>
      <w:rFonts w:ascii="Times New Roman" w:eastAsia="Times New Roman" w:hAnsi="Times New Roman" w:cs="Times New Roman"/>
      <w:i/>
      <w:iCs/>
      <w:szCs w:val="18"/>
      <w:lang w:eastAsia="es-ES"/>
    </w:rPr>
  </w:style>
  <w:style w:type="character" w:customStyle="1" w:styleId="Tabla-Cursiva-CentradoCar">
    <w:name w:val="Tabla - Cursiva - Centrado Car"/>
    <w:basedOn w:val="Fuentedeprrafopredeter"/>
    <w:link w:val="Tabla-Cursiva-Centrado"/>
    <w:locked/>
    <w:rsid w:val="001A3498"/>
    <w:rPr>
      <w:rFonts w:ascii="Times New Roman" w:eastAsia="Times New Roman" w:hAnsi="Times New Roman" w:cs="Times New Roman"/>
      <w:i/>
      <w:iCs/>
      <w:sz w:val="18"/>
      <w:szCs w:val="18"/>
      <w:lang w:eastAsia="es-ES"/>
    </w:rPr>
  </w:style>
  <w:style w:type="paragraph" w:customStyle="1" w:styleId="Bullet1">
    <w:name w:val="Bullet 1"/>
    <w:basedOn w:val="Normal"/>
    <w:link w:val="Bullet1Car"/>
    <w:rsid w:val="001A3498"/>
    <w:pPr>
      <w:numPr>
        <w:numId w:val="2"/>
      </w:numPr>
      <w:spacing w:after="120" w:line="288" w:lineRule="auto"/>
      <w:jc w:val="both"/>
    </w:pPr>
    <w:rPr>
      <w:rFonts w:ascii="Arial" w:eastAsia="Times New Roman" w:hAnsi="Arial" w:cs="Times New Roman"/>
      <w:szCs w:val="20"/>
      <w:lang w:val="pt-PT" w:eastAsia="es-ES"/>
    </w:rPr>
  </w:style>
  <w:style w:type="paragraph" w:customStyle="1" w:styleId="Bullet2">
    <w:name w:val="Bullet 2"/>
    <w:basedOn w:val="Normal"/>
    <w:rsid w:val="001A3498"/>
    <w:pPr>
      <w:numPr>
        <w:ilvl w:val="1"/>
        <w:numId w:val="2"/>
      </w:numPr>
      <w:spacing w:after="80" w:line="288" w:lineRule="auto"/>
      <w:jc w:val="both"/>
    </w:pPr>
    <w:rPr>
      <w:rFonts w:ascii="Arial" w:eastAsia="Times New Roman" w:hAnsi="Arial" w:cs="Times New Roman"/>
      <w:szCs w:val="20"/>
      <w:lang w:val="pt-PT" w:eastAsia="es-ES"/>
    </w:rPr>
  </w:style>
  <w:style w:type="paragraph" w:customStyle="1" w:styleId="Bullet3">
    <w:name w:val="Bullet 3"/>
    <w:basedOn w:val="Normal"/>
    <w:rsid w:val="001A3498"/>
    <w:pPr>
      <w:numPr>
        <w:ilvl w:val="2"/>
        <w:numId w:val="2"/>
      </w:numPr>
      <w:spacing w:after="80" w:line="288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numbering" w:customStyle="1" w:styleId="Listaconbullets3niveles">
    <w:name w:val="Lista con bullets 3 niveles"/>
    <w:basedOn w:val="Sinlista"/>
    <w:rsid w:val="001A3498"/>
    <w:pPr>
      <w:numPr>
        <w:numId w:val="2"/>
      </w:numPr>
    </w:pPr>
  </w:style>
  <w:style w:type="character" w:customStyle="1" w:styleId="Bullet1Car">
    <w:name w:val="Bullet 1 Car"/>
    <w:basedOn w:val="Fuentedeprrafopredeter"/>
    <w:link w:val="Bullet1"/>
    <w:rsid w:val="001A3498"/>
    <w:rPr>
      <w:rFonts w:ascii="Arial" w:eastAsia="Times New Roman" w:hAnsi="Arial" w:cs="Times New Roman"/>
      <w:sz w:val="18"/>
      <w:szCs w:val="20"/>
      <w:lang w:val="pt-PT" w:eastAsia="es-ES"/>
    </w:rPr>
  </w:style>
  <w:style w:type="paragraph" w:customStyle="1" w:styleId="TableHeading">
    <w:name w:val="Table Heading"/>
    <w:basedOn w:val="Normal"/>
    <w:next w:val="Normal"/>
    <w:rsid w:val="0047508C"/>
    <w:pPr>
      <w:spacing w:before="80" w:after="40" w:line="240" w:lineRule="auto"/>
      <w:ind w:left="90" w:right="90"/>
    </w:pPr>
    <w:rPr>
      <w:rFonts w:ascii="Calibri" w:eastAsia="Calibri" w:hAnsi="Calibri" w:cs="Calibri"/>
      <w:b/>
      <w:sz w:val="22"/>
      <w:lang w:eastAsia="es-PE"/>
    </w:rPr>
  </w:style>
  <w:style w:type="paragraph" w:customStyle="1" w:styleId="TableTextNormal">
    <w:name w:val="Table Text Normal"/>
    <w:basedOn w:val="Normal"/>
    <w:next w:val="Normal"/>
    <w:rsid w:val="0047508C"/>
    <w:pPr>
      <w:spacing w:after="0" w:line="240" w:lineRule="auto"/>
      <w:ind w:left="270" w:right="270"/>
    </w:pPr>
    <w:rPr>
      <w:rFonts w:ascii="Calibri" w:eastAsia="Calibri" w:hAnsi="Calibri" w:cs="Calibri"/>
      <w:sz w:val="22"/>
      <w:lang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2263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22635"/>
    <w:rPr>
      <w:sz w:val="20"/>
      <w:szCs w:val="20"/>
      <w:lang w:val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622635"/>
    <w:rPr>
      <w:vertAlign w:val="superscript"/>
    </w:rPr>
  </w:style>
  <w:style w:type="paragraph" w:styleId="Prrafodelista">
    <w:name w:val="List Paragraph"/>
    <w:basedOn w:val="Normal"/>
    <w:uiPriority w:val="34"/>
    <w:qFormat/>
    <w:rsid w:val="00792041"/>
    <w:pPr>
      <w:ind w:left="720"/>
      <w:contextualSpacing/>
    </w:pPr>
  </w:style>
  <w:style w:type="paragraph" w:styleId="Lista">
    <w:name w:val="List"/>
    <w:aliases w:val="1. List"/>
    <w:basedOn w:val="Normal"/>
    <w:unhideWhenUsed/>
    <w:rsid w:val="00FB6DA8"/>
    <w:pPr>
      <w:spacing w:before="120" w:after="120" w:line="240" w:lineRule="auto"/>
      <w:ind w:left="1440"/>
      <w:jc w:val="both"/>
    </w:pPr>
    <w:rPr>
      <w:rFonts w:ascii="Times New Roman" w:eastAsia="Times New Roman" w:hAnsi="Times New Roman" w:cs="Times New Roman"/>
      <w:sz w:val="24"/>
      <w:szCs w:val="20"/>
      <w:lang w:val="es-CO"/>
    </w:rPr>
  </w:style>
  <w:style w:type="numbering" w:customStyle="1" w:styleId="Vietas1113">
    <w:name w:val="Viñetas1113"/>
    <w:rsid w:val="00FB6DA8"/>
  </w:style>
  <w:style w:type="numbering" w:customStyle="1" w:styleId="Estilo1">
    <w:name w:val="Estilo1"/>
    <w:uiPriority w:val="99"/>
    <w:rsid w:val="000E3F16"/>
    <w:pPr>
      <w:numPr>
        <w:numId w:val="5"/>
      </w:numPr>
    </w:pPr>
  </w:style>
  <w:style w:type="numbering" w:customStyle="1" w:styleId="Estilo2">
    <w:name w:val="Estilo2"/>
    <w:uiPriority w:val="99"/>
    <w:rsid w:val="00735775"/>
    <w:pPr>
      <w:numPr>
        <w:numId w:val="6"/>
      </w:numPr>
    </w:pPr>
  </w:style>
  <w:style w:type="numbering" w:customStyle="1" w:styleId="Estilo3">
    <w:name w:val="Estilo3"/>
    <w:uiPriority w:val="99"/>
    <w:rsid w:val="001E48FF"/>
    <w:pPr>
      <w:numPr>
        <w:numId w:val="7"/>
      </w:numPr>
    </w:pPr>
  </w:style>
  <w:style w:type="numbering" w:customStyle="1" w:styleId="Estilo4">
    <w:name w:val="Estilo4"/>
    <w:uiPriority w:val="99"/>
    <w:rsid w:val="00970FD4"/>
    <w:pPr>
      <w:numPr>
        <w:numId w:val="8"/>
      </w:numPr>
    </w:pPr>
  </w:style>
  <w:style w:type="numbering" w:customStyle="1" w:styleId="Estilo5">
    <w:name w:val="Estilo5"/>
    <w:uiPriority w:val="99"/>
    <w:rsid w:val="001D755B"/>
    <w:pPr>
      <w:numPr>
        <w:numId w:val="9"/>
      </w:numPr>
    </w:pPr>
  </w:style>
  <w:style w:type="numbering" w:customStyle="1" w:styleId="Estilo6">
    <w:name w:val="Estilo6"/>
    <w:uiPriority w:val="99"/>
    <w:rsid w:val="003526F3"/>
    <w:pPr>
      <w:numPr>
        <w:numId w:val="10"/>
      </w:numPr>
    </w:pPr>
  </w:style>
  <w:style w:type="numbering" w:customStyle="1" w:styleId="Estilo7">
    <w:name w:val="Estilo7"/>
    <w:uiPriority w:val="99"/>
    <w:rsid w:val="008D1161"/>
    <w:pPr>
      <w:numPr>
        <w:numId w:val="11"/>
      </w:numPr>
    </w:pPr>
  </w:style>
  <w:style w:type="numbering" w:customStyle="1" w:styleId="Estilo8">
    <w:name w:val="Estilo8"/>
    <w:uiPriority w:val="99"/>
    <w:rsid w:val="008D1161"/>
    <w:pPr>
      <w:numPr>
        <w:numId w:val="12"/>
      </w:numPr>
    </w:pPr>
  </w:style>
  <w:style w:type="numbering" w:customStyle="1" w:styleId="Estilo9">
    <w:name w:val="Estilo9"/>
    <w:uiPriority w:val="99"/>
    <w:rsid w:val="00A4796C"/>
    <w:pPr>
      <w:numPr>
        <w:numId w:val="13"/>
      </w:numPr>
    </w:pPr>
  </w:style>
  <w:style w:type="numbering" w:customStyle="1" w:styleId="Estilo10">
    <w:name w:val="Estilo10"/>
    <w:uiPriority w:val="99"/>
    <w:rsid w:val="005F6D9E"/>
    <w:pPr>
      <w:numPr>
        <w:numId w:val="14"/>
      </w:numPr>
    </w:pPr>
  </w:style>
  <w:style w:type="numbering" w:customStyle="1" w:styleId="Estilo11">
    <w:name w:val="Estilo11"/>
    <w:uiPriority w:val="99"/>
    <w:rsid w:val="006150EE"/>
    <w:pPr>
      <w:numPr>
        <w:numId w:val="15"/>
      </w:numPr>
    </w:pPr>
  </w:style>
  <w:style w:type="numbering" w:customStyle="1" w:styleId="Estilo12">
    <w:name w:val="Estilo12"/>
    <w:uiPriority w:val="99"/>
    <w:rsid w:val="00001C29"/>
    <w:pPr>
      <w:numPr>
        <w:numId w:val="16"/>
      </w:numPr>
    </w:pPr>
  </w:style>
  <w:style w:type="numbering" w:customStyle="1" w:styleId="Estilo13">
    <w:name w:val="Estilo13"/>
    <w:uiPriority w:val="99"/>
    <w:rsid w:val="00674B0D"/>
    <w:pPr>
      <w:numPr>
        <w:numId w:val="17"/>
      </w:numPr>
    </w:pPr>
  </w:style>
  <w:style w:type="numbering" w:customStyle="1" w:styleId="Estilo14">
    <w:name w:val="Estilo14"/>
    <w:uiPriority w:val="99"/>
    <w:rsid w:val="008A4E43"/>
    <w:pPr>
      <w:numPr>
        <w:numId w:val="18"/>
      </w:numPr>
    </w:pPr>
  </w:style>
  <w:style w:type="numbering" w:customStyle="1" w:styleId="Estilo15">
    <w:name w:val="Estilo15"/>
    <w:uiPriority w:val="99"/>
    <w:rsid w:val="00E95E3D"/>
    <w:pPr>
      <w:numPr>
        <w:numId w:val="19"/>
      </w:numPr>
    </w:pPr>
  </w:style>
  <w:style w:type="numbering" w:customStyle="1" w:styleId="Estilo16">
    <w:name w:val="Estilo16"/>
    <w:uiPriority w:val="99"/>
    <w:rsid w:val="00776E83"/>
    <w:pPr>
      <w:numPr>
        <w:numId w:val="20"/>
      </w:numPr>
    </w:pPr>
  </w:style>
  <w:style w:type="numbering" w:customStyle="1" w:styleId="Estilo17">
    <w:name w:val="Estilo17"/>
    <w:uiPriority w:val="99"/>
    <w:rsid w:val="00E30D42"/>
    <w:pPr>
      <w:numPr>
        <w:numId w:val="21"/>
      </w:numPr>
    </w:pPr>
  </w:style>
  <w:style w:type="numbering" w:customStyle="1" w:styleId="Estilo18">
    <w:name w:val="Estilo18"/>
    <w:uiPriority w:val="99"/>
    <w:rsid w:val="00AD7071"/>
    <w:pPr>
      <w:numPr>
        <w:numId w:val="22"/>
      </w:numPr>
    </w:pPr>
  </w:style>
  <w:style w:type="numbering" w:customStyle="1" w:styleId="Estilo19">
    <w:name w:val="Estilo19"/>
    <w:uiPriority w:val="99"/>
    <w:rsid w:val="00F51987"/>
    <w:pPr>
      <w:numPr>
        <w:numId w:val="23"/>
      </w:numPr>
    </w:pPr>
  </w:style>
  <w:style w:type="numbering" w:customStyle="1" w:styleId="Estilo20">
    <w:name w:val="Estilo20"/>
    <w:uiPriority w:val="99"/>
    <w:rsid w:val="002A5F0D"/>
    <w:pPr>
      <w:numPr>
        <w:numId w:val="24"/>
      </w:numPr>
    </w:pPr>
  </w:style>
  <w:style w:type="numbering" w:customStyle="1" w:styleId="Estilo21">
    <w:name w:val="Estilo21"/>
    <w:uiPriority w:val="99"/>
    <w:rsid w:val="00233A02"/>
    <w:pPr>
      <w:numPr>
        <w:numId w:val="25"/>
      </w:numPr>
    </w:pPr>
  </w:style>
  <w:style w:type="numbering" w:customStyle="1" w:styleId="Estilo22">
    <w:name w:val="Estilo22"/>
    <w:uiPriority w:val="99"/>
    <w:rsid w:val="00233A02"/>
    <w:pPr>
      <w:numPr>
        <w:numId w:val="26"/>
      </w:numPr>
    </w:pPr>
  </w:style>
  <w:style w:type="numbering" w:customStyle="1" w:styleId="Estilo23">
    <w:name w:val="Estilo23"/>
    <w:uiPriority w:val="99"/>
    <w:rsid w:val="006C444B"/>
    <w:pPr>
      <w:numPr>
        <w:numId w:val="27"/>
      </w:numPr>
    </w:pPr>
  </w:style>
  <w:style w:type="numbering" w:customStyle="1" w:styleId="Estilo24">
    <w:name w:val="Estilo24"/>
    <w:uiPriority w:val="99"/>
    <w:rsid w:val="000D2179"/>
    <w:pPr>
      <w:numPr>
        <w:numId w:val="28"/>
      </w:numPr>
    </w:p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6494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6494B"/>
    <w:rPr>
      <w:sz w:val="16"/>
      <w:szCs w:val="16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F4"/>
    <w:rPr>
      <w:rFonts w:ascii="Segoe UI" w:hAnsi="Segoe UI" w:cs="Segoe UI"/>
      <w:sz w:val="18"/>
      <w:szCs w:val="18"/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BF5EF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5EF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5EF4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5EF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5EF4"/>
    <w:rPr>
      <w:b/>
      <w:bCs/>
      <w:sz w:val="20"/>
      <w:szCs w:val="20"/>
      <w:lang w:val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001B"/>
    <w:rPr>
      <w:color w:val="954F72"/>
      <w:u w:val="single"/>
    </w:rPr>
  </w:style>
  <w:style w:type="paragraph" w:customStyle="1" w:styleId="msonormal0">
    <w:name w:val="msonormal"/>
    <w:basedOn w:val="Normal"/>
    <w:rsid w:val="00F20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ont5">
    <w:name w:val="font5"/>
    <w:basedOn w:val="Normal"/>
    <w:rsid w:val="00F2001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2"/>
      <w:lang w:val="en-US"/>
    </w:rPr>
  </w:style>
  <w:style w:type="paragraph" w:customStyle="1" w:styleId="xl65">
    <w:name w:val="xl65"/>
    <w:basedOn w:val="Normal"/>
    <w:rsid w:val="00F200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66">
    <w:name w:val="xl66"/>
    <w:basedOn w:val="Normal"/>
    <w:rsid w:val="00F200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7">
    <w:name w:val="xl67"/>
    <w:basedOn w:val="Normal"/>
    <w:rsid w:val="00F200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xl68">
    <w:name w:val="xl68"/>
    <w:basedOn w:val="Normal"/>
    <w:rsid w:val="00F200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69">
    <w:name w:val="xl69"/>
    <w:basedOn w:val="Normal"/>
    <w:rsid w:val="00F200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40"/>
      <w:szCs w:val="40"/>
      <w:lang w:val="en-US"/>
    </w:rPr>
  </w:style>
  <w:style w:type="paragraph" w:customStyle="1" w:styleId="xl70">
    <w:name w:val="xl70"/>
    <w:basedOn w:val="Normal"/>
    <w:rsid w:val="00F200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1">
    <w:name w:val="xl71"/>
    <w:basedOn w:val="Normal"/>
    <w:rsid w:val="00F200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xl72">
    <w:name w:val="xl72"/>
    <w:basedOn w:val="Normal"/>
    <w:rsid w:val="00F200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73">
    <w:name w:val="xl73"/>
    <w:basedOn w:val="Normal"/>
    <w:rsid w:val="00F200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3">
    <w:name w:val="xl63"/>
    <w:basedOn w:val="Normal"/>
    <w:rsid w:val="00B468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64">
    <w:name w:val="xl64"/>
    <w:basedOn w:val="Normal"/>
    <w:rsid w:val="00B468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xl74">
    <w:name w:val="xl74"/>
    <w:basedOn w:val="Normal"/>
    <w:rsid w:val="00B4686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xl75">
    <w:name w:val="xl75"/>
    <w:basedOn w:val="Normal"/>
    <w:rsid w:val="00B4686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xl76">
    <w:name w:val="xl76"/>
    <w:basedOn w:val="Normal"/>
    <w:rsid w:val="00B4686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7">
    <w:name w:val="xl77"/>
    <w:basedOn w:val="Normal"/>
    <w:rsid w:val="00B468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40"/>
      <w:szCs w:val="40"/>
      <w:lang w:val="en-US"/>
    </w:rPr>
  </w:style>
  <w:style w:type="paragraph" w:customStyle="1" w:styleId="xl78">
    <w:name w:val="xl78"/>
    <w:basedOn w:val="Normal"/>
    <w:rsid w:val="00B468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B468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B4686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1">
    <w:name w:val="xl81"/>
    <w:basedOn w:val="Normal"/>
    <w:rsid w:val="00B4686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B4686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3">
    <w:name w:val="xl83"/>
    <w:basedOn w:val="Normal"/>
    <w:rsid w:val="00B4686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4A23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0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435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78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2608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92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diagramData" Target="diagrams/data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diagramColors" Target="diagrams/colors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diagramQuickStyle" Target="diagrams/quickStyle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jpg"/><Relationship Id="rId22" Type="http://schemas.openxmlformats.org/officeDocument/2006/relationships/diagramLayout" Target="diagrams/layout1.xml"/><Relationship Id="rId27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7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ana\Downloads\ASI-ZEE-01-030321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E80E76-02B8-47CB-85C1-4967864CF044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B839E195-DABA-4F2E-85C0-33D0FFFD1847}">
      <dgm:prSet phldrT="[Texto]"/>
      <dgm:spPr/>
      <dgm:t>
        <a:bodyPr/>
        <a:lstStyle/>
        <a:p>
          <a:r>
            <a:rPr lang="es-ES"/>
            <a:t>PORTAL OLCE</a:t>
          </a:r>
        </a:p>
      </dgm:t>
    </dgm:pt>
    <dgm:pt modelId="{5526DFF6-0372-4330-8637-A9C2C320C367}" type="parTrans" cxnId="{F2A17328-472D-470C-AC34-DE01465DF27C}">
      <dgm:prSet/>
      <dgm:spPr/>
      <dgm:t>
        <a:bodyPr/>
        <a:lstStyle/>
        <a:p>
          <a:endParaRPr lang="es-ES"/>
        </a:p>
      </dgm:t>
    </dgm:pt>
    <dgm:pt modelId="{B36965B1-BE72-4C83-9FA8-00E5359463B4}" type="sibTrans" cxnId="{F2A17328-472D-470C-AC34-DE01465DF27C}">
      <dgm:prSet/>
      <dgm:spPr/>
      <dgm:t>
        <a:bodyPr/>
        <a:lstStyle/>
        <a:p>
          <a:endParaRPr lang="es-ES"/>
        </a:p>
      </dgm:t>
    </dgm:pt>
    <dgm:pt modelId="{DB18C4C9-B70F-4394-8C65-032EBA87C22A}">
      <dgm:prSet phldrT="[Texto]"/>
      <dgm:spPr/>
      <dgm:t>
        <a:bodyPr/>
        <a:lstStyle/>
        <a:p>
          <a:r>
            <a:rPr lang="es-PE" b="1"/>
            <a:t>Acerca de OLCE</a:t>
          </a:r>
          <a:endParaRPr lang="es-ES"/>
        </a:p>
      </dgm:t>
    </dgm:pt>
    <dgm:pt modelId="{AA273748-8855-458E-8862-A28C19EE540E}" type="parTrans" cxnId="{AAC18FF9-2791-4472-BFB4-E1D1F994946A}">
      <dgm:prSet/>
      <dgm:spPr/>
      <dgm:t>
        <a:bodyPr/>
        <a:lstStyle/>
        <a:p>
          <a:endParaRPr lang="es-ES"/>
        </a:p>
      </dgm:t>
    </dgm:pt>
    <dgm:pt modelId="{C39001B3-76FC-4437-8154-B42B9502A2F7}" type="sibTrans" cxnId="{AAC18FF9-2791-4472-BFB4-E1D1F994946A}">
      <dgm:prSet/>
      <dgm:spPr/>
      <dgm:t>
        <a:bodyPr/>
        <a:lstStyle/>
        <a:p>
          <a:endParaRPr lang="es-ES"/>
        </a:p>
      </dgm:t>
    </dgm:pt>
    <dgm:pt modelId="{503DBF43-DB33-45B6-8012-17EC7A59749B}">
      <dgm:prSet phldrT="[Texto]"/>
      <dgm:spPr/>
      <dgm:t>
        <a:bodyPr/>
        <a:lstStyle/>
        <a:p>
          <a:r>
            <a:rPr lang="es-PE" b="1"/>
            <a:t>Módulo de indicadores</a:t>
          </a:r>
          <a:endParaRPr lang="es-ES"/>
        </a:p>
      </dgm:t>
    </dgm:pt>
    <dgm:pt modelId="{C31761DC-2227-4B28-90B7-3570F4706005}" type="parTrans" cxnId="{3C58106C-D7A2-427D-9F41-A6C1B348F9C1}">
      <dgm:prSet/>
      <dgm:spPr/>
      <dgm:t>
        <a:bodyPr/>
        <a:lstStyle/>
        <a:p>
          <a:endParaRPr lang="es-ES"/>
        </a:p>
      </dgm:t>
    </dgm:pt>
    <dgm:pt modelId="{A911D9DB-1417-407C-9DAE-24353777B44C}" type="sibTrans" cxnId="{3C58106C-D7A2-427D-9F41-A6C1B348F9C1}">
      <dgm:prSet/>
      <dgm:spPr/>
      <dgm:t>
        <a:bodyPr/>
        <a:lstStyle/>
        <a:p>
          <a:endParaRPr lang="es-ES"/>
        </a:p>
      </dgm:t>
    </dgm:pt>
    <dgm:pt modelId="{AD52036A-E3BF-43D9-BA2E-923851786A61}">
      <dgm:prSet phldrT="[Texto]"/>
      <dgm:spPr/>
      <dgm:t>
        <a:bodyPr/>
        <a:lstStyle/>
        <a:p>
          <a:r>
            <a:rPr lang="es-PE" b="1"/>
            <a:t>Módulo de indicadores Multilaterales</a:t>
          </a:r>
          <a:endParaRPr lang="es-ES"/>
        </a:p>
      </dgm:t>
    </dgm:pt>
    <dgm:pt modelId="{CA40C548-EC70-48E5-BE02-744C33B59060}" type="parTrans" cxnId="{D392DFBE-B579-4C47-9613-7618DB4DBE00}">
      <dgm:prSet/>
      <dgm:spPr/>
      <dgm:t>
        <a:bodyPr/>
        <a:lstStyle/>
        <a:p>
          <a:endParaRPr lang="es-ES"/>
        </a:p>
      </dgm:t>
    </dgm:pt>
    <dgm:pt modelId="{453F942B-2229-430E-9CD4-81B4B83FEB01}" type="sibTrans" cxnId="{D392DFBE-B579-4C47-9613-7618DB4DBE00}">
      <dgm:prSet/>
      <dgm:spPr/>
      <dgm:t>
        <a:bodyPr/>
        <a:lstStyle/>
        <a:p>
          <a:endParaRPr lang="es-ES"/>
        </a:p>
      </dgm:t>
    </dgm:pt>
    <dgm:pt modelId="{307E5704-86A6-4B08-BB56-6BE2A14A9BD1}">
      <dgm:prSet/>
      <dgm:spPr/>
      <dgm:t>
        <a:bodyPr/>
        <a:lstStyle/>
        <a:p>
          <a:r>
            <a:rPr lang="es-ES"/>
            <a:t>LPI</a:t>
          </a:r>
        </a:p>
      </dgm:t>
    </dgm:pt>
    <dgm:pt modelId="{B804B928-793F-477C-BDCD-A95F276B31F2}" type="parTrans" cxnId="{77E19C95-5779-4ACD-A910-4EE202C0E2D0}">
      <dgm:prSet/>
      <dgm:spPr/>
      <dgm:t>
        <a:bodyPr/>
        <a:lstStyle/>
        <a:p>
          <a:endParaRPr lang="es-ES"/>
        </a:p>
      </dgm:t>
    </dgm:pt>
    <dgm:pt modelId="{F0E067DD-AE12-47D1-8D40-C85911625CC3}" type="sibTrans" cxnId="{77E19C95-5779-4ACD-A910-4EE202C0E2D0}">
      <dgm:prSet/>
      <dgm:spPr/>
      <dgm:t>
        <a:bodyPr/>
        <a:lstStyle/>
        <a:p>
          <a:endParaRPr lang="es-ES"/>
        </a:p>
      </dgm:t>
    </dgm:pt>
    <dgm:pt modelId="{09E2D44E-2938-4F8D-92A0-27B7C0D74969}">
      <dgm:prSet/>
      <dgm:spPr/>
      <dgm:t>
        <a:bodyPr/>
        <a:lstStyle/>
        <a:p>
          <a:r>
            <a:rPr lang="es-PE" b="1"/>
            <a:t>Infraestructura</a:t>
          </a:r>
          <a:endParaRPr lang="es-ES"/>
        </a:p>
      </dgm:t>
    </dgm:pt>
    <dgm:pt modelId="{830B99DD-8D3D-430D-8EA9-BE2C8F48DC17}" type="parTrans" cxnId="{936B0E0A-0497-4D56-8D8F-F91AB882EE16}">
      <dgm:prSet/>
      <dgm:spPr/>
      <dgm:t>
        <a:bodyPr/>
        <a:lstStyle/>
        <a:p>
          <a:endParaRPr lang="es-ES"/>
        </a:p>
      </dgm:t>
    </dgm:pt>
    <dgm:pt modelId="{0DAAAB33-70F3-4AEB-897F-D8D8C0492D19}" type="sibTrans" cxnId="{936B0E0A-0497-4D56-8D8F-F91AB882EE16}">
      <dgm:prSet/>
      <dgm:spPr/>
      <dgm:t>
        <a:bodyPr/>
        <a:lstStyle/>
        <a:p>
          <a:endParaRPr lang="es-ES"/>
        </a:p>
      </dgm:t>
    </dgm:pt>
    <dgm:pt modelId="{10EFF822-319E-48A2-B407-197F2FB79C48}">
      <dgm:prSet/>
      <dgm:spPr/>
      <dgm:t>
        <a:bodyPr/>
        <a:lstStyle/>
        <a:p>
          <a:r>
            <a:rPr lang="es-PE" b="1"/>
            <a:t>Flujos y Comercio Exterior</a:t>
          </a:r>
          <a:endParaRPr lang="es-ES"/>
        </a:p>
      </dgm:t>
    </dgm:pt>
    <dgm:pt modelId="{E3519B03-6229-4798-8ED1-89E1642F8D04}" type="parTrans" cxnId="{78A18F24-A9EC-439C-A106-81008DD8658C}">
      <dgm:prSet/>
      <dgm:spPr/>
      <dgm:t>
        <a:bodyPr/>
        <a:lstStyle/>
        <a:p>
          <a:endParaRPr lang="es-ES"/>
        </a:p>
      </dgm:t>
    </dgm:pt>
    <dgm:pt modelId="{EF486267-F7FC-4294-A860-20803208DE36}" type="sibTrans" cxnId="{78A18F24-A9EC-439C-A106-81008DD8658C}">
      <dgm:prSet/>
      <dgm:spPr/>
      <dgm:t>
        <a:bodyPr/>
        <a:lstStyle/>
        <a:p>
          <a:endParaRPr lang="es-ES"/>
        </a:p>
      </dgm:t>
    </dgm:pt>
    <dgm:pt modelId="{4ECB6234-30FD-478B-9191-A85C1F210360}">
      <dgm:prSet/>
      <dgm:spPr/>
      <dgm:t>
        <a:bodyPr/>
        <a:lstStyle/>
        <a:p>
          <a:r>
            <a:rPr lang="es-PE" b="1"/>
            <a:t>Operaciones</a:t>
          </a:r>
          <a:endParaRPr lang="es-ES"/>
        </a:p>
      </dgm:t>
    </dgm:pt>
    <dgm:pt modelId="{F6A3EAA7-7539-4851-A869-C6AE5EB28F42}" type="parTrans" cxnId="{DD8D4254-6411-476E-B5B6-F1912DDFC5BD}">
      <dgm:prSet/>
      <dgm:spPr/>
      <dgm:t>
        <a:bodyPr/>
        <a:lstStyle/>
        <a:p>
          <a:endParaRPr lang="es-ES"/>
        </a:p>
      </dgm:t>
    </dgm:pt>
    <dgm:pt modelId="{EFFD1E9D-3499-424F-9F7F-99B9A5B3A726}" type="sibTrans" cxnId="{DD8D4254-6411-476E-B5B6-F1912DDFC5BD}">
      <dgm:prSet/>
      <dgm:spPr/>
      <dgm:t>
        <a:bodyPr/>
        <a:lstStyle/>
        <a:p>
          <a:endParaRPr lang="es-ES"/>
        </a:p>
      </dgm:t>
    </dgm:pt>
    <dgm:pt modelId="{F628BA74-CF71-4E9E-BDFE-69D183A27753}">
      <dgm:prSet/>
      <dgm:spPr/>
      <dgm:t>
        <a:bodyPr/>
        <a:lstStyle/>
        <a:p>
          <a:r>
            <a:rPr lang="es-PE" b="1"/>
            <a:t>Tejido Empresarial</a:t>
          </a:r>
          <a:endParaRPr lang="es-ES"/>
        </a:p>
      </dgm:t>
    </dgm:pt>
    <dgm:pt modelId="{745C8CF1-50A2-4A3B-85C2-E6FA158D424E}" type="parTrans" cxnId="{79E0224C-F4B4-42D6-838A-A529A8AB5C8B}">
      <dgm:prSet/>
      <dgm:spPr/>
      <dgm:t>
        <a:bodyPr/>
        <a:lstStyle/>
        <a:p>
          <a:endParaRPr lang="es-ES"/>
        </a:p>
      </dgm:t>
    </dgm:pt>
    <dgm:pt modelId="{CD994613-C9B3-44DF-BBAF-953E0D61171B}" type="sibTrans" cxnId="{79E0224C-F4B4-42D6-838A-A529A8AB5C8B}">
      <dgm:prSet/>
      <dgm:spPr/>
      <dgm:t>
        <a:bodyPr/>
        <a:lstStyle/>
        <a:p>
          <a:endParaRPr lang="es-ES"/>
        </a:p>
      </dgm:t>
    </dgm:pt>
    <dgm:pt modelId="{3BF4A120-A6BB-4592-B002-A6BB6B2E5199}">
      <dgm:prSet/>
      <dgm:spPr/>
      <dgm:t>
        <a:bodyPr/>
        <a:lstStyle/>
        <a:p>
          <a:r>
            <a:rPr lang="es-PE" b="1"/>
            <a:t>Medio Ambiente</a:t>
          </a:r>
          <a:endParaRPr lang="es-ES"/>
        </a:p>
      </dgm:t>
    </dgm:pt>
    <dgm:pt modelId="{1C9BF1FD-7543-4E90-B146-7D65A83F50E2}" type="parTrans" cxnId="{A17802C1-09DF-4146-A151-FE202239BB7C}">
      <dgm:prSet/>
      <dgm:spPr/>
      <dgm:t>
        <a:bodyPr/>
        <a:lstStyle/>
        <a:p>
          <a:endParaRPr lang="es-ES"/>
        </a:p>
      </dgm:t>
    </dgm:pt>
    <dgm:pt modelId="{2FBB5FCA-313B-45D1-9D50-20BF5E6B2FE1}" type="sibTrans" cxnId="{A17802C1-09DF-4146-A151-FE202239BB7C}">
      <dgm:prSet/>
      <dgm:spPr/>
      <dgm:t>
        <a:bodyPr/>
        <a:lstStyle/>
        <a:p>
          <a:endParaRPr lang="es-ES"/>
        </a:p>
      </dgm:t>
    </dgm:pt>
    <dgm:pt modelId="{9580E01B-9755-4DEC-906B-65EE098D75AD}">
      <dgm:prSet/>
      <dgm:spPr/>
      <dgm:t>
        <a:bodyPr/>
        <a:lstStyle/>
        <a:p>
          <a:r>
            <a:rPr lang="es-ES"/>
            <a:t>Survey</a:t>
          </a:r>
        </a:p>
      </dgm:t>
    </dgm:pt>
    <dgm:pt modelId="{036CF7E7-E3BA-453C-9A54-B9C3564D54CB}" type="parTrans" cxnId="{3BC9C23A-690A-4948-8FB5-13F1518C5B55}">
      <dgm:prSet/>
      <dgm:spPr/>
      <dgm:t>
        <a:bodyPr/>
        <a:lstStyle/>
        <a:p>
          <a:endParaRPr lang="es-ES"/>
        </a:p>
      </dgm:t>
    </dgm:pt>
    <dgm:pt modelId="{B62A6358-8DA5-4632-AF31-4C2AB7470D66}" type="sibTrans" cxnId="{3BC9C23A-690A-4948-8FB5-13F1518C5B55}">
      <dgm:prSet/>
      <dgm:spPr/>
      <dgm:t>
        <a:bodyPr/>
        <a:lstStyle/>
        <a:p>
          <a:endParaRPr lang="es-ES"/>
        </a:p>
      </dgm:t>
    </dgm:pt>
    <dgm:pt modelId="{C1D99ADD-70F3-4D94-80A3-8BE0BD817C41}">
      <dgm:prSet/>
      <dgm:spPr/>
      <dgm:t>
        <a:bodyPr/>
        <a:lstStyle/>
        <a:p>
          <a:r>
            <a:rPr lang="es-ES"/>
            <a:t>Data World Bank</a:t>
          </a:r>
        </a:p>
      </dgm:t>
    </dgm:pt>
    <dgm:pt modelId="{7A740DDE-F82C-4016-B5E4-6A5D551083E8}" type="parTrans" cxnId="{8CCFC2F8-5C59-46BB-8A7C-96D49B3438E7}">
      <dgm:prSet/>
      <dgm:spPr/>
      <dgm:t>
        <a:bodyPr/>
        <a:lstStyle/>
        <a:p>
          <a:endParaRPr lang="es-ES"/>
        </a:p>
      </dgm:t>
    </dgm:pt>
    <dgm:pt modelId="{F740B5E5-C415-48A7-B33B-39C388841F91}" type="sibTrans" cxnId="{8CCFC2F8-5C59-46BB-8A7C-96D49B3438E7}">
      <dgm:prSet/>
      <dgm:spPr/>
      <dgm:t>
        <a:bodyPr/>
        <a:lstStyle/>
        <a:p>
          <a:endParaRPr lang="es-ES"/>
        </a:p>
      </dgm:t>
    </dgm:pt>
    <dgm:pt modelId="{D96CA075-8CF5-42F4-97BD-B660F896F790}">
      <dgm:prSet/>
      <dgm:spPr/>
      <dgm:t>
        <a:bodyPr/>
        <a:lstStyle/>
        <a:p>
          <a:r>
            <a:rPr lang="es-PE" b="1"/>
            <a:t>Información de servicios logísticos</a:t>
          </a:r>
          <a:endParaRPr lang="es-ES"/>
        </a:p>
      </dgm:t>
    </dgm:pt>
    <dgm:pt modelId="{FA646D40-2746-4147-8122-B1114677E7BC}" type="parTrans" cxnId="{66F29386-2E19-41C8-9CA0-CAF999FDBABD}">
      <dgm:prSet/>
      <dgm:spPr/>
      <dgm:t>
        <a:bodyPr/>
        <a:lstStyle/>
        <a:p>
          <a:endParaRPr lang="es-ES"/>
        </a:p>
      </dgm:t>
    </dgm:pt>
    <dgm:pt modelId="{0F44A89F-A025-494C-B172-C7438A1CAD0B}" type="sibTrans" cxnId="{66F29386-2E19-41C8-9CA0-CAF999FDBABD}">
      <dgm:prSet/>
      <dgm:spPr/>
      <dgm:t>
        <a:bodyPr/>
        <a:lstStyle/>
        <a:p>
          <a:endParaRPr lang="es-ES"/>
        </a:p>
      </dgm:t>
    </dgm:pt>
    <dgm:pt modelId="{6131603D-E05D-4552-AD97-D65159E330B1}">
      <dgm:prSet/>
      <dgm:spPr/>
      <dgm:t>
        <a:bodyPr/>
        <a:lstStyle/>
        <a:p>
          <a:r>
            <a:rPr lang="es-PE" b="1"/>
            <a:t>API</a:t>
          </a:r>
          <a:endParaRPr lang="es-ES"/>
        </a:p>
      </dgm:t>
    </dgm:pt>
    <dgm:pt modelId="{DFD5D1C2-E3BA-4AEC-BF57-73B372B7A8D7}" type="parTrans" cxnId="{56112169-20F9-469D-9309-57A2A8148297}">
      <dgm:prSet/>
      <dgm:spPr/>
      <dgm:t>
        <a:bodyPr/>
        <a:lstStyle/>
        <a:p>
          <a:endParaRPr lang="es-ES"/>
        </a:p>
      </dgm:t>
    </dgm:pt>
    <dgm:pt modelId="{C90A45F1-1908-408F-B480-08A9D7643869}" type="sibTrans" cxnId="{56112169-20F9-469D-9309-57A2A8148297}">
      <dgm:prSet/>
      <dgm:spPr/>
      <dgm:t>
        <a:bodyPr/>
        <a:lstStyle/>
        <a:p>
          <a:endParaRPr lang="es-ES"/>
        </a:p>
      </dgm:t>
    </dgm:pt>
    <dgm:pt modelId="{05A06291-C15B-4C73-91CD-70DB7204AEEB}">
      <dgm:prSet/>
      <dgm:spPr/>
      <dgm:t>
        <a:bodyPr/>
        <a:lstStyle/>
        <a:p>
          <a:r>
            <a:rPr lang="es-PE" b="1"/>
            <a:t>Nueva Normativa</a:t>
          </a:r>
          <a:endParaRPr lang="es-ES"/>
        </a:p>
      </dgm:t>
    </dgm:pt>
    <dgm:pt modelId="{2520EA2B-731C-448B-86E7-92F35724C2EF}" type="parTrans" cxnId="{4954A9E3-F5DF-452F-8A64-C0474579C7B8}">
      <dgm:prSet/>
      <dgm:spPr/>
      <dgm:t>
        <a:bodyPr/>
        <a:lstStyle/>
        <a:p>
          <a:endParaRPr lang="es-ES"/>
        </a:p>
      </dgm:t>
    </dgm:pt>
    <dgm:pt modelId="{F389B6CA-C54D-4D27-B46B-7C9FDA98ECE0}" type="sibTrans" cxnId="{4954A9E3-F5DF-452F-8A64-C0474579C7B8}">
      <dgm:prSet/>
      <dgm:spPr/>
      <dgm:t>
        <a:bodyPr/>
        <a:lstStyle/>
        <a:p>
          <a:endParaRPr lang="es-ES"/>
        </a:p>
      </dgm:t>
    </dgm:pt>
    <dgm:pt modelId="{78C410F4-F4CF-4669-8F86-D8A4D4666925}">
      <dgm:prSet/>
      <dgm:spPr/>
      <dgm:t>
        <a:bodyPr/>
        <a:lstStyle/>
        <a:p>
          <a:r>
            <a:rPr lang="es-PE" b="1"/>
            <a:t>Documentos de interés</a:t>
          </a:r>
          <a:endParaRPr lang="es-ES"/>
        </a:p>
      </dgm:t>
    </dgm:pt>
    <dgm:pt modelId="{22636E44-F6CA-4FBF-BC31-1898364057B9}" type="parTrans" cxnId="{91C37B2F-FF89-4C00-BF0F-7497A800A074}">
      <dgm:prSet/>
      <dgm:spPr/>
      <dgm:t>
        <a:bodyPr/>
        <a:lstStyle/>
        <a:p>
          <a:endParaRPr lang="es-ES"/>
        </a:p>
      </dgm:t>
    </dgm:pt>
    <dgm:pt modelId="{7513AEED-F81B-4983-A954-652969A1965A}" type="sibTrans" cxnId="{91C37B2F-FF89-4C00-BF0F-7497A800A074}">
      <dgm:prSet/>
      <dgm:spPr/>
      <dgm:t>
        <a:bodyPr/>
        <a:lstStyle/>
        <a:p>
          <a:endParaRPr lang="es-ES"/>
        </a:p>
      </dgm:t>
    </dgm:pt>
    <dgm:pt modelId="{8D649627-696C-4163-9B75-F38D0BB53947}">
      <dgm:prSet/>
      <dgm:spPr/>
      <dgm:t>
        <a:bodyPr/>
        <a:lstStyle/>
        <a:p>
          <a:r>
            <a:rPr lang="es-PE" b="1"/>
            <a:t>Noticias</a:t>
          </a:r>
          <a:endParaRPr lang="es-ES"/>
        </a:p>
      </dgm:t>
    </dgm:pt>
    <dgm:pt modelId="{64D59155-7ABF-480C-BCE8-820FDA818DA6}" type="parTrans" cxnId="{049F092A-2B38-42CE-9FD4-065302874408}">
      <dgm:prSet/>
      <dgm:spPr/>
      <dgm:t>
        <a:bodyPr/>
        <a:lstStyle/>
        <a:p>
          <a:endParaRPr lang="es-ES"/>
        </a:p>
      </dgm:t>
    </dgm:pt>
    <dgm:pt modelId="{F8781E3B-0EC5-4AE0-BE6B-86ED01A982B9}" type="sibTrans" cxnId="{049F092A-2B38-42CE-9FD4-065302874408}">
      <dgm:prSet/>
      <dgm:spPr/>
      <dgm:t>
        <a:bodyPr/>
        <a:lstStyle/>
        <a:p>
          <a:endParaRPr lang="es-ES"/>
        </a:p>
      </dgm:t>
    </dgm:pt>
    <dgm:pt modelId="{FA71B40D-0ADF-46CF-9CD5-43E39759C80C}">
      <dgm:prSet/>
      <dgm:spPr/>
      <dgm:t>
        <a:bodyPr/>
        <a:lstStyle/>
        <a:p>
          <a:r>
            <a:rPr lang="es-PE" b="1"/>
            <a:t>Canal de aprendizaje</a:t>
          </a:r>
          <a:endParaRPr lang="es-ES"/>
        </a:p>
      </dgm:t>
    </dgm:pt>
    <dgm:pt modelId="{86A6AC70-41BF-452D-AFD5-383E4C2E8860}" type="parTrans" cxnId="{CBDDACB5-DC75-4071-980B-3C953D152C23}">
      <dgm:prSet/>
      <dgm:spPr/>
      <dgm:t>
        <a:bodyPr/>
        <a:lstStyle/>
        <a:p>
          <a:endParaRPr lang="es-ES"/>
        </a:p>
      </dgm:t>
    </dgm:pt>
    <dgm:pt modelId="{4BCF1A43-63F1-4567-A296-92055A3E1F4B}" type="sibTrans" cxnId="{CBDDACB5-DC75-4071-980B-3C953D152C23}">
      <dgm:prSet/>
      <dgm:spPr/>
      <dgm:t>
        <a:bodyPr/>
        <a:lstStyle/>
        <a:p>
          <a:endParaRPr lang="es-ES"/>
        </a:p>
      </dgm:t>
    </dgm:pt>
    <dgm:pt modelId="{BE5E14ED-A280-4987-8D2F-53533979D3BD}">
      <dgm:prSet/>
      <dgm:spPr/>
      <dgm:t>
        <a:bodyPr/>
        <a:lstStyle/>
        <a:p>
          <a:r>
            <a:rPr lang="es-PE" b="1"/>
            <a:t>Redes sociales</a:t>
          </a:r>
          <a:endParaRPr lang="es-ES"/>
        </a:p>
      </dgm:t>
    </dgm:pt>
    <dgm:pt modelId="{0A5ACAD7-401C-4BA7-AC82-9DC3999250B2}" type="parTrans" cxnId="{102D0E40-E80A-4CA1-9915-C3B1762130F0}">
      <dgm:prSet/>
      <dgm:spPr/>
      <dgm:t>
        <a:bodyPr/>
        <a:lstStyle/>
        <a:p>
          <a:endParaRPr lang="es-ES"/>
        </a:p>
      </dgm:t>
    </dgm:pt>
    <dgm:pt modelId="{A0B88C94-B38B-4486-AA3A-E0D16459B59A}" type="sibTrans" cxnId="{102D0E40-E80A-4CA1-9915-C3B1762130F0}">
      <dgm:prSet/>
      <dgm:spPr/>
      <dgm:t>
        <a:bodyPr/>
        <a:lstStyle/>
        <a:p>
          <a:endParaRPr lang="es-ES"/>
        </a:p>
      </dgm:t>
    </dgm:pt>
    <dgm:pt modelId="{4DD9147C-C9FF-40B3-8F65-30BDC0C5F288}">
      <dgm:prSet/>
      <dgm:spPr/>
      <dgm:t>
        <a:bodyPr/>
        <a:lstStyle/>
        <a:p>
          <a:r>
            <a:rPr lang="es-PE" b="1"/>
            <a:t>Directorio de servicios logísticos</a:t>
          </a:r>
          <a:endParaRPr lang="es-ES"/>
        </a:p>
      </dgm:t>
    </dgm:pt>
    <dgm:pt modelId="{E052A736-6DF0-41CB-BD98-D96E10B4E9E6}" type="parTrans" cxnId="{DBD31165-461A-4857-B7BB-0DB5D2A83C50}">
      <dgm:prSet/>
      <dgm:spPr/>
      <dgm:t>
        <a:bodyPr/>
        <a:lstStyle/>
        <a:p>
          <a:endParaRPr lang="es-ES"/>
        </a:p>
      </dgm:t>
    </dgm:pt>
    <dgm:pt modelId="{BE14FF16-3E15-45A5-BBD4-A9E55658D5BE}" type="sibTrans" cxnId="{DBD31165-461A-4857-B7BB-0DB5D2A83C50}">
      <dgm:prSet/>
      <dgm:spPr/>
      <dgm:t>
        <a:bodyPr/>
        <a:lstStyle/>
        <a:p>
          <a:endParaRPr lang="es-ES"/>
        </a:p>
      </dgm:t>
    </dgm:pt>
    <dgm:pt modelId="{1CB300AE-0322-4FB5-B21F-A1C5458FEEA0}">
      <dgm:prSet/>
      <dgm:spPr/>
      <dgm:t>
        <a:bodyPr/>
        <a:lstStyle/>
        <a:p>
          <a:r>
            <a:rPr lang="es-PE" b="1"/>
            <a:t>Visores</a:t>
          </a:r>
          <a:endParaRPr lang="es-ES"/>
        </a:p>
      </dgm:t>
    </dgm:pt>
    <dgm:pt modelId="{D7640600-52D5-4E11-B1DB-27EAFC19DF30}" type="parTrans" cxnId="{49C594E0-6429-4364-BEAE-43016539C6C5}">
      <dgm:prSet/>
      <dgm:spPr/>
      <dgm:t>
        <a:bodyPr/>
        <a:lstStyle/>
        <a:p>
          <a:endParaRPr lang="es-ES"/>
        </a:p>
      </dgm:t>
    </dgm:pt>
    <dgm:pt modelId="{B9C6FBF0-59FC-4476-89B4-74D99F994A18}" type="sibTrans" cxnId="{49C594E0-6429-4364-BEAE-43016539C6C5}">
      <dgm:prSet/>
      <dgm:spPr/>
      <dgm:t>
        <a:bodyPr/>
        <a:lstStyle/>
        <a:p>
          <a:endParaRPr lang="es-ES"/>
        </a:p>
      </dgm:t>
    </dgm:pt>
    <dgm:pt modelId="{93C26927-84ED-42BB-B9C9-1D53A82F969F}">
      <dgm:prSet/>
      <dgm:spPr/>
      <dgm:t>
        <a:bodyPr/>
        <a:lstStyle/>
        <a:p>
          <a:r>
            <a:rPr lang="es-PE" b="1"/>
            <a:t>Comparativo de costos</a:t>
          </a:r>
          <a:endParaRPr lang="es-ES"/>
        </a:p>
      </dgm:t>
    </dgm:pt>
    <dgm:pt modelId="{15E58436-1EAF-4AFA-8445-DD7CA253A672}" type="parTrans" cxnId="{508A3D0D-3D13-4C5A-AC8A-E113EDDC61AA}">
      <dgm:prSet/>
      <dgm:spPr/>
      <dgm:t>
        <a:bodyPr/>
        <a:lstStyle/>
        <a:p>
          <a:endParaRPr lang="es-ES"/>
        </a:p>
      </dgm:t>
    </dgm:pt>
    <dgm:pt modelId="{AD80EDA4-7B72-4065-9D3A-A0E5F252FB99}" type="sibTrans" cxnId="{508A3D0D-3D13-4C5A-AC8A-E113EDDC61AA}">
      <dgm:prSet/>
      <dgm:spPr/>
      <dgm:t>
        <a:bodyPr/>
        <a:lstStyle/>
        <a:p>
          <a:endParaRPr lang="es-ES"/>
        </a:p>
      </dgm:t>
    </dgm:pt>
    <dgm:pt modelId="{DC8631E4-4B2F-4F8B-93E6-7227B905C8DF}">
      <dgm:prSet/>
      <dgm:spPr/>
      <dgm:t>
        <a:bodyPr/>
        <a:lstStyle/>
        <a:p>
          <a:r>
            <a:rPr lang="es-PE" b="1"/>
            <a:t>Fuentes de información adicionales</a:t>
          </a:r>
          <a:endParaRPr lang="es-ES"/>
        </a:p>
      </dgm:t>
    </dgm:pt>
    <dgm:pt modelId="{FDB63D2D-86FF-4B71-9B4A-A77C534B226B}" type="sibTrans" cxnId="{D8945A84-E44C-46B6-A3CA-B5096B631F05}">
      <dgm:prSet/>
      <dgm:spPr/>
      <dgm:t>
        <a:bodyPr/>
        <a:lstStyle/>
        <a:p>
          <a:endParaRPr lang="es-ES"/>
        </a:p>
      </dgm:t>
    </dgm:pt>
    <dgm:pt modelId="{8406B538-1F7D-445B-8922-AB6BF53170F8}" type="parTrans" cxnId="{D8945A84-E44C-46B6-A3CA-B5096B631F05}">
      <dgm:prSet/>
      <dgm:spPr/>
      <dgm:t>
        <a:bodyPr/>
        <a:lstStyle/>
        <a:p>
          <a:endParaRPr lang="es-ES"/>
        </a:p>
      </dgm:t>
    </dgm:pt>
    <dgm:pt modelId="{EA33CC9E-0EC1-451F-9384-94E6C7BDDA02}">
      <dgm:prSet/>
      <dgm:spPr/>
      <dgm:t>
        <a:bodyPr/>
        <a:lstStyle/>
        <a:p>
          <a:r>
            <a:rPr lang="es-PE" b="1"/>
            <a:t>Eventos</a:t>
          </a:r>
          <a:endParaRPr lang="es-ES"/>
        </a:p>
      </dgm:t>
    </dgm:pt>
    <dgm:pt modelId="{E6B7FDCA-2533-4464-86BC-14C5BE3D601F}" type="parTrans" cxnId="{0C172338-C3C2-4975-B712-DA0B31303689}">
      <dgm:prSet/>
      <dgm:spPr/>
      <dgm:t>
        <a:bodyPr/>
        <a:lstStyle/>
        <a:p>
          <a:endParaRPr lang="es-ES"/>
        </a:p>
      </dgm:t>
    </dgm:pt>
    <dgm:pt modelId="{1EF1288D-0E4B-4AE2-8C50-E020B5D2C552}" type="sibTrans" cxnId="{0C172338-C3C2-4975-B712-DA0B31303689}">
      <dgm:prSet/>
      <dgm:spPr/>
      <dgm:t>
        <a:bodyPr/>
        <a:lstStyle/>
        <a:p>
          <a:endParaRPr lang="es-ES"/>
        </a:p>
      </dgm:t>
    </dgm:pt>
    <dgm:pt modelId="{632442F7-92BF-4394-8B4A-63A8B5EED12B}">
      <dgm:prSet/>
      <dgm:spPr/>
      <dgm:t>
        <a:bodyPr/>
        <a:lstStyle/>
        <a:p>
          <a:r>
            <a:rPr lang="es-ES" b="1"/>
            <a:t>Visor de infraestructura de transporte y flujos por nodos de Comercio Exterior</a:t>
          </a:r>
          <a:endParaRPr lang="es-ES"/>
        </a:p>
      </dgm:t>
    </dgm:pt>
    <dgm:pt modelId="{EDEB2216-8196-46A5-881E-462210B73336}" type="parTrans" cxnId="{62A642DC-DD97-4BF2-AC5F-BB426FD498D1}">
      <dgm:prSet/>
      <dgm:spPr/>
      <dgm:t>
        <a:bodyPr/>
        <a:lstStyle/>
        <a:p>
          <a:endParaRPr lang="es-ES"/>
        </a:p>
      </dgm:t>
    </dgm:pt>
    <dgm:pt modelId="{D2154469-4A2D-4A7E-B876-3807CC96350F}" type="sibTrans" cxnId="{62A642DC-DD97-4BF2-AC5F-BB426FD498D1}">
      <dgm:prSet/>
      <dgm:spPr/>
      <dgm:t>
        <a:bodyPr/>
        <a:lstStyle/>
        <a:p>
          <a:endParaRPr lang="es-ES"/>
        </a:p>
      </dgm:t>
    </dgm:pt>
    <dgm:pt modelId="{F13496A7-3C63-443D-94A7-5AC5AED64A93}">
      <dgm:prSet/>
      <dgm:spPr/>
      <dgm:t>
        <a:bodyPr/>
        <a:lstStyle/>
        <a:p>
          <a:r>
            <a:rPr lang="es-ES" b="1"/>
            <a:t>Visor de flujos de comercio exterior</a:t>
          </a:r>
          <a:endParaRPr lang="es-ES"/>
        </a:p>
      </dgm:t>
    </dgm:pt>
    <dgm:pt modelId="{F396B5EB-0E6F-4028-A0B2-1F96B8B09F11}" type="parTrans" cxnId="{CF68B7E7-EF7F-4155-8498-EDB805910801}">
      <dgm:prSet/>
      <dgm:spPr/>
      <dgm:t>
        <a:bodyPr/>
        <a:lstStyle/>
        <a:p>
          <a:endParaRPr lang="es-ES"/>
        </a:p>
      </dgm:t>
    </dgm:pt>
    <dgm:pt modelId="{4EC1A0F6-D290-4903-9C7F-E11C1DDC9909}" type="sibTrans" cxnId="{CF68B7E7-EF7F-4155-8498-EDB805910801}">
      <dgm:prSet/>
      <dgm:spPr/>
      <dgm:t>
        <a:bodyPr/>
        <a:lstStyle/>
        <a:p>
          <a:endParaRPr lang="es-ES"/>
        </a:p>
      </dgm:t>
    </dgm:pt>
    <dgm:pt modelId="{B3F29200-B063-4CCE-922F-D3AF0579C363}">
      <dgm:prSet/>
      <dgm:spPr/>
      <dgm:t>
        <a:bodyPr/>
        <a:lstStyle/>
        <a:p>
          <a:r>
            <a:rPr lang="es-ES" b="1"/>
            <a:t>Visor de futura infraestructura de transporte</a:t>
          </a:r>
          <a:endParaRPr lang="es-ES"/>
        </a:p>
      </dgm:t>
    </dgm:pt>
    <dgm:pt modelId="{7C1B9C7B-53C7-4510-92FF-57B111282496}" type="parTrans" cxnId="{F1A1090A-6E12-4D9B-B6C9-7FED79C13CC5}">
      <dgm:prSet/>
      <dgm:spPr/>
      <dgm:t>
        <a:bodyPr/>
        <a:lstStyle/>
        <a:p>
          <a:endParaRPr lang="es-ES"/>
        </a:p>
      </dgm:t>
    </dgm:pt>
    <dgm:pt modelId="{061D27B1-246E-48AF-93BD-0E7173B93EBC}" type="sibTrans" cxnId="{F1A1090A-6E12-4D9B-B6C9-7FED79C13CC5}">
      <dgm:prSet/>
      <dgm:spPr/>
      <dgm:t>
        <a:bodyPr/>
        <a:lstStyle/>
        <a:p>
          <a:endParaRPr lang="es-ES"/>
        </a:p>
      </dgm:t>
    </dgm:pt>
    <dgm:pt modelId="{01E98F2E-7952-4CC8-859D-E5F75B6F8FE1}">
      <dgm:prSet/>
      <dgm:spPr/>
      <dgm:t>
        <a:bodyPr/>
        <a:lstStyle/>
        <a:p>
          <a:r>
            <a:rPr lang="es-ES" b="1"/>
            <a:t>Visor de gestión de terminales portuarias</a:t>
          </a:r>
          <a:endParaRPr lang="es-ES"/>
        </a:p>
      </dgm:t>
    </dgm:pt>
    <dgm:pt modelId="{61030B25-A66F-4966-A70A-3899F254BA17}" type="parTrans" cxnId="{9FE2EAE2-12B3-44EC-BB44-D1A477174AE6}">
      <dgm:prSet/>
      <dgm:spPr/>
      <dgm:t>
        <a:bodyPr/>
        <a:lstStyle/>
        <a:p>
          <a:endParaRPr lang="es-ES"/>
        </a:p>
      </dgm:t>
    </dgm:pt>
    <dgm:pt modelId="{CCD4B699-0C31-404C-B462-DE93E888D28D}" type="sibTrans" cxnId="{9FE2EAE2-12B3-44EC-BB44-D1A477174AE6}">
      <dgm:prSet/>
      <dgm:spPr/>
      <dgm:t>
        <a:bodyPr/>
        <a:lstStyle/>
        <a:p>
          <a:endParaRPr lang="es-ES"/>
        </a:p>
      </dgm:t>
    </dgm:pt>
    <dgm:pt modelId="{8A570B25-F584-46BF-B703-8975A25469E2}" type="pres">
      <dgm:prSet presAssocID="{3EE80E76-02B8-47CB-85C1-4967864CF0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7CF170A3-0BE2-4454-B461-F623067412F5}" type="pres">
      <dgm:prSet presAssocID="{B839E195-DABA-4F2E-85C0-33D0FFFD1847}" presName="hierRoot1" presStyleCnt="0">
        <dgm:presLayoutVars>
          <dgm:hierBranch val="init"/>
        </dgm:presLayoutVars>
      </dgm:prSet>
      <dgm:spPr/>
    </dgm:pt>
    <dgm:pt modelId="{72F3977E-5F70-4635-8E79-E4DB81BA4AA7}" type="pres">
      <dgm:prSet presAssocID="{B839E195-DABA-4F2E-85C0-33D0FFFD1847}" presName="rootComposite1" presStyleCnt="0"/>
      <dgm:spPr/>
    </dgm:pt>
    <dgm:pt modelId="{9F109343-7BA0-4A18-A389-E14E860CFFA9}" type="pres">
      <dgm:prSet presAssocID="{B839E195-DABA-4F2E-85C0-33D0FFFD184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7A0054-5520-46C6-8DE4-C4184DA9E98D}" type="pres">
      <dgm:prSet presAssocID="{B839E195-DABA-4F2E-85C0-33D0FFFD1847}" presName="rootConnector1" presStyleLbl="node1" presStyleIdx="0" presStyleCnt="0"/>
      <dgm:spPr/>
      <dgm:t>
        <a:bodyPr/>
        <a:lstStyle/>
        <a:p>
          <a:endParaRPr lang="es-ES"/>
        </a:p>
      </dgm:t>
    </dgm:pt>
    <dgm:pt modelId="{07E68A36-69E2-421A-A090-EA5B7D40EBA0}" type="pres">
      <dgm:prSet presAssocID="{B839E195-DABA-4F2E-85C0-33D0FFFD1847}" presName="hierChild2" presStyleCnt="0"/>
      <dgm:spPr/>
    </dgm:pt>
    <dgm:pt modelId="{59BA617E-FBBA-4819-ACC8-5E316DC3EA53}" type="pres">
      <dgm:prSet presAssocID="{AA273748-8855-458E-8862-A28C19EE540E}" presName="Name37" presStyleLbl="parChTrans1D2" presStyleIdx="0" presStyleCnt="15"/>
      <dgm:spPr/>
      <dgm:t>
        <a:bodyPr/>
        <a:lstStyle/>
        <a:p>
          <a:endParaRPr lang="es-ES"/>
        </a:p>
      </dgm:t>
    </dgm:pt>
    <dgm:pt modelId="{759AAAD0-73F8-428E-8A96-9555B1D050FE}" type="pres">
      <dgm:prSet presAssocID="{DB18C4C9-B70F-4394-8C65-032EBA87C22A}" presName="hierRoot2" presStyleCnt="0">
        <dgm:presLayoutVars>
          <dgm:hierBranch val="init"/>
        </dgm:presLayoutVars>
      </dgm:prSet>
      <dgm:spPr/>
    </dgm:pt>
    <dgm:pt modelId="{492E5625-284C-4E0A-8D0C-C87D61FD8642}" type="pres">
      <dgm:prSet presAssocID="{DB18C4C9-B70F-4394-8C65-032EBA87C22A}" presName="rootComposite" presStyleCnt="0"/>
      <dgm:spPr/>
    </dgm:pt>
    <dgm:pt modelId="{2D5286A2-F115-4A08-A6A4-23AB58C6F5F2}" type="pres">
      <dgm:prSet presAssocID="{DB18C4C9-B70F-4394-8C65-032EBA87C22A}" presName="rootText" presStyleLbl="node2" presStyleIdx="0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4D8FBF3-8404-461A-A630-E1B82C8AACD6}" type="pres">
      <dgm:prSet presAssocID="{DB18C4C9-B70F-4394-8C65-032EBA87C22A}" presName="rootConnector" presStyleLbl="node2" presStyleIdx="0" presStyleCnt="15"/>
      <dgm:spPr/>
      <dgm:t>
        <a:bodyPr/>
        <a:lstStyle/>
        <a:p>
          <a:endParaRPr lang="es-ES"/>
        </a:p>
      </dgm:t>
    </dgm:pt>
    <dgm:pt modelId="{D18808BC-DA52-4CC8-B361-53B87E04381A}" type="pres">
      <dgm:prSet presAssocID="{DB18C4C9-B70F-4394-8C65-032EBA87C22A}" presName="hierChild4" presStyleCnt="0"/>
      <dgm:spPr/>
    </dgm:pt>
    <dgm:pt modelId="{10424957-56CB-4E05-A94E-729AB684F03B}" type="pres">
      <dgm:prSet presAssocID="{DB18C4C9-B70F-4394-8C65-032EBA87C22A}" presName="hierChild5" presStyleCnt="0"/>
      <dgm:spPr/>
    </dgm:pt>
    <dgm:pt modelId="{3BDA5EC5-69D3-49E9-B7A4-E3256FAE21FD}" type="pres">
      <dgm:prSet presAssocID="{C31761DC-2227-4B28-90B7-3570F4706005}" presName="Name37" presStyleLbl="parChTrans1D2" presStyleIdx="1" presStyleCnt="15"/>
      <dgm:spPr/>
      <dgm:t>
        <a:bodyPr/>
        <a:lstStyle/>
        <a:p>
          <a:endParaRPr lang="es-ES"/>
        </a:p>
      </dgm:t>
    </dgm:pt>
    <dgm:pt modelId="{0854C5FC-3BD9-4683-A353-2D28472B533A}" type="pres">
      <dgm:prSet presAssocID="{503DBF43-DB33-45B6-8012-17EC7A59749B}" presName="hierRoot2" presStyleCnt="0">
        <dgm:presLayoutVars>
          <dgm:hierBranch val="init"/>
        </dgm:presLayoutVars>
      </dgm:prSet>
      <dgm:spPr/>
    </dgm:pt>
    <dgm:pt modelId="{DADAEE7A-D545-41CB-BC5B-F313E28C624F}" type="pres">
      <dgm:prSet presAssocID="{503DBF43-DB33-45B6-8012-17EC7A59749B}" presName="rootComposite" presStyleCnt="0"/>
      <dgm:spPr/>
    </dgm:pt>
    <dgm:pt modelId="{80CC5F18-D747-4B35-AB8D-B2A447E1BD8C}" type="pres">
      <dgm:prSet presAssocID="{503DBF43-DB33-45B6-8012-17EC7A59749B}" presName="rootText" presStyleLbl="node2" presStyleIdx="1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CB9C945-235B-4762-A73F-5EC35D99FC38}" type="pres">
      <dgm:prSet presAssocID="{503DBF43-DB33-45B6-8012-17EC7A59749B}" presName="rootConnector" presStyleLbl="node2" presStyleIdx="1" presStyleCnt="15"/>
      <dgm:spPr/>
      <dgm:t>
        <a:bodyPr/>
        <a:lstStyle/>
        <a:p>
          <a:endParaRPr lang="es-ES"/>
        </a:p>
      </dgm:t>
    </dgm:pt>
    <dgm:pt modelId="{EF8EF4BA-060D-4C6B-A18C-9029A18260B3}" type="pres">
      <dgm:prSet presAssocID="{503DBF43-DB33-45B6-8012-17EC7A59749B}" presName="hierChild4" presStyleCnt="0"/>
      <dgm:spPr/>
    </dgm:pt>
    <dgm:pt modelId="{ED93DA5B-6706-4FD5-ADA6-D0AA577483FC}" type="pres">
      <dgm:prSet presAssocID="{830B99DD-8D3D-430D-8EA9-BE2C8F48DC17}" presName="Name37" presStyleLbl="parChTrans1D3" presStyleIdx="0" presStyleCnt="12"/>
      <dgm:spPr/>
      <dgm:t>
        <a:bodyPr/>
        <a:lstStyle/>
        <a:p>
          <a:endParaRPr lang="es-ES"/>
        </a:p>
      </dgm:t>
    </dgm:pt>
    <dgm:pt modelId="{DCCC3D72-A6DA-40C2-B6CD-EA53D8C5F935}" type="pres">
      <dgm:prSet presAssocID="{09E2D44E-2938-4F8D-92A0-27B7C0D74969}" presName="hierRoot2" presStyleCnt="0">
        <dgm:presLayoutVars>
          <dgm:hierBranch val="init"/>
        </dgm:presLayoutVars>
      </dgm:prSet>
      <dgm:spPr/>
    </dgm:pt>
    <dgm:pt modelId="{7FFCB20D-288C-4103-A190-A9A64207B039}" type="pres">
      <dgm:prSet presAssocID="{09E2D44E-2938-4F8D-92A0-27B7C0D74969}" presName="rootComposite" presStyleCnt="0"/>
      <dgm:spPr/>
    </dgm:pt>
    <dgm:pt modelId="{22C9F5E8-529F-4051-8493-2BD79EDBE793}" type="pres">
      <dgm:prSet presAssocID="{09E2D44E-2938-4F8D-92A0-27B7C0D74969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EE7FB9-9EDC-497C-9BF0-AEB13369B960}" type="pres">
      <dgm:prSet presAssocID="{09E2D44E-2938-4F8D-92A0-27B7C0D74969}" presName="rootConnector" presStyleLbl="node3" presStyleIdx="0" presStyleCnt="12"/>
      <dgm:spPr/>
      <dgm:t>
        <a:bodyPr/>
        <a:lstStyle/>
        <a:p>
          <a:endParaRPr lang="es-ES"/>
        </a:p>
      </dgm:t>
    </dgm:pt>
    <dgm:pt modelId="{0A703976-00E8-4B6A-AA20-2F22FDF787B1}" type="pres">
      <dgm:prSet presAssocID="{09E2D44E-2938-4F8D-92A0-27B7C0D74969}" presName="hierChild4" presStyleCnt="0"/>
      <dgm:spPr/>
    </dgm:pt>
    <dgm:pt modelId="{D0422115-4EBF-4236-99C6-5572C171E212}" type="pres">
      <dgm:prSet presAssocID="{09E2D44E-2938-4F8D-92A0-27B7C0D74969}" presName="hierChild5" presStyleCnt="0"/>
      <dgm:spPr/>
    </dgm:pt>
    <dgm:pt modelId="{4F0E6635-066B-48C1-ADEB-73690F56C4DF}" type="pres">
      <dgm:prSet presAssocID="{E3519B03-6229-4798-8ED1-89E1642F8D04}" presName="Name37" presStyleLbl="parChTrans1D3" presStyleIdx="1" presStyleCnt="12"/>
      <dgm:spPr/>
      <dgm:t>
        <a:bodyPr/>
        <a:lstStyle/>
        <a:p>
          <a:endParaRPr lang="es-ES"/>
        </a:p>
      </dgm:t>
    </dgm:pt>
    <dgm:pt modelId="{130AB28E-DF7A-441E-97DE-0ACAD8335B40}" type="pres">
      <dgm:prSet presAssocID="{10EFF822-319E-48A2-B407-197F2FB79C48}" presName="hierRoot2" presStyleCnt="0">
        <dgm:presLayoutVars>
          <dgm:hierBranch val="init"/>
        </dgm:presLayoutVars>
      </dgm:prSet>
      <dgm:spPr/>
    </dgm:pt>
    <dgm:pt modelId="{4A81B5B6-52B3-4136-BB4E-97A133AE4A58}" type="pres">
      <dgm:prSet presAssocID="{10EFF822-319E-48A2-B407-197F2FB79C48}" presName="rootComposite" presStyleCnt="0"/>
      <dgm:spPr/>
    </dgm:pt>
    <dgm:pt modelId="{33151173-A788-46EF-8BBB-A98BE4C9FAA8}" type="pres">
      <dgm:prSet presAssocID="{10EFF822-319E-48A2-B407-197F2FB79C48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69DCA4A-D620-42CB-9A74-9A9B98FEB8C6}" type="pres">
      <dgm:prSet presAssocID="{10EFF822-319E-48A2-B407-197F2FB79C48}" presName="rootConnector" presStyleLbl="node3" presStyleIdx="1" presStyleCnt="12"/>
      <dgm:spPr/>
      <dgm:t>
        <a:bodyPr/>
        <a:lstStyle/>
        <a:p>
          <a:endParaRPr lang="es-ES"/>
        </a:p>
      </dgm:t>
    </dgm:pt>
    <dgm:pt modelId="{7959F922-BB49-461E-BF19-96D3F751BEE2}" type="pres">
      <dgm:prSet presAssocID="{10EFF822-319E-48A2-B407-197F2FB79C48}" presName="hierChild4" presStyleCnt="0"/>
      <dgm:spPr/>
    </dgm:pt>
    <dgm:pt modelId="{98BD7DDA-B682-49B3-B6CA-323D945C958D}" type="pres">
      <dgm:prSet presAssocID="{10EFF822-319E-48A2-B407-197F2FB79C48}" presName="hierChild5" presStyleCnt="0"/>
      <dgm:spPr/>
    </dgm:pt>
    <dgm:pt modelId="{ADEF9977-F19D-4FE6-9ACC-3DA68121FC08}" type="pres">
      <dgm:prSet presAssocID="{F6A3EAA7-7539-4851-A869-C6AE5EB28F42}" presName="Name37" presStyleLbl="parChTrans1D3" presStyleIdx="2" presStyleCnt="12"/>
      <dgm:spPr/>
      <dgm:t>
        <a:bodyPr/>
        <a:lstStyle/>
        <a:p>
          <a:endParaRPr lang="es-ES"/>
        </a:p>
      </dgm:t>
    </dgm:pt>
    <dgm:pt modelId="{1006058C-0022-4260-B7AF-3D54C46CA0CD}" type="pres">
      <dgm:prSet presAssocID="{4ECB6234-30FD-478B-9191-A85C1F210360}" presName="hierRoot2" presStyleCnt="0">
        <dgm:presLayoutVars>
          <dgm:hierBranch val="init"/>
        </dgm:presLayoutVars>
      </dgm:prSet>
      <dgm:spPr/>
    </dgm:pt>
    <dgm:pt modelId="{FF7A6E48-271D-49C7-9966-1A86299AFC7D}" type="pres">
      <dgm:prSet presAssocID="{4ECB6234-30FD-478B-9191-A85C1F210360}" presName="rootComposite" presStyleCnt="0"/>
      <dgm:spPr/>
    </dgm:pt>
    <dgm:pt modelId="{4AF56E49-4F97-4C67-B289-9F0045ABFB6E}" type="pres">
      <dgm:prSet presAssocID="{4ECB6234-30FD-478B-9191-A85C1F210360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B0FBF99-7858-42D8-B266-A688A817327E}" type="pres">
      <dgm:prSet presAssocID="{4ECB6234-30FD-478B-9191-A85C1F210360}" presName="rootConnector" presStyleLbl="node3" presStyleIdx="2" presStyleCnt="12"/>
      <dgm:spPr/>
      <dgm:t>
        <a:bodyPr/>
        <a:lstStyle/>
        <a:p>
          <a:endParaRPr lang="es-ES"/>
        </a:p>
      </dgm:t>
    </dgm:pt>
    <dgm:pt modelId="{EED5221D-C621-4F9F-A2B7-A4A5A131190E}" type="pres">
      <dgm:prSet presAssocID="{4ECB6234-30FD-478B-9191-A85C1F210360}" presName="hierChild4" presStyleCnt="0"/>
      <dgm:spPr/>
    </dgm:pt>
    <dgm:pt modelId="{BF30E049-2AE4-44BF-88A6-E4107B6F290B}" type="pres">
      <dgm:prSet presAssocID="{4ECB6234-30FD-478B-9191-A85C1F210360}" presName="hierChild5" presStyleCnt="0"/>
      <dgm:spPr/>
    </dgm:pt>
    <dgm:pt modelId="{D4CA4D6D-32F4-4006-BD77-068FDFBA3363}" type="pres">
      <dgm:prSet presAssocID="{745C8CF1-50A2-4A3B-85C2-E6FA158D424E}" presName="Name37" presStyleLbl="parChTrans1D3" presStyleIdx="3" presStyleCnt="12"/>
      <dgm:spPr/>
      <dgm:t>
        <a:bodyPr/>
        <a:lstStyle/>
        <a:p>
          <a:endParaRPr lang="es-ES"/>
        </a:p>
      </dgm:t>
    </dgm:pt>
    <dgm:pt modelId="{DF4F23D9-E73E-4F59-B4A8-BF84D26443F3}" type="pres">
      <dgm:prSet presAssocID="{F628BA74-CF71-4E9E-BDFE-69D183A27753}" presName="hierRoot2" presStyleCnt="0">
        <dgm:presLayoutVars>
          <dgm:hierBranch val="init"/>
        </dgm:presLayoutVars>
      </dgm:prSet>
      <dgm:spPr/>
    </dgm:pt>
    <dgm:pt modelId="{78ABB09F-A76C-4B14-9F0D-60FE3F015E58}" type="pres">
      <dgm:prSet presAssocID="{F628BA74-CF71-4E9E-BDFE-69D183A27753}" presName="rootComposite" presStyleCnt="0"/>
      <dgm:spPr/>
    </dgm:pt>
    <dgm:pt modelId="{0AC638D3-D784-4BC9-A46C-B1C84FEDC47E}" type="pres">
      <dgm:prSet presAssocID="{F628BA74-CF71-4E9E-BDFE-69D183A27753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B1FD5DF-55A6-4EEC-AB2A-CC9D1E90B1BE}" type="pres">
      <dgm:prSet presAssocID="{F628BA74-CF71-4E9E-BDFE-69D183A27753}" presName="rootConnector" presStyleLbl="node3" presStyleIdx="3" presStyleCnt="12"/>
      <dgm:spPr/>
      <dgm:t>
        <a:bodyPr/>
        <a:lstStyle/>
        <a:p>
          <a:endParaRPr lang="es-ES"/>
        </a:p>
      </dgm:t>
    </dgm:pt>
    <dgm:pt modelId="{BF333E7D-7183-4F58-9E5A-784642B4972C}" type="pres">
      <dgm:prSet presAssocID="{F628BA74-CF71-4E9E-BDFE-69D183A27753}" presName="hierChild4" presStyleCnt="0"/>
      <dgm:spPr/>
    </dgm:pt>
    <dgm:pt modelId="{B0228D6C-C2C0-4B64-A928-CBB37463CB1A}" type="pres">
      <dgm:prSet presAssocID="{F628BA74-CF71-4E9E-BDFE-69D183A27753}" presName="hierChild5" presStyleCnt="0"/>
      <dgm:spPr/>
    </dgm:pt>
    <dgm:pt modelId="{556109B3-2BA4-447A-8287-4E896FAECDDD}" type="pres">
      <dgm:prSet presAssocID="{1C9BF1FD-7543-4E90-B146-7D65A83F50E2}" presName="Name37" presStyleLbl="parChTrans1D3" presStyleIdx="4" presStyleCnt="12"/>
      <dgm:spPr/>
      <dgm:t>
        <a:bodyPr/>
        <a:lstStyle/>
        <a:p>
          <a:endParaRPr lang="es-ES"/>
        </a:p>
      </dgm:t>
    </dgm:pt>
    <dgm:pt modelId="{1C695B42-4F1B-44FD-A318-36AE40D53510}" type="pres">
      <dgm:prSet presAssocID="{3BF4A120-A6BB-4592-B002-A6BB6B2E5199}" presName="hierRoot2" presStyleCnt="0">
        <dgm:presLayoutVars>
          <dgm:hierBranch val="init"/>
        </dgm:presLayoutVars>
      </dgm:prSet>
      <dgm:spPr/>
    </dgm:pt>
    <dgm:pt modelId="{58663B95-A7A4-4F9D-A034-6FD2A913A4FC}" type="pres">
      <dgm:prSet presAssocID="{3BF4A120-A6BB-4592-B002-A6BB6B2E5199}" presName="rootComposite" presStyleCnt="0"/>
      <dgm:spPr/>
    </dgm:pt>
    <dgm:pt modelId="{DE811E08-6990-4E20-8989-693CF678AD19}" type="pres">
      <dgm:prSet presAssocID="{3BF4A120-A6BB-4592-B002-A6BB6B2E5199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F426130-F09B-4A90-B753-46404392DDA6}" type="pres">
      <dgm:prSet presAssocID="{3BF4A120-A6BB-4592-B002-A6BB6B2E5199}" presName="rootConnector" presStyleLbl="node3" presStyleIdx="4" presStyleCnt="12"/>
      <dgm:spPr/>
      <dgm:t>
        <a:bodyPr/>
        <a:lstStyle/>
        <a:p>
          <a:endParaRPr lang="es-ES"/>
        </a:p>
      </dgm:t>
    </dgm:pt>
    <dgm:pt modelId="{E960C3A8-FF42-4FA0-8CD1-94765801706F}" type="pres">
      <dgm:prSet presAssocID="{3BF4A120-A6BB-4592-B002-A6BB6B2E5199}" presName="hierChild4" presStyleCnt="0"/>
      <dgm:spPr/>
    </dgm:pt>
    <dgm:pt modelId="{08532526-527C-401D-B5EF-0A4A84AA6541}" type="pres">
      <dgm:prSet presAssocID="{3BF4A120-A6BB-4592-B002-A6BB6B2E5199}" presName="hierChild5" presStyleCnt="0"/>
      <dgm:spPr/>
    </dgm:pt>
    <dgm:pt modelId="{36C1F448-9132-4AFE-8ED7-CF9863E880B1}" type="pres">
      <dgm:prSet presAssocID="{503DBF43-DB33-45B6-8012-17EC7A59749B}" presName="hierChild5" presStyleCnt="0"/>
      <dgm:spPr/>
    </dgm:pt>
    <dgm:pt modelId="{C07F621D-1994-47C5-9A08-3F7E965CA18E}" type="pres">
      <dgm:prSet presAssocID="{CA40C548-EC70-48E5-BE02-744C33B59060}" presName="Name37" presStyleLbl="parChTrans1D2" presStyleIdx="2" presStyleCnt="15"/>
      <dgm:spPr/>
      <dgm:t>
        <a:bodyPr/>
        <a:lstStyle/>
        <a:p>
          <a:endParaRPr lang="es-ES"/>
        </a:p>
      </dgm:t>
    </dgm:pt>
    <dgm:pt modelId="{B1CEA6B1-214F-4F99-9423-0A99F97C9F67}" type="pres">
      <dgm:prSet presAssocID="{AD52036A-E3BF-43D9-BA2E-923851786A61}" presName="hierRoot2" presStyleCnt="0">
        <dgm:presLayoutVars>
          <dgm:hierBranch val="init"/>
        </dgm:presLayoutVars>
      </dgm:prSet>
      <dgm:spPr/>
    </dgm:pt>
    <dgm:pt modelId="{0D8F15DF-0C06-4DE1-82F8-3A0953806AB6}" type="pres">
      <dgm:prSet presAssocID="{AD52036A-E3BF-43D9-BA2E-923851786A61}" presName="rootComposite" presStyleCnt="0"/>
      <dgm:spPr/>
    </dgm:pt>
    <dgm:pt modelId="{64BBEAD0-EB32-4A92-8321-F933B8FF93DD}" type="pres">
      <dgm:prSet presAssocID="{AD52036A-E3BF-43D9-BA2E-923851786A61}" presName="rootText" presStyleLbl="node2" presStyleIdx="2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3A23F4B-CE80-4BB6-8EF5-35CBF2043956}" type="pres">
      <dgm:prSet presAssocID="{AD52036A-E3BF-43D9-BA2E-923851786A61}" presName="rootConnector" presStyleLbl="node2" presStyleIdx="2" presStyleCnt="15"/>
      <dgm:spPr/>
      <dgm:t>
        <a:bodyPr/>
        <a:lstStyle/>
        <a:p>
          <a:endParaRPr lang="es-ES"/>
        </a:p>
      </dgm:t>
    </dgm:pt>
    <dgm:pt modelId="{FAB7E367-15E5-4798-8553-12970AB4571D}" type="pres">
      <dgm:prSet presAssocID="{AD52036A-E3BF-43D9-BA2E-923851786A61}" presName="hierChild4" presStyleCnt="0"/>
      <dgm:spPr/>
    </dgm:pt>
    <dgm:pt modelId="{602B4F10-D611-4254-90F3-A9F859A0206E}" type="pres">
      <dgm:prSet presAssocID="{B804B928-793F-477C-BDCD-A95F276B31F2}" presName="Name37" presStyleLbl="parChTrans1D3" presStyleIdx="5" presStyleCnt="12"/>
      <dgm:spPr/>
      <dgm:t>
        <a:bodyPr/>
        <a:lstStyle/>
        <a:p>
          <a:endParaRPr lang="es-ES"/>
        </a:p>
      </dgm:t>
    </dgm:pt>
    <dgm:pt modelId="{DCBCD50C-AB3E-44AA-821E-D45B75A8B090}" type="pres">
      <dgm:prSet presAssocID="{307E5704-86A6-4B08-BB56-6BE2A14A9BD1}" presName="hierRoot2" presStyleCnt="0">
        <dgm:presLayoutVars>
          <dgm:hierBranch val="init"/>
        </dgm:presLayoutVars>
      </dgm:prSet>
      <dgm:spPr/>
    </dgm:pt>
    <dgm:pt modelId="{326C0C53-D544-4422-9AAB-D573FACC3DBA}" type="pres">
      <dgm:prSet presAssocID="{307E5704-86A6-4B08-BB56-6BE2A14A9BD1}" presName="rootComposite" presStyleCnt="0"/>
      <dgm:spPr/>
    </dgm:pt>
    <dgm:pt modelId="{DC5FA5CD-40EF-45BA-A916-667228FF8CAF}" type="pres">
      <dgm:prSet presAssocID="{307E5704-86A6-4B08-BB56-6BE2A14A9BD1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A000EC4-0586-4F81-A0D6-0489C418D45E}" type="pres">
      <dgm:prSet presAssocID="{307E5704-86A6-4B08-BB56-6BE2A14A9BD1}" presName="rootConnector" presStyleLbl="node3" presStyleIdx="5" presStyleCnt="12"/>
      <dgm:spPr/>
      <dgm:t>
        <a:bodyPr/>
        <a:lstStyle/>
        <a:p>
          <a:endParaRPr lang="es-ES"/>
        </a:p>
      </dgm:t>
    </dgm:pt>
    <dgm:pt modelId="{AFD6E950-4F64-4092-BA84-48DDB757E60F}" type="pres">
      <dgm:prSet presAssocID="{307E5704-86A6-4B08-BB56-6BE2A14A9BD1}" presName="hierChild4" presStyleCnt="0"/>
      <dgm:spPr/>
    </dgm:pt>
    <dgm:pt modelId="{AF0DA6BC-F3A1-44F5-83A9-A080C2FDBBFD}" type="pres">
      <dgm:prSet presAssocID="{307E5704-86A6-4B08-BB56-6BE2A14A9BD1}" presName="hierChild5" presStyleCnt="0"/>
      <dgm:spPr/>
    </dgm:pt>
    <dgm:pt modelId="{9A67028E-1BC4-4F1A-B04E-479F14E513B6}" type="pres">
      <dgm:prSet presAssocID="{036CF7E7-E3BA-453C-9A54-B9C3564D54CB}" presName="Name37" presStyleLbl="parChTrans1D3" presStyleIdx="6" presStyleCnt="12"/>
      <dgm:spPr/>
      <dgm:t>
        <a:bodyPr/>
        <a:lstStyle/>
        <a:p>
          <a:endParaRPr lang="es-ES"/>
        </a:p>
      </dgm:t>
    </dgm:pt>
    <dgm:pt modelId="{DA4B58DD-A1F2-45C5-B9DB-4A57F2835689}" type="pres">
      <dgm:prSet presAssocID="{9580E01B-9755-4DEC-906B-65EE098D75AD}" presName="hierRoot2" presStyleCnt="0">
        <dgm:presLayoutVars>
          <dgm:hierBranch val="init"/>
        </dgm:presLayoutVars>
      </dgm:prSet>
      <dgm:spPr/>
    </dgm:pt>
    <dgm:pt modelId="{54ACA646-4CAC-461B-8E93-98093ACCC8E4}" type="pres">
      <dgm:prSet presAssocID="{9580E01B-9755-4DEC-906B-65EE098D75AD}" presName="rootComposite" presStyleCnt="0"/>
      <dgm:spPr/>
    </dgm:pt>
    <dgm:pt modelId="{A57BDAEE-758C-4089-96EB-C6CE04967BE6}" type="pres">
      <dgm:prSet presAssocID="{9580E01B-9755-4DEC-906B-65EE098D75AD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71BB713-C207-48AF-B558-0A75F333DAB5}" type="pres">
      <dgm:prSet presAssocID="{9580E01B-9755-4DEC-906B-65EE098D75AD}" presName="rootConnector" presStyleLbl="node3" presStyleIdx="6" presStyleCnt="12"/>
      <dgm:spPr/>
      <dgm:t>
        <a:bodyPr/>
        <a:lstStyle/>
        <a:p>
          <a:endParaRPr lang="es-ES"/>
        </a:p>
      </dgm:t>
    </dgm:pt>
    <dgm:pt modelId="{A30ED185-1C54-49AC-897A-AD3095D5ABDD}" type="pres">
      <dgm:prSet presAssocID="{9580E01B-9755-4DEC-906B-65EE098D75AD}" presName="hierChild4" presStyleCnt="0"/>
      <dgm:spPr/>
    </dgm:pt>
    <dgm:pt modelId="{24DCFEE0-6B0F-45E5-A283-A427A0061B36}" type="pres">
      <dgm:prSet presAssocID="{9580E01B-9755-4DEC-906B-65EE098D75AD}" presName="hierChild5" presStyleCnt="0"/>
      <dgm:spPr/>
    </dgm:pt>
    <dgm:pt modelId="{A7C80BB7-96F6-467D-A8D7-D0175B34722C}" type="pres">
      <dgm:prSet presAssocID="{7A740DDE-F82C-4016-B5E4-6A5D551083E8}" presName="Name37" presStyleLbl="parChTrans1D3" presStyleIdx="7" presStyleCnt="12"/>
      <dgm:spPr/>
      <dgm:t>
        <a:bodyPr/>
        <a:lstStyle/>
        <a:p>
          <a:endParaRPr lang="es-ES"/>
        </a:p>
      </dgm:t>
    </dgm:pt>
    <dgm:pt modelId="{D60AB672-3DCA-416E-84B4-E75E9309BA2F}" type="pres">
      <dgm:prSet presAssocID="{C1D99ADD-70F3-4D94-80A3-8BE0BD817C41}" presName="hierRoot2" presStyleCnt="0">
        <dgm:presLayoutVars>
          <dgm:hierBranch val="init"/>
        </dgm:presLayoutVars>
      </dgm:prSet>
      <dgm:spPr/>
    </dgm:pt>
    <dgm:pt modelId="{E3C92760-FFCE-46CA-94F0-AD311777677C}" type="pres">
      <dgm:prSet presAssocID="{C1D99ADD-70F3-4D94-80A3-8BE0BD817C41}" presName="rootComposite" presStyleCnt="0"/>
      <dgm:spPr/>
    </dgm:pt>
    <dgm:pt modelId="{64F138CD-F0AE-4A01-9755-2225F046AA55}" type="pres">
      <dgm:prSet presAssocID="{C1D99ADD-70F3-4D94-80A3-8BE0BD817C41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0E358F7-9E2B-4FC5-A6F6-CE58F4A6E259}" type="pres">
      <dgm:prSet presAssocID="{C1D99ADD-70F3-4D94-80A3-8BE0BD817C41}" presName="rootConnector" presStyleLbl="node3" presStyleIdx="7" presStyleCnt="12"/>
      <dgm:spPr/>
      <dgm:t>
        <a:bodyPr/>
        <a:lstStyle/>
        <a:p>
          <a:endParaRPr lang="es-ES"/>
        </a:p>
      </dgm:t>
    </dgm:pt>
    <dgm:pt modelId="{9E1770E1-34F0-42F6-9D27-672394110245}" type="pres">
      <dgm:prSet presAssocID="{C1D99ADD-70F3-4D94-80A3-8BE0BD817C41}" presName="hierChild4" presStyleCnt="0"/>
      <dgm:spPr/>
    </dgm:pt>
    <dgm:pt modelId="{30506E0A-C44D-4920-83A5-C22185F18BFA}" type="pres">
      <dgm:prSet presAssocID="{C1D99ADD-70F3-4D94-80A3-8BE0BD817C41}" presName="hierChild5" presStyleCnt="0"/>
      <dgm:spPr/>
    </dgm:pt>
    <dgm:pt modelId="{E3E0F3B2-D9B8-4A8C-98F3-96BB1102CF78}" type="pres">
      <dgm:prSet presAssocID="{AD52036A-E3BF-43D9-BA2E-923851786A61}" presName="hierChild5" presStyleCnt="0"/>
      <dgm:spPr/>
    </dgm:pt>
    <dgm:pt modelId="{7E400CF8-07AB-41E7-A4E8-64CC24B1E686}" type="pres">
      <dgm:prSet presAssocID="{FA646D40-2746-4147-8122-B1114677E7BC}" presName="Name37" presStyleLbl="parChTrans1D2" presStyleIdx="3" presStyleCnt="15"/>
      <dgm:spPr/>
      <dgm:t>
        <a:bodyPr/>
        <a:lstStyle/>
        <a:p>
          <a:endParaRPr lang="es-ES"/>
        </a:p>
      </dgm:t>
    </dgm:pt>
    <dgm:pt modelId="{AAB0239C-857F-48E1-A888-12B287F89D40}" type="pres">
      <dgm:prSet presAssocID="{D96CA075-8CF5-42F4-97BD-B660F896F790}" presName="hierRoot2" presStyleCnt="0">
        <dgm:presLayoutVars>
          <dgm:hierBranch val="init"/>
        </dgm:presLayoutVars>
      </dgm:prSet>
      <dgm:spPr/>
    </dgm:pt>
    <dgm:pt modelId="{2ACF423F-E3FF-4339-B2BF-DD6B85BAB705}" type="pres">
      <dgm:prSet presAssocID="{D96CA075-8CF5-42F4-97BD-B660F896F790}" presName="rootComposite" presStyleCnt="0"/>
      <dgm:spPr/>
    </dgm:pt>
    <dgm:pt modelId="{81FF2286-5E35-4AB9-AEA8-90C933DE6DD5}" type="pres">
      <dgm:prSet presAssocID="{D96CA075-8CF5-42F4-97BD-B660F896F790}" presName="rootText" presStyleLbl="node2" presStyleIdx="3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03D1B58-6F46-4BEF-8ACC-D8981D8A75DB}" type="pres">
      <dgm:prSet presAssocID="{D96CA075-8CF5-42F4-97BD-B660F896F790}" presName="rootConnector" presStyleLbl="node2" presStyleIdx="3" presStyleCnt="15"/>
      <dgm:spPr/>
      <dgm:t>
        <a:bodyPr/>
        <a:lstStyle/>
        <a:p>
          <a:endParaRPr lang="es-ES"/>
        </a:p>
      </dgm:t>
    </dgm:pt>
    <dgm:pt modelId="{91D7E492-6A66-4EE8-ABEE-F71C6C9B66A7}" type="pres">
      <dgm:prSet presAssocID="{D96CA075-8CF5-42F4-97BD-B660F896F790}" presName="hierChild4" presStyleCnt="0"/>
      <dgm:spPr/>
    </dgm:pt>
    <dgm:pt modelId="{A34DBC85-5FC6-4323-AF78-FBA43E5FCD73}" type="pres">
      <dgm:prSet presAssocID="{D96CA075-8CF5-42F4-97BD-B660F896F790}" presName="hierChild5" presStyleCnt="0"/>
      <dgm:spPr/>
    </dgm:pt>
    <dgm:pt modelId="{AA536DD6-011E-4963-9B53-5BA1BFE77ECB}" type="pres">
      <dgm:prSet presAssocID="{DFD5D1C2-E3BA-4AEC-BF57-73B372B7A8D7}" presName="Name37" presStyleLbl="parChTrans1D2" presStyleIdx="4" presStyleCnt="15"/>
      <dgm:spPr/>
      <dgm:t>
        <a:bodyPr/>
        <a:lstStyle/>
        <a:p>
          <a:endParaRPr lang="es-ES"/>
        </a:p>
      </dgm:t>
    </dgm:pt>
    <dgm:pt modelId="{97F1E88D-2F73-4287-B121-1DB62563C90B}" type="pres">
      <dgm:prSet presAssocID="{6131603D-E05D-4552-AD97-D65159E330B1}" presName="hierRoot2" presStyleCnt="0">
        <dgm:presLayoutVars>
          <dgm:hierBranch val="init"/>
        </dgm:presLayoutVars>
      </dgm:prSet>
      <dgm:spPr/>
    </dgm:pt>
    <dgm:pt modelId="{66D73A53-C480-4C5C-A861-F175FF4E44D0}" type="pres">
      <dgm:prSet presAssocID="{6131603D-E05D-4552-AD97-D65159E330B1}" presName="rootComposite" presStyleCnt="0"/>
      <dgm:spPr/>
    </dgm:pt>
    <dgm:pt modelId="{3BC24A01-5D66-46BF-B346-817A9E2AFF3E}" type="pres">
      <dgm:prSet presAssocID="{6131603D-E05D-4552-AD97-D65159E330B1}" presName="rootText" presStyleLbl="node2" presStyleIdx="4" presStyleCnt="15" custScaleX="409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9A1754B-4C17-4370-B63D-093D8264A905}" type="pres">
      <dgm:prSet presAssocID="{6131603D-E05D-4552-AD97-D65159E330B1}" presName="rootConnector" presStyleLbl="node2" presStyleIdx="4" presStyleCnt="15"/>
      <dgm:spPr/>
      <dgm:t>
        <a:bodyPr/>
        <a:lstStyle/>
        <a:p>
          <a:endParaRPr lang="es-ES"/>
        </a:p>
      </dgm:t>
    </dgm:pt>
    <dgm:pt modelId="{51C29025-95B9-453A-B959-C5BCFE192194}" type="pres">
      <dgm:prSet presAssocID="{6131603D-E05D-4552-AD97-D65159E330B1}" presName="hierChild4" presStyleCnt="0"/>
      <dgm:spPr/>
    </dgm:pt>
    <dgm:pt modelId="{811A39C9-C800-41EF-9D27-89F5D451FD15}" type="pres">
      <dgm:prSet presAssocID="{6131603D-E05D-4552-AD97-D65159E330B1}" presName="hierChild5" presStyleCnt="0"/>
      <dgm:spPr/>
    </dgm:pt>
    <dgm:pt modelId="{94B21504-BF1E-46A8-84F0-9A2A7727716B}" type="pres">
      <dgm:prSet presAssocID="{2520EA2B-731C-448B-86E7-92F35724C2EF}" presName="Name37" presStyleLbl="parChTrans1D2" presStyleIdx="5" presStyleCnt="15"/>
      <dgm:spPr/>
      <dgm:t>
        <a:bodyPr/>
        <a:lstStyle/>
        <a:p>
          <a:endParaRPr lang="es-ES"/>
        </a:p>
      </dgm:t>
    </dgm:pt>
    <dgm:pt modelId="{2CC75DBA-5ADE-4FE2-8BBB-CD208496A236}" type="pres">
      <dgm:prSet presAssocID="{05A06291-C15B-4C73-91CD-70DB7204AEEB}" presName="hierRoot2" presStyleCnt="0">
        <dgm:presLayoutVars>
          <dgm:hierBranch val="init"/>
        </dgm:presLayoutVars>
      </dgm:prSet>
      <dgm:spPr/>
    </dgm:pt>
    <dgm:pt modelId="{C7A3D1FC-F414-49F1-AC77-0EC7C90B61C9}" type="pres">
      <dgm:prSet presAssocID="{05A06291-C15B-4C73-91CD-70DB7204AEEB}" presName="rootComposite" presStyleCnt="0"/>
      <dgm:spPr/>
    </dgm:pt>
    <dgm:pt modelId="{3FF2A59F-6049-4AA2-AFAE-3CE2A9C824B9}" type="pres">
      <dgm:prSet presAssocID="{05A06291-C15B-4C73-91CD-70DB7204AEEB}" presName="rootText" presStyleLbl="node2" presStyleIdx="5" presStyleCnt="15" custScaleX="8642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E270627-C84F-429F-9C1A-12C49DA0FFD9}" type="pres">
      <dgm:prSet presAssocID="{05A06291-C15B-4C73-91CD-70DB7204AEEB}" presName="rootConnector" presStyleLbl="node2" presStyleIdx="5" presStyleCnt="15"/>
      <dgm:spPr/>
      <dgm:t>
        <a:bodyPr/>
        <a:lstStyle/>
        <a:p>
          <a:endParaRPr lang="es-ES"/>
        </a:p>
      </dgm:t>
    </dgm:pt>
    <dgm:pt modelId="{F91D38B5-781C-4D47-AA00-64EB73CD7C6B}" type="pres">
      <dgm:prSet presAssocID="{05A06291-C15B-4C73-91CD-70DB7204AEEB}" presName="hierChild4" presStyleCnt="0"/>
      <dgm:spPr/>
    </dgm:pt>
    <dgm:pt modelId="{8ECC459B-AFF6-4A63-AF66-6D71BC8DEA65}" type="pres">
      <dgm:prSet presAssocID="{05A06291-C15B-4C73-91CD-70DB7204AEEB}" presName="hierChild5" presStyleCnt="0"/>
      <dgm:spPr/>
    </dgm:pt>
    <dgm:pt modelId="{494326AC-700E-4FCA-97E9-56D59F38AC91}" type="pres">
      <dgm:prSet presAssocID="{22636E44-F6CA-4FBF-BC31-1898364057B9}" presName="Name37" presStyleLbl="parChTrans1D2" presStyleIdx="6" presStyleCnt="15"/>
      <dgm:spPr/>
      <dgm:t>
        <a:bodyPr/>
        <a:lstStyle/>
        <a:p>
          <a:endParaRPr lang="es-ES"/>
        </a:p>
      </dgm:t>
    </dgm:pt>
    <dgm:pt modelId="{98655F46-1D9D-44D4-934C-E83FD220568A}" type="pres">
      <dgm:prSet presAssocID="{78C410F4-F4CF-4669-8F86-D8A4D4666925}" presName="hierRoot2" presStyleCnt="0">
        <dgm:presLayoutVars>
          <dgm:hierBranch val="init"/>
        </dgm:presLayoutVars>
      </dgm:prSet>
      <dgm:spPr/>
    </dgm:pt>
    <dgm:pt modelId="{AE3A9512-6E79-4DA8-8CAC-83F376C43888}" type="pres">
      <dgm:prSet presAssocID="{78C410F4-F4CF-4669-8F86-D8A4D4666925}" presName="rootComposite" presStyleCnt="0"/>
      <dgm:spPr/>
    </dgm:pt>
    <dgm:pt modelId="{FE56068C-4784-4095-9FAA-B85F5E88881A}" type="pres">
      <dgm:prSet presAssocID="{78C410F4-F4CF-4669-8F86-D8A4D4666925}" presName="rootText" presStyleLbl="node2" presStyleIdx="6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14C18DE-BC63-40ED-86D5-C11B84E6B550}" type="pres">
      <dgm:prSet presAssocID="{78C410F4-F4CF-4669-8F86-D8A4D4666925}" presName="rootConnector" presStyleLbl="node2" presStyleIdx="6" presStyleCnt="15"/>
      <dgm:spPr/>
      <dgm:t>
        <a:bodyPr/>
        <a:lstStyle/>
        <a:p>
          <a:endParaRPr lang="es-ES"/>
        </a:p>
      </dgm:t>
    </dgm:pt>
    <dgm:pt modelId="{4C3BF91C-874C-44D3-A392-6CD3D6F573A3}" type="pres">
      <dgm:prSet presAssocID="{78C410F4-F4CF-4669-8F86-D8A4D4666925}" presName="hierChild4" presStyleCnt="0"/>
      <dgm:spPr/>
    </dgm:pt>
    <dgm:pt modelId="{26563352-0B0B-44B0-887E-5602C6AC9D5E}" type="pres">
      <dgm:prSet presAssocID="{78C410F4-F4CF-4669-8F86-D8A4D4666925}" presName="hierChild5" presStyleCnt="0"/>
      <dgm:spPr/>
    </dgm:pt>
    <dgm:pt modelId="{2F27A342-CF0F-4121-8A20-65082D43CA4D}" type="pres">
      <dgm:prSet presAssocID="{64D59155-7ABF-480C-BCE8-820FDA818DA6}" presName="Name37" presStyleLbl="parChTrans1D2" presStyleIdx="7" presStyleCnt="15"/>
      <dgm:spPr/>
      <dgm:t>
        <a:bodyPr/>
        <a:lstStyle/>
        <a:p>
          <a:endParaRPr lang="es-ES"/>
        </a:p>
      </dgm:t>
    </dgm:pt>
    <dgm:pt modelId="{68714255-03CA-456E-9154-0CC0AFA1C4BB}" type="pres">
      <dgm:prSet presAssocID="{8D649627-696C-4163-9B75-F38D0BB53947}" presName="hierRoot2" presStyleCnt="0">
        <dgm:presLayoutVars>
          <dgm:hierBranch val="init"/>
        </dgm:presLayoutVars>
      </dgm:prSet>
      <dgm:spPr/>
    </dgm:pt>
    <dgm:pt modelId="{17CDB601-0981-4358-AE5A-4DFB6E307B98}" type="pres">
      <dgm:prSet presAssocID="{8D649627-696C-4163-9B75-F38D0BB53947}" presName="rootComposite" presStyleCnt="0"/>
      <dgm:spPr/>
    </dgm:pt>
    <dgm:pt modelId="{04015F9F-FF8E-46F2-8FC7-6DF794C6954F}" type="pres">
      <dgm:prSet presAssocID="{8D649627-696C-4163-9B75-F38D0BB53947}" presName="rootText" presStyleLbl="node2" presStyleIdx="7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51A5E83-935C-4D9C-9B05-C9A51ED461B7}" type="pres">
      <dgm:prSet presAssocID="{8D649627-696C-4163-9B75-F38D0BB53947}" presName="rootConnector" presStyleLbl="node2" presStyleIdx="7" presStyleCnt="15"/>
      <dgm:spPr/>
      <dgm:t>
        <a:bodyPr/>
        <a:lstStyle/>
        <a:p>
          <a:endParaRPr lang="es-ES"/>
        </a:p>
      </dgm:t>
    </dgm:pt>
    <dgm:pt modelId="{2716ADBC-3A75-4A1A-BD88-97AE42466834}" type="pres">
      <dgm:prSet presAssocID="{8D649627-696C-4163-9B75-F38D0BB53947}" presName="hierChild4" presStyleCnt="0"/>
      <dgm:spPr/>
    </dgm:pt>
    <dgm:pt modelId="{A8D55158-BAF9-4FAF-834E-D93A198ECF39}" type="pres">
      <dgm:prSet presAssocID="{8D649627-696C-4163-9B75-F38D0BB53947}" presName="hierChild5" presStyleCnt="0"/>
      <dgm:spPr/>
    </dgm:pt>
    <dgm:pt modelId="{B37CBC62-EF13-4C05-8851-3FD6C2005434}" type="pres">
      <dgm:prSet presAssocID="{8406B538-1F7D-445B-8922-AB6BF53170F8}" presName="Name37" presStyleLbl="parChTrans1D2" presStyleIdx="8" presStyleCnt="15"/>
      <dgm:spPr/>
      <dgm:t>
        <a:bodyPr/>
        <a:lstStyle/>
        <a:p>
          <a:endParaRPr lang="es-ES"/>
        </a:p>
      </dgm:t>
    </dgm:pt>
    <dgm:pt modelId="{4BCEA4BD-D048-4844-8CFF-30F9B8657044}" type="pres">
      <dgm:prSet presAssocID="{DC8631E4-4B2F-4F8B-93E6-7227B905C8DF}" presName="hierRoot2" presStyleCnt="0">
        <dgm:presLayoutVars>
          <dgm:hierBranch val="init"/>
        </dgm:presLayoutVars>
      </dgm:prSet>
      <dgm:spPr/>
    </dgm:pt>
    <dgm:pt modelId="{527840B8-F6E1-408E-AC63-16F5892676A7}" type="pres">
      <dgm:prSet presAssocID="{DC8631E4-4B2F-4F8B-93E6-7227B905C8DF}" presName="rootComposite" presStyleCnt="0"/>
      <dgm:spPr/>
    </dgm:pt>
    <dgm:pt modelId="{232EBCFA-3428-4030-80D9-830A71444B0D}" type="pres">
      <dgm:prSet presAssocID="{DC8631E4-4B2F-4F8B-93E6-7227B905C8DF}" presName="rootText" presStyleLbl="node2" presStyleIdx="8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56B92ED-98EA-44EE-9D48-1388315DCDFE}" type="pres">
      <dgm:prSet presAssocID="{DC8631E4-4B2F-4F8B-93E6-7227B905C8DF}" presName="rootConnector" presStyleLbl="node2" presStyleIdx="8" presStyleCnt="15"/>
      <dgm:spPr/>
      <dgm:t>
        <a:bodyPr/>
        <a:lstStyle/>
        <a:p>
          <a:endParaRPr lang="es-ES"/>
        </a:p>
      </dgm:t>
    </dgm:pt>
    <dgm:pt modelId="{86EAB5CC-0EB0-4C8F-8B20-E6476E27F576}" type="pres">
      <dgm:prSet presAssocID="{DC8631E4-4B2F-4F8B-93E6-7227B905C8DF}" presName="hierChild4" presStyleCnt="0"/>
      <dgm:spPr/>
    </dgm:pt>
    <dgm:pt modelId="{97BC6967-F484-4814-80FF-4CAB5CDB2305}" type="pres">
      <dgm:prSet presAssocID="{DC8631E4-4B2F-4F8B-93E6-7227B905C8DF}" presName="hierChild5" presStyleCnt="0"/>
      <dgm:spPr/>
    </dgm:pt>
    <dgm:pt modelId="{D7901934-BF1C-40F8-BAFC-2A08A5147BB9}" type="pres">
      <dgm:prSet presAssocID="{86A6AC70-41BF-452D-AFD5-383E4C2E8860}" presName="Name37" presStyleLbl="parChTrans1D2" presStyleIdx="9" presStyleCnt="15"/>
      <dgm:spPr/>
      <dgm:t>
        <a:bodyPr/>
        <a:lstStyle/>
        <a:p>
          <a:endParaRPr lang="es-ES"/>
        </a:p>
      </dgm:t>
    </dgm:pt>
    <dgm:pt modelId="{EA4D2E6F-7782-4299-B0B8-DFDF3C953C1E}" type="pres">
      <dgm:prSet presAssocID="{FA71B40D-0ADF-46CF-9CD5-43E39759C80C}" presName="hierRoot2" presStyleCnt="0">
        <dgm:presLayoutVars>
          <dgm:hierBranch val="init"/>
        </dgm:presLayoutVars>
      </dgm:prSet>
      <dgm:spPr/>
    </dgm:pt>
    <dgm:pt modelId="{9F2CF13C-AF31-4042-A288-D789AF11FB1F}" type="pres">
      <dgm:prSet presAssocID="{FA71B40D-0ADF-46CF-9CD5-43E39759C80C}" presName="rootComposite" presStyleCnt="0"/>
      <dgm:spPr/>
    </dgm:pt>
    <dgm:pt modelId="{10A63E6A-05BB-493E-B553-89ECB20F471B}" type="pres">
      <dgm:prSet presAssocID="{FA71B40D-0ADF-46CF-9CD5-43E39759C80C}" presName="rootText" presStyleLbl="node2" presStyleIdx="9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3502699-DC27-4B3C-81C3-3F61677AA0C9}" type="pres">
      <dgm:prSet presAssocID="{FA71B40D-0ADF-46CF-9CD5-43E39759C80C}" presName="rootConnector" presStyleLbl="node2" presStyleIdx="9" presStyleCnt="15"/>
      <dgm:spPr/>
      <dgm:t>
        <a:bodyPr/>
        <a:lstStyle/>
        <a:p>
          <a:endParaRPr lang="es-ES"/>
        </a:p>
      </dgm:t>
    </dgm:pt>
    <dgm:pt modelId="{74AAAE8D-1DC6-4F0B-A2F2-DC14BF85B608}" type="pres">
      <dgm:prSet presAssocID="{FA71B40D-0ADF-46CF-9CD5-43E39759C80C}" presName="hierChild4" presStyleCnt="0"/>
      <dgm:spPr/>
    </dgm:pt>
    <dgm:pt modelId="{A2F8A45F-A83A-4E77-BA25-A3AE285FA1AE}" type="pres">
      <dgm:prSet presAssocID="{FA71B40D-0ADF-46CF-9CD5-43E39759C80C}" presName="hierChild5" presStyleCnt="0"/>
      <dgm:spPr/>
    </dgm:pt>
    <dgm:pt modelId="{6C0A9F73-2617-4923-B272-099616443B32}" type="pres">
      <dgm:prSet presAssocID="{0A5ACAD7-401C-4BA7-AC82-9DC3999250B2}" presName="Name37" presStyleLbl="parChTrans1D2" presStyleIdx="10" presStyleCnt="15"/>
      <dgm:spPr/>
      <dgm:t>
        <a:bodyPr/>
        <a:lstStyle/>
        <a:p>
          <a:endParaRPr lang="es-ES"/>
        </a:p>
      </dgm:t>
    </dgm:pt>
    <dgm:pt modelId="{CF2D8479-C775-4794-9882-9DA8AB4C21E9}" type="pres">
      <dgm:prSet presAssocID="{BE5E14ED-A280-4987-8D2F-53533979D3BD}" presName="hierRoot2" presStyleCnt="0">
        <dgm:presLayoutVars>
          <dgm:hierBranch val="init"/>
        </dgm:presLayoutVars>
      </dgm:prSet>
      <dgm:spPr/>
    </dgm:pt>
    <dgm:pt modelId="{6BB374DA-A7A3-47F0-8541-0F40EDB85633}" type="pres">
      <dgm:prSet presAssocID="{BE5E14ED-A280-4987-8D2F-53533979D3BD}" presName="rootComposite" presStyleCnt="0"/>
      <dgm:spPr/>
    </dgm:pt>
    <dgm:pt modelId="{BC4A8B17-63A7-430E-A70F-67F9E1BFD1F9}" type="pres">
      <dgm:prSet presAssocID="{BE5E14ED-A280-4987-8D2F-53533979D3BD}" presName="rootText" presStyleLbl="node2" presStyleIdx="10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8A28524-9487-492C-AEFA-57BF423AC7E6}" type="pres">
      <dgm:prSet presAssocID="{BE5E14ED-A280-4987-8D2F-53533979D3BD}" presName="rootConnector" presStyleLbl="node2" presStyleIdx="10" presStyleCnt="15"/>
      <dgm:spPr/>
      <dgm:t>
        <a:bodyPr/>
        <a:lstStyle/>
        <a:p>
          <a:endParaRPr lang="es-ES"/>
        </a:p>
      </dgm:t>
    </dgm:pt>
    <dgm:pt modelId="{861FC668-6E03-40DE-B78A-D8701A016CFA}" type="pres">
      <dgm:prSet presAssocID="{BE5E14ED-A280-4987-8D2F-53533979D3BD}" presName="hierChild4" presStyleCnt="0"/>
      <dgm:spPr/>
    </dgm:pt>
    <dgm:pt modelId="{3DC91CAB-BB5B-47A7-8932-C748AFCD5255}" type="pres">
      <dgm:prSet presAssocID="{BE5E14ED-A280-4987-8D2F-53533979D3BD}" presName="hierChild5" presStyleCnt="0"/>
      <dgm:spPr/>
    </dgm:pt>
    <dgm:pt modelId="{4139E6D0-380B-4D53-B1D4-3ADB5A4B21FF}" type="pres">
      <dgm:prSet presAssocID="{E052A736-6DF0-41CB-BD98-D96E10B4E9E6}" presName="Name37" presStyleLbl="parChTrans1D2" presStyleIdx="11" presStyleCnt="15"/>
      <dgm:spPr/>
      <dgm:t>
        <a:bodyPr/>
        <a:lstStyle/>
        <a:p>
          <a:endParaRPr lang="es-ES"/>
        </a:p>
      </dgm:t>
    </dgm:pt>
    <dgm:pt modelId="{A2746DEF-5BC0-485B-AE10-301F228F2D3D}" type="pres">
      <dgm:prSet presAssocID="{4DD9147C-C9FF-40B3-8F65-30BDC0C5F288}" presName="hierRoot2" presStyleCnt="0">
        <dgm:presLayoutVars>
          <dgm:hierBranch val="init"/>
        </dgm:presLayoutVars>
      </dgm:prSet>
      <dgm:spPr/>
    </dgm:pt>
    <dgm:pt modelId="{5A5C00EF-CD2E-48CE-A536-B2B4C04B6D6E}" type="pres">
      <dgm:prSet presAssocID="{4DD9147C-C9FF-40B3-8F65-30BDC0C5F288}" presName="rootComposite" presStyleCnt="0"/>
      <dgm:spPr/>
    </dgm:pt>
    <dgm:pt modelId="{388841DE-0C6D-40A7-A013-2033ED23996C}" type="pres">
      <dgm:prSet presAssocID="{4DD9147C-C9FF-40B3-8F65-30BDC0C5F288}" presName="rootText" presStyleLbl="node2" presStyleIdx="11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C3B6E3A-90AB-4EB2-9A14-61E4BFEACD5E}" type="pres">
      <dgm:prSet presAssocID="{4DD9147C-C9FF-40B3-8F65-30BDC0C5F288}" presName="rootConnector" presStyleLbl="node2" presStyleIdx="11" presStyleCnt="15"/>
      <dgm:spPr/>
      <dgm:t>
        <a:bodyPr/>
        <a:lstStyle/>
        <a:p>
          <a:endParaRPr lang="es-ES"/>
        </a:p>
      </dgm:t>
    </dgm:pt>
    <dgm:pt modelId="{B21157DD-0755-46D5-A750-EAF0C931B7F9}" type="pres">
      <dgm:prSet presAssocID="{4DD9147C-C9FF-40B3-8F65-30BDC0C5F288}" presName="hierChild4" presStyleCnt="0"/>
      <dgm:spPr/>
    </dgm:pt>
    <dgm:pt modelId="{55204CFD-FA66-4EE3-8A58-CF06F7A13E6D}" type="pres">
      <dgm:prSet presAssocID="{4DD9147C-C9FF-40B3-8F65-30BDC0C5F288}" presName="hierChild5" presStyleCnt="0"/>
      <dgm:spPr/>
    </dgm:pt>
    <dgm:pt modelId="{E74D20F8-CEE9-4D3E-B40F-E251B4AEFDCC}" type="pres">
      <dgm:prSet presAssocID="{D7640600-52D5-4E11-B1DB-27EAFC19DF30}" presName="Name37" presStyleLbl="parChTrans1D2" presStyleIdx="12" presStyleCnt="15"/>
      <dgm:spPr/>
      <dgm:t>
        <a:bodyPr/>
        <a:lstStyle/>
        <a:p>
          <a:endParaRPr lang="es-ES"/>
        </a:p>
      </dgm:t>
    </dgm:pt>
    <dgm:pt modelId="{F93F2962-5473-4F6F-8E87-6191A9032C18}" type="pres">
      <dgm:prSet presAssocID="{1CB300AE-0322-4FB5-B21F-A1C5458FEEA0}" presName="hierRoot2" presStyleCnt="0">
        <dgm:presLayoutVars>
          <dgm:hierBranch val="init"/>
        </dgm:presLayoutVars>
      </dgm:prSet>
      <dgm:spPr/>
    </dgm:pt>
    <dgm:pt modelId="{23B030E7-A96C-4FE1-A7BF-FA21748BFCF3}" type="pres">
      <dgm:prSet presAssocID="{1CB300AE-0322-4FB5-B21F-A1C5458FEEA0}" presName="rootComposite" presStyleCnt="0"/>
      <dgm:spPr/>
    </dgm:pt>
    <dgm:pt modelId="{58E1D923-37A2-4CFB-97DF-D68E1C82F40D}" type="pres">
      <dgm:prSet presAssocID="{1CB300AE-0322-4FB5-B21F-A1C5458FEEA0}" presName="rootText" presStyleLbl="node2" presStyleIdx="12" presStyleCnt="15" custScaleX="845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3E04E5B-334E-4A07-9FC9-BE97EC1EFB05}" type="pres">
      <dgm:prSet presAssocID="{1CB300AE-0322-4FB5-B21F-A1C5458FEEA0}" presName="rootConnector" presStyleLbl="node2" presStyleIdx="12" presStyleCnt="15"/>
      <dgm:spPr/>
      <dgm:t>
        <a:bodyPr/>
        <a:lstStyle/>
        <a:p>
          <a:endParaRPr lang="es-ES"/>
        </a:p>
      </dgm:t>
    </dgm:pt>
    <dgm:pt modelId="{5C3F6017-D7E2-4069-9ABB-44BBC9D5EDA9}" type="pres">
      <dgm:prSet presAssocID="{1CB300AE-0322-4FB5-B21F-A1C5458FEEA0}" presName="hierChild4" presStyleCnt="0"/>
      <dgm:spPr/>
    </dgm:pt>
    <dgm:pt modelId="{38A24D6D-63EE-4969-92B5-E594DB5B9750}" type="pres">
      <dgm:prSet presAssocID="{EDEB2216-8196-46A5-881E-462210B73336}" presName="Name37" presStyleLbl="parChTrans1D3" presStyleIdx="8" presStyleCnt="12"/>
      <dgm:spPr/>
      <dgm:t>
        <a:bodyPr/>
        <a:lstStyle/>
        <a:p>
          <a:endParaRPr lang="es-ES"/>
        </a:p>
      </dgm:t>
    </dgm:pt>
    <dgm:pt modelId="{AE6560A8-3835-4034-8126-695CB3AC55D9}" type="pres">
      <dgm:prSet presAssocID="{632442F7-92BF-4394-8B4A-63A8B5EED12B}" presName="hierRoot2" presStyleCnt="0">
        <dgm:presLayoutVars>
          <dgm:hierBranch val="init"/>
        </dgm:presLayoutVars>
      </dgm:prSet>
      <dgm:spPr/>
    </dgm:pt>
    <dgm:pt modelId="{01C3928F-D6E3-47C1-BD6C-DE2DE80D0915}" type="pres">
      <dgm:prSet presAssocID="{632442F7-92BF-4394-8B4A-63A8B5EED12B}" presName="rootComposite" presStyleCnt="0"/>
      <dgm:spPr/>
    </dgm:pt>
    <dgm:pt modelId="{541DBF63-A3B0-479C-95D4-B51255D487DB}" type="pres">
      <dgm:prSet presAssocID="{632442F7-92BF-4394-8B4A-63A8B5EED12B}" presName="rootText" presStyleLbl="node3" presStyleIdx="8" presStyleCnt="12" custScaleY="15918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803B943-E787-4242-A73F-88FDD4853527}" type="pres">
      <dgm:prSet presAssocID="{632442F7-92BF-4394-8B4A-63A8B5EED12B}" presName="rootConnector" presStyleLbl="node3" presStyleIdx="8" presStyleCnt="12"/>
      <dgm:spPr/>
      <dgm:t>
        <a:bodyPr/>
        <a:lstStyle/>
        <a:p>
          <a:endParaRPr lang="es-ES"/>
        </a:p>
      </dgm:t>
    </dgm:pt>
    <dgm:pt modelId="{E39CFFFE-A91C-404E-A8E1-9A9606021C68}" type="pres">
      <dgm:prSet presAssocID="{632442F7-92BF-4394-8B4A-63A8B5EED12B}" presName="hierChild4" presStyleCnt="0"/>
      <dgm:spPr/>
    </dgm:pt>
    <dgm:pt modelId="{F1DCB44F-AA18-4CE7-ADB7-BD41C16DFE35}" type="pres">
      <dgm:prSet presAssocID="{632442F7-92BF-4394-8B4A-63A8B5EED12B}" presName="hierChild5" presStyleCnt="0"/>
      <dgm:spPr/>
    </dgm:pt>
    <dgm:pt modelId="{770F67C7-5778-4EA0-9507-99E94A96AC36}" type="pres">
      <dgm:prSet presAssocID="{F396B5EB-0E6F-4028-A0B2-1F96B8B09F11}" presName="Name37" presStyleLbl="parChTrans1D3" presStyleIdx="9" presStyleCnt="12"/>
      <dgm:spPr/>
      <dgm:t>
        <a:bodyPr/>
        <a:lstStyle/>
        <a:p>
          <a:endParaRPr lang="es-ES"/>
        </a:p>
      </dgm:t>
    </dgm:pt>
    <dgm:pt modelId="{1A9E1B06-50D1-47D8-9AB9-B3C67E27BA12}" type="pres">
      <dgm:prSet presAssocID="{F13496A7-3C63-443D-94A7-5AC5AED64A93}" presName="hierRoot2" presStyleCnt="0">
        <dgm:presLayoutVars>
          <dgm:hierBranch val="init"/>
        </dgm:presLayoutVars>
      </dgm:prSet>
      <dgm:spPr/>
    </dgm:pt>
    <dgm:pt modelId="{A1DF69B8-0903-45C2-B997-93E28F949A9D}" type="pres">
      <dgm:prSet presAssocID="{F13496A7-3C63-443D-94A7-5AC5AED64A93}" presName="rootComposite" presStyleCnt="0"/>
      <dgm:spPr/>
    </dgm:pt>
    <dgm:pt modelId="{83D7FC34-81BE-4208-B880-4244B23B3973}" type="pres">
      <dgm:prSet presAssocID="{F13496A7-3C63-443D-94A7-5AC5AED64A93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6BE2CF4-A327-4341-88D7-243618F6389C}" type="pres">
      <dgm:prSet presAssocID="{F13496A7-3C63-443D-94A7-5AC5AED64A93}" presName="rootConnector" presStyleLbl="node3" presStyleIdx="9" presStyleCnt="12"/>
      <dgm:spPr/>
      <dgm:t>
        <a:bodyPr/>
        <a:lstStyle/>
        <a:p>
          <a:endParaRPr lang="es-ES"/>
        </a:p>
      </dgm:t>
    </dgm:pt>
    <dgm:pt modelId="{F0A2B4B3-FAE9-4178-913D-F84EC469B8EB}" type="pres">
      <dgm:prSet presAssocID="{F13496A7-3C63-443D-94A7-5AC5AED64A93}" presName="hierChild4" presStyleCnt="0"/>
      <dgm:spPr/>
    </dgm:pt>
    <dgm:pt modelId="{1FA38E18-5DC0-42A0-9CE3-0989E67541A5}" type="pres">
      <dgm:prSet presAssocID="{F13496A7-3C63-443D-94A7-5AC5AED64A93}" presName="hierChild5" presStyleCnt="0"/>
      <dgm:spPr/>
    </dgm:pt>
    <dgm:pt modelId="{A4CF9849-C8B8-4BA3-9FF6-C68C0FD8A6B9}" type="pres">
      <dgm:prSet presAssocID="{7C1B9C7B-53C7-4510-92FF-57B111282496}" presName="Name37" presStyleLbl="parChTrans1D3" presStyleIdx="10" presStyleCnt="12"/>
      <dgm:spPr/>
      <dgm:t>
        <a:bodyPr/>
        <a:lstStyle/>
        <a:p>
          <a:endParaRPr lang="es-ES"/>
        </a:p>
      </dgm:t>
    </dgm:pt>
    <dgm:pt modelId="{1BA27404-3B47-4700-93B2-57ABF9D290CB}" type="pres">
      <dgm:prSet presAssocID="{B3F29200-B063-4CCE-922F-D3AF0579C363}" presName="hierRoot2" presStyleCnt="0">
        <dgm:presLayoutVars>
          <dgm:hierBranch val="init"/>
        </dgm:presLayoutVars>
      </dgm:prSet>
      <dgm:spPr/>
    </dgm:pt>
    <dgm:pt modelId="{DB043DFA-924B-4E9D-BB50-22D1BB367D32}" type="pres">
      <dgm:prSet presAssocID="{B3F29200-B063-4CCE-922F-D3AF0579C363}" presName="rootComposite" presStyleCnt="0"/>
      <dgm:spPr/>
    </dgm:pt>
    <dgm:pt modelId="{278B6386-813F-4BFF-9B43-3498954E3830}" type="pres">
      <dgm:prSet presAssocID="{B3F29200-B063-4CCE-922F-D3AF0579C363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96C5215-5876-4B4A-BF45-EF96C0FA262C}" type="pres">
      <dgm:prSet presAssocID="{B3F29200-B063-4CCE-922F-D3AF0579C363}" presName="rootConnector" presStyleLbl="node3" presStyleIdx="10" presStyleCnt="12"/>
      <dgm:spPr/>
      <dgm:t>
        <a:bodyPr/>
        <a:lstStyle/>
        <a:p>
          <a:endParaRPr lang="es-ES"/>
        </a:p>
      </dgm:t>
    </dgm:pt>
    <dgm:pt modelId="{E5FA73FB-4758-4C4F-BD21-AB334D8FD3C4}" type="pres">
      <dgm:prSet presAssocID="{B3F29200-B063-4CCE-922F-D3AF0579C363}" presName="hierChild4" presStyleCnt="0"/>
      <dgm:spPr/>
    </dgm:pt>
    <dgm:pt modelId="{034E5911-D8E7-4310-A915-52E454290EF9}" type="pres">
      <dgm:prSet presAssocID="{B3F29200-B063-4CCE-922F-D3AF0579C363}" presName="hierChild5" presStyleCnt="0"/>
      <dgm:spPr/>
    </dgm:pt>
    <dgm:pt modelId="{82FF57DC-8EDE-43D3-94DB-53FAC98CB0F9}" type="pres">
      <dgm:prSet presAssocID="{61030B25-A66F-4966-A70A-3899F254BA17}" presName="Name37" presStyleLbl="parChTrans1D3" presStyleIdx="11" presStyleCnt="12"/>
      <dgm:spPr/>
      <dgm:t>
        <a:bodyPr/>
        <a:lstStyle/>
        <a:p>
          <a:endParaRPr lang="es-ES"/>
        </a:p>
      </dgm:t>
    </dgm:pt>
    <dgm:pt modelId="{D5B17B75-E363-4324-B0F6-A53EB2769A26}" type="pres">
      <dgm:prSet presAssocID="{01E98F2E-7952-4CC8-859D-E5F75B6F8FE1}" presName="hierRoot2" presStyleCnt="0">
        <dgm:presLayoutVars>
          <dgm:hierBranch val="init"/>
        </dgm:presLayoutVars>
      </dgm:prSet>
      <dgm:spPr/>
    </dgm:pt>
    <dgm:pt modelId="{493B2C55-2482-4174-9B22-E8D144AD4F36}" type="pres">
      <dgm:prSet presAssocID="{01E98F2E-7952-4CC8-859D-E5F75B6F8FE1}" presName="rootComposite" presStyleCnt="0"/>
      <dgm:spPr/>
    </dgm:pt>
    <dgm:pt modelId="{D05B6B86-914F-462F-A982-1791185CF6B5}" type="pres">
      <dgm:prSet presAssocID="{01E98F2E-7952-4CC8-859D-E5F75B6F8FE1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00E0F6F-660F-4779-8A45-19F3370C1C87}" type="pres">
      <dgm:prSet presAssocID="{01E98F2E-7952-4CC8-859D-E5F75B6F8FE1}" presName="rootConnector" presStyleLbl="node3" presStyleIdx="11" presStyleCnt="12"/>
      <dgm:spPr/>
      <dgm:t>
        <a:bodyPr/>
        <a:lstStyle/>
        <a:p>
          <a:endParaRPr lang="es-ES"/>
        </a:p>
      </dgm:t>
    </dgm:pt>
    <dgm:pt modelId="{560325FE-19CB-4839-8D00-4E10975D46B9}" type="pres">
      <dgm:prSet presAssocID="{01E98F2E-7952-4CC8-859D-E5F75B6F8FE1}" presName="hierChild4" presStyleCnt="0"/>
      <dgm:spPr/>
    </dgm:pt>
    <dgm:pt modelId="{54DBB751-79D4-48DE-8380-1E2857E70B3D}" type="pres">
      <dgm:prSet presAssocID="{01E98F2E-7952-4CC8-859D-E5F75B6F8FE1}" presName="hierChild5" presStyleCnt="0"/>
      <dgm:spPr/>
    </dgm:pt>
    <dgm:pt modelId="{C493D5A0-8A2D-45ED-85C8-A7C8571C8BA2}" type="pres">
      <dgm:prSet presAssocID="{1CB300AE-0322-4FB5-B21F-A1C5458FEEA0}" presName="hierChild5" presStyleCnt="0"/>
      <dgm:spPr/>
    </dgm:pt>
    <dgm:pt modelId="{31953963-D21F-45E8-80CA-99EAE20FA48B}" type="pres">
      <dgm:prSet presAssocID="{15E58436-1EAF-4AFA-8445-DD7CA253A672}" presName="Name37" presStyleLbl="parChTrans1D2" presStyleIdx="13" presStyleCnt="15"/>
      <dgm:spPr/>
      <dgm:t>
        <a:bodyPr/>
        <a:lstStyle/>
        <a:p>
          <a:endParaRPr lang="es-ES"/>
        </a:p>
      </dgm:t>
    </dgm:pt>
    <dgm:pt modelId="{BE44DBC8-60F5-48B4-A86A-63EF824B6EAD}" type="pres">
      <dgm:prSet presAssocID="{93C26927-84ED-42BB-B9C9-1D53A82F969F}" presName="hierRoot2" presStyleCnt="0">
        <dgm:presLayoutVars>
          <dgm:hierBranch val="init"/>
        </dgm:presLayoutVars>
      </dgm:prSet>
      <dgm:spPr/>
    </dgm:pt>
    <dgm:pt modelId="{086F6121-EE74-4EDA-B9A7-AC1497D99112}" type="pres">
      <dgm:prSet presAssocID="{93C26927-84ED-42BB-B9C9-1D53A82F969F}" presName="rootComposite" presStyleCnt="0"/>
      <dgm:spPr/>
    </dgm:pt>
    <dgm:pt modelId="{AEFE451D-DEF3-4EFC-8E6D-5A65CB27345E}" type="pres">
      <dgm:prSet presAssocID="{93C26927-84ED-42BB-B9C9-1D53A82F969F}" presName="rootText" presStyleLbl="node2" presStyleIdx="13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A19381D-7A2F-47E7-848C-81D5A0A623DB}" type="pres">
      <dgm:prSet presAssocID="{93C26927-84ED-42BB-B9C9-1D53A82F969F}" presName="rootConnector" presStyleLbl="node2" presStyleIdx="13" presStyleCnt="15"/>
      <dgm:spPr/>
      <dgm:t>
        <a:bodyPr/>
        <a:lstStyle/>
        <a:p>
          <a:endParaRPr lang="es-ES"/>
        </a:p>
      </dgm:t>
    </dgm:pt>
    <dgm:pt modelId="{126EDB9C-9704-4A3D-AC38-755393563ADC}" type="pres">
      <dgm:prSet presAssocID="{93C26927-84ED-42BB-B9C9-1D53A82F969F}" presName="hierChild4" presStyleCnt="0"/>
      <dgm:spPr/>
    </dgm:pt>
    <dgm:pt modelId="{D6739A96-CF10-471C-A710-AE88AAAAFFB2}" type="pres">
      <dgm:prSet presAssocID="{93C26927-84ED-42BB-B9C9-1D53A82F969F}" presName="hierChild5" presStyleCnt="0"/>
      <dgm:spPr/>
    </dgm:pt>
    <dgm:pt modelId="{24C7F16C-6735-4038-B7ED-66539FF64194}" type="pres">
      <dgm:prSet presAssocID="{E6B7FDCA-2533-4464-86BC-14C5BE3D601F}" presName="Name37" presStyleLbl="parChTrans1D2" presStyleIdx="14" presStyleCnt="15"/>
      <dgm:spPr/>
      <dgm:t>
        <a:bodyPr/>
        <a:lstStyle/>
        <a:p>
          <a:endParaRPr lang="es-ES"/>
        </a:p>
      </dgm:t>
    </dgm:pt>
    <dgm:pt modelId="{771F22FA-619F-41F4-8A57-E79CCE8EC1E0}" type="pres">
      <dgm:prSet presAssocID="{EA33CC9E-0EC1-451F-9384-94E6C7BDDA02}" presName="hierRoot2" presStyleCnt="0">
        <dgm:presLayoutVars>
          <dgm:hierBranch val="init"/>
        </dgm:presLayoutVars>
      </dgm:prSet>
      <dgm:spPr/>
    </dgm:pt>
    <dgm:pt modelId="{FE7974B8-6346-4194-9FD2-92F13E94BB11}" type="pres">
      <dgm:prSet presAssocID="{EA33CC9E-0EC1-451F-9384-94E6C7BDDA02}" presName="rootComposite" presStyleCnt="0"/>
      <dgm:spPr/>
    </dgm:pt>
    <dgm:pt modelId="{EA1DA927-B153-44D9-9C65-B4923013E042}" type="pres">
      <dgm:prSet presAssocID="{EA33CC9E-0EC1-451F-9384-94E6C7BDDA02}" presName="rootText" presStyleLbl="node2" presStyleIdx="14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D549E6B-EA08-4B2E-A09E-5DC9C6F34570}" type="pres">
      <dgm:prSet presAssocID="{EA33CC9E-0EC1-451F-9384-94E6C7BDDA02}" presName="rootConnector" presStyleLbl="node2" presStyleIdx="14" presStyleCnt="15"/>
      <dgm:spPr/>
      <dgm:t>
        <a:bodyPr/>
        <a:lstStyle/>
        <a:p>
          <a:endParaRPr lang="es-ES"/>
        </a:p>
      </dgm:t>
    </dgm:pt>
    <dgm:pt modelId="{F8B0D6D1-B87C-47FA-B7DA-57891A8FEF12}" type="pres">
      <dgm:prSet presAssocID="{EA33CC9E-0EC1-451F-9384-94E6C7BDDA02}" presName="hierChild4" presStyleCnt="0"/>
      <dgm:spPr/>
    </dgm:pt>
    <dgm:pt modelId="{1F0B15DD-D346-4121-9A00-21EFEF807243}" type="pres">
      <dgm:prSet presAssocID="{EA33CC9E-0EC1-451F-9384-94E6C7BDDA02}" presName="hierChild5" presStyleCnt="0"/>
      <dgm:spPr/>
    </dgm:pt>
    <dgm:pt modelId="{4521B2E3-92E7-48DD-8E16-E54FB198C623}" type="pres">
      <dgm:prSet presAssocID="{B839E195-DABA-4F2E-85C0-33D0FFFD1847}" presName="hierChild3" presStyleCnt="0"/>
      <dgm:spPr/>
    </dgm:pt>
  </dgm:ptLst>
  <dgm:cxnLst>
    <dgm:cxn modelId="{E067919C-9DAA-4E38-BDCB-40808E11385F}" type="presOf" srcId="{DB18C4C9-B70F-4394-8C65-032EBA87C22A}" destId="{2D5286A2-F115-4A08-A6A4-23AB58C6F5F2}" srcOrd="0" destOrd="0" presId="urn:microsoft.com/office/officeart/2005/8/layout/orgChart1"/>
    <dgm:cxn modelId="{47206848-033B-440F-9FDD-AF0F6398146C}" type="presOf" srcId="{FA71B40D-0ADF-46CF-9CD5-43E39759C80C}" destId="{73502699-DC27-4B3C-81C3-3F61677AA0C9}" srcOrd="1" destOrd="0" presId="urn:microsoft.com/office/officeart/2005/8/layout/orgChart1"/>
    <dgm:cxn modelId="{42B7086F-4EF7-4315-B458-66A8BBFC4548}" type="presOf" srcId="{9580E01B-9755-4DEC-906B-65EE098D75AD}" destId="{B71BB713-C207-48AF-B558-0A75F333DAB5}" srcOrd="1" destOrd="0" presId="urn:microsoft.com/office/officeart/2005/8/layout/orgChart1"/>
    <dgm:cxn modelId="{9FE2EAE2-12B3-44EC-BB44-D1A477174AE6}" srcId="{1CB300AE-0322-4FB5-B21F-A1C5458FEEA0}" destId="{01E98F2E-7952-4CC8-859D-E5F75B6F8FE1}" srcOrd="3" destOrd="0" parTransId="{61030B25-A66F-4966-A70A-3899F254BA17}" sibTransId="{CCD4B699-0C31-404C-B462-DE93E888D28D}"/>
    <dgm:cxn modelId="{A17802C1-09DF-4146-A151-FE202239BB7C}" srcId="{503DBF43-DB33-45B6-8012-17EC7A59749B}" destId="{3BF4A120-A6BB-4592-B002-A6BB6B2E5199}" srcOrd="4" destOrd="0" parTransId="{1C9BF1FD-7543-4E90-B146-7D65A83F50E2}" sibTransId="{2FBB5FCA-313B-45D1-9D50-20BF5E6B2FE1}"/>
    <dgm:cxn modelId="{DD8D4254-6411-476E-B5B6-F1912DDFC5BD}" srcId="{503DBF43-DB33-45B6-8012-17EC7A59749B}" destId="{4ECB6234-30FD-478B-9191-A85C1F210360}" srcOrd="2" destOrd="0" parTransId="{F6A3EAA7-7539-4851-A869-C6AE5EB28F42}" sibTransId="{EFFD1E9D-3499-424F-9F7F-99B9A5B3A726}"/>
    <dgm:cxn modelId="{B3684157-9E30-492F-AD5B-8668E239212F}" type="presOf" srcId="{7A740DDE-F82C-4016-B5E4-6A5D551083E8}" destId="{A7C80BB7-96F6-467D-A8D7-D0175B34722C}" srcOrd="0" destOrd="0" presId="urn:microsoft.com/office/officeart/2005/8/layout/orgChart1"/>
    <dgm:cxn modelId="{E10B874C-0C8F-4D57-A215-09F10342C95C}" type="presOf" srcId="{8D649627-696C-4163-9B75-F38D0BB53947}" destId="{04015F9F-FF8E-46F2-8FC7-6DF794C6954F}" srcOrd="0" destOrd="0" presId="urn:microsoft.com/office/officeart/2005/8/layout/orgChart1"/>
    <dgm:cxn modelId="{6A3906FB-DA98-4220-AF7B-E330D4DA5B6B}" type="presOf" srcId="{01E98F2E-7952-4CC8-859D-E5F75B6F8FE1}" destId="{D05B6B86-914F-462F-A982-1791185CF6B5}" srcOrd="0" destOrd="0" presId="urn:microsoft.com/office/officeart/2005/8/layout/orgChart1"/>
    <dgm:cxn modelId="{0E0FFE8D-7B81-410E-91B8-610EE14779D2}" type="presOf" srcId="{15E58436-1EAF-4AFA-8445-DD7CA253A672}" destId="{31953963-D21F-45E8-80CA-99EAE20FA48B}" srcOrd="0" destOrd="0" presId="urn:microsoft.com/office/officeart/2005/8/layout/orgChart1"/>
    <dgm:cxn modelId="{0A748AF4-3271-4CBE-AE21-0CA99FE48DB6}" type="presOf" srcId="{AD52036A-E3BF-43D9-BA2E-923851786A61}" destId="{64BBEAD0-EB32-4A92-8321-F933B8FF93DD}" srcOrd="0" destOrd="0" presId="urn:microsoft.com/office/officeart/2005/8/layout/orgChart1"/>
    <dgm:cxn modelId="{E21E8814-1E1F-4738-9038-F8740D25923E}" type="presOf" srcId="{F6A3EAA7-7539-4851-A869-C6AE5EB28F42}" destId="{ADEF9977-F19D-4FE6-9ACC-3DA68121FC08}" srcOrd="0" destOrd="0" presId="urn:microsoft.com/office/officeart/2005/8/layout/orgChart1"/>
    <dgm:cxn modelId="{87F4EF95-4D33-44DC-9326-BCEF27FC5B57}" type="presOf" srcId="{C31761DC-2227-4B28-90B7-3570F4706005}" destId="{3BDA5EC5-69D3-49E9-B7A4-E3256FAE21FD}" srcOrd="0" destOrd="0" presId="urn:microsoft.com/office/officeart/2005/8/layout/orgChart1"/>
    <dgm:cxn modelId="{0367A73C-F40F-4851-9E8E-B55F6C388507}" type="presOf" srcId="{CA40C548-EC70-48E5-BE02-744C33B59060}" destId="{C07F621D-1994-47C5-9A08-3F7E965CA18E}" srcOrd="0" destOrd="0" presId="urn:microsoft.com/office/officeart/2005/8/layout/orgChart1"/>
    <dgm:cxn modelId="{66F29386-2E19-41C8-9CA0-CAF999FDBABD}" srcId="{B839E195-DABA-4F2E-85C0-33D0FFFD1847}" destId="{D96CA075-8CF5-42F4-97BD-B660F896F790}" srcOrd="3" destOrd="0" parTransId="{FA646D40-2746-4147-8122-B1114677E7BC}" sibTransId="{0F44A89F-A025-494C-B172-C7438A1CAD0B}"/>
    <dgm:cxn modelId="{5F8D9C07-E045-4A4A-896E-34950E96C7CE}" type="presOf" srcId="{2520EA2B-731C-448B-86E7-92F35724C2EF}" destId="{94B21504-BF1E-46A8-84F0-9A2A7727716B}" srcOrd="0" destOrd="0" presId="urn:microsoft.com/office/officeart/2005/8/layout/orgChart1"/>
    <dgm:cxn modelId="{390280DB-A1A9-424A-93AF-55ABE95EFA86}" type="presOf" srcId="{1CB300AE-0322-4FB5-B21F-A1C5458FEEA0}" destId="{63E04E5B-334E-4A07-9FC9-BE97EC1EFB05}" srcOrd="1" destOrd="0" presId="urn:microsoft.com/office/officeart/2005/8/layout/orgChart1"/>
    <dgm:cxn modelId="{C84F0E5F-EE40-4BD4-99AB-EBD7AA647E85}" type="presOf" srcId="{B839E195-DABA-4F2E-85C0-33D0FFFD1847}" destId="{9F109343-7BA0-4A18-A389-E14E860CFFA9}" srcOrd="0" destOrd="0" presId="urn:microsoft.com/office/officeart/2005/8/layout/orgChart1"/>
    <dgm:cxn modelId="{7E59150A-8585-42E9-8808-8528526B1DA4}" type="presOf" srcId="{F628BA74-CF71-4E9E-BDFE-69D183A27753}" destId="{AB1FD5DF-55A6-4EEC-AB2A-CC9D1E90B1BE}" srcOrd="1" destOrd="0" presId="urn:microsoft.com/office/officeart/2005/8/layout/orgChart1"/>
    <dgm:cxn modelId="{F2A17328-472D-470C-AC34-DE01465DF27C}" srcId="{3EE80E76-02B8-47CB-85C1-4967864CF044}" destId="{B839E195-DABA-4F2E-85C0-33D0FFFD1847}" srcOrd="0" destOrd="0" parTransId="{5526DFF6-0372-4330-8637-A9C2C320C367}" sibTransId="{B36965B1-BE72-4C83-9FA8-00E5359463B4}"/>
    <dgm:cxn modelId="{185C5709-1C1F-4609-97FA-396CD2CED978}" type="presOf" srcId="{05A06291-C15B-4C73-91CD-70DB7204AEEB}" destId="{3FF2A59F-6049-4AA2-AFAE-3CE2A9C824B9}" srcOrd="0" destOrd="0" presId="urn:microsoft.com/office/officeart/2005/8/layout/orgChart1"/>
    <dgm:cxn modelId="{33934037-904D-45D0-A6C5-F8400ECD9369}" type="presOf" srcId="{7C1B9C7B-53C7-4510-92FF-57B111282496}" destId="{A4CF9849-C8B8-4BA3-9FF6-C68C0FD8A6B9}" srcOrd="0" destOrd="0" presId="urn:microsoft.com/office/officeart/2005/8/layout/orgChart1"/>
    <dgm:cxn modelId="{8665927C-6F4B-4F95-AB6C-356D6DA7FCCA}" type="presOf" srcId="{86A6AC70-41BF-452D-AFD5-383E4C2E8860}" destId="{D7901934-BF1C-40F8-BAFC-2A08A5147BB9}" srcOrd="0" destOrd="0" presId="urn:microsoft.com/office/officeart/2005/8/layout/orgChart1"/>
    <dgm:cxn modelId="{D5EEB3E6-117E-44AC-82EF-0E3500A0F0A0}" type="presOf" srcId="{1C9BF1FD-7543-4E90-B146-7D65A83F50E2}" destId="{556109B3-2BA4-447A-8287-4E896FAECDDD}" srcOrd="0" destOrd="0" presId="urn:microsoft.com/office/officeart/2005/8/layout/orgChart1"/>
    <dgm:cxn modelId="{3C58106C-D7A2-427D-9F41-A6C1B348F9C1}" srcId="{B839E195-DABA-4F2E-85C0-33D0FFFD1847}" destId="{503DBF43-DB33-45B6-8012-17EC7A59749B}" srcOrd="1" destOrd="0" parTransId="{C31761DC-2227-4B28-90B7-3570F4706005}" sibTransId="{A911D9DB-1417-407C-9DAE-24353777B44C}"/>
    <dgm:cxn modelId="{8DBE51D1-1CFC-4D64-BC06-2C86BB6F2916}" type="presOf" srcId="{503DBF43-DB33-45B6-8012-17EC7A59749B}" destId="{5CB9C945-235B-4762-A73F-5EC35D99FC38}" srcOrd="1" destOrd="0" presId="urn:microsoft.com/office/officeart/2005/8/layout/orgChart1"/>
    <dgm:cxn modelId="{467130D6-4890-442D-A040-D12495CAA1EE}" type="presOf" srcId="{22636E44-F6CA-4FBF-BC31-1898364057B9}" destId="{494326AC-700E-4FCA-97E9-56D59F38AC91}" srcOrd="0" destOrd="0" presId="urn:microsoft.com/office/officeart/2005/8/layout/orgChart1"/>
    <dgm:cxn modelId="{F7CE6CF3-1177-4468-9261-C2C0CE53A0D3}" type="presOf" srcId="{9580E01B-9755-4DEC-906B-65EE098D75AD}" destId="{A57BDAEE-758C-4089-96EB-C6CE04967BE6}" srcOrd="0" destOrd="0" presId="urn:microsoft.com/office/officeart/2005/8/layout/orgChart1"/>
    <dgm:cxn modelId="{33BC8416-2EC0-4BCD-B30F-779EBD3184DE}" type="presOf" srcId="{F628BA74-CF71-4E9E-BDFE-69D183A27753}" destId="{0AC638D3-D784-4BC9-A46C-B1C84FEDC47E}" srcOrd="0" destOrd="0" presId="urn:microsoft.com/office/officeart/2005/8/layout/orgChart1"/>
    <dgm:cxn modelId="{77E19C95-5779-4ACD-A910-4EE202C0E2D0}" srcId="{AD52036A-E3BF-43D9-BA2E-923851786A61}" destId="{307E5704-86A6-4B08-BB56-6BE2A14A9BD1}" srcOrd="0" destOrd="0" parTransId="{B804B928-793F-477C-BDCD-A95F276B31F2}" sibTransId="{F0E067DD-AE12-47D1-8D40-C85911625CC3}"/>
    <dgm:cxn modelId="{CC1986F4-8508-46E1-9DCF-1D7731D028F0}" type="presOf" srcId="{3BF4A120-A6BB-4592-B002-A6BB6B2E5199}" destId="{DE811E08-6990-4E20-8989-693CF678AD19}" srcOrd="0" destOrd="0" presId="urn:microsoft.com/office/officeart/2005/8/layout/orgChart1"/>
    <dgm:cxn modelId="{F4084969-2C8C-4B8C-85DA-E991063E7F49}" type="presOf" srcId="{307E5704-86A6-4B08-BB56-6BE2A14A9BD1}" destId="{DC5FA5CD-40EF-45BA-A916-667228FF8CAF}" srcOrd="0" destOrd="0" presId="urn:microsoft.com/office/officeart/2005/8/layout/orgChart1"/>
    <dgm:cxn modelId="{3F986197-2DF2-4FD9-9892-109EFB4730BB}" type="presOf" srcId="{4ECB6234-30FD-478B-9191-A85C1F210360}" destId="{4B0FBF99-7858-42D8-B266-A688A817327E}" srcOrd="1" destOrd="0" presId="urn:microsoft.com/office/officeart/2005/8/layout/orgChart1"/>
    <dgm:cxn modelId="{D5530683-1FA3-4FDD-AAF3-16CBA279CB21}" type="presOf" srcId="{01E98F2E-7952-4CC8-859D-E5F75B6F8FE1}" destId="{F00E0F6F-660F-4779-8A45-19F3370C1C87}" srcOrd="1" destOrd="0" presId="urn:microsoft.com/office/officeart/2005/8/layout/orgChart1"/>
    <dgm:cxn modelId="{AAC18FF9-2791-4472-BFB4-E1D1F994946A}" srcId="{B839E195-DABA-4F2E-85C0-33D0FFFD1847}" destId="{DB18C4C9-B70F-4394-8C65-032EBA87C22A}" srcOrd="0" destOrd="0" parTransId="{AA273748-8855-458E-8862-A28C19EE540E}" sibTransId="{C39001B3-76FC-4437-8154-B42B9502A2F7}"/>
    <dgm:cxn modelId="{09955A74-3F02-4FA8-976D-6477EFAA3AD2}" type="presOf" srcId="{F13496A7-3C63-443D-94A7-5AC5AED64A93}" destId="{E6BE2CF4-A327-4341-88D7-243618F6389C}" srcOrd="1" destOrd="0" presId="urn:microsoft.com/office/officeart/2005/8/layout/orgChart1"/>
    <dgm:cxn modelId="{0C4B2F7E-B720-4DE1-AFBC-AF0E0DFE53C2}" type="presOf" srcId="{6131603D-E05D-4552-AD97-D65159E330B1}" destId="{E9A1754B-4C17-4370-B63D-093D8264A905}" srcOrd="1" destOrd="0" presId="urn:microsoft.com/office/officeart/2005/8/layout/orgChart1"/>
    <dgm:cxn modelId="{01BBB9FE-DEE2-432E-90FD-C963057AB22F}" type="presOf" srcId="{4DD9147C-C9FF-40B3-8F65-30BDC0C5F288}" destId="{388841DE-0C6D-40A7-A013-2033ED23996C}" srcOrd="0" destOrd="0" presId="urn:microsoft.com/office/officeart/2005/8/layout/orgChart1"/>
    <dgm:cxn modelId="{6C8E50C7-61CD-449A-A59E-D24673A12DBF}" type="presOf" srcId="{B804B928-793F-477C-BDCD-A95F276B31F2}" destId="{602B4F10-D611-4254-90F3-A9F859A0206E}" srcOrd="0" destOrd="0" presId="urn:microsoft.com/office/officeart/2005/8/layout/orgChart1"/>
    <dgm:cxn modelId="{DD757A33-4C62-4E89-A1FB-F8029695884B}" type="presOf" srcId="{8406B538-1F7D-445B-8922-AB6BF53170F8}" destId="{B37CBC62-EF13-4C05-8851-3FD6C2005434}" srcOrd="0" destOrd="0" presId="urn:microsoft.com/office/officeart/2005/8/layout/orgChart1"/>
    <dgm:cxn modelId="{D8945A84-E44C-46B6-A3CA-B5096B631F05}" srcId="{B839E195-DABA-4F2E-85C0-33D0FFFD1847}" destId="{DC8631E4-4B2F-4F8B-93E6-7227B905C8DF}" srcOrd="8" destOrd="0" parTransId="{8406B538-1F7D-445B-8922-AB6BF53170F8}" sibTransId="{FDB63D2D-86FF-4B71-9B4A-A77C534B226B}"/>
    <dgm:cxn modelId="{049F092A-2B38-42CE-9FD4-065302874408}" srcId="{B839E195-DABA-4F2E-85C0-33D0FFFD1847}" destId="{8D649627-696C-4163-9B75-F38D0BB53947}" srcOrd="7" destOrd="0" parTransId="{64D59155-7ABF-480C-BCE8-820FDA818DA6}" sibTransId="{F8781E3B-0EC5-4AE0-BE6B-86ED01A982B9}"/>
    <dgm:cxn modelId="{F9F62F89-C67A-4DA7-A127-32343D04C9CA}" type="presOf" srcId="{0A5ACAD7-401C-4BA7-AC82-9DC3999250B2}" destId="{6C0A9F73-2617-4923-B272-099616443B32}" srcOrd="0" destOrd="0" presId="urn:microsoft.com/office/officeart/2005/8/layout/orgChart1"/>
    <dgm:cxn modelId="{EBF58E8E-E113-4577-AA31-12F91C7C338A}" type="presOf" srcId="{AA273748-8855-458E-8862-A28C19EE540E}" destId="{59BA617E-FBBA-4819-ACC8-5E316DC3EA53}" srcOrd="0" destOrd="0" presId="urn:microsoft.com/office/officeart/2005/8/layout/orgChart1"/>
    <dgm:cxn modelId="{62A642DC-DD97-4BF2-AC5F-BB426FD498D1}" srcId="{1CB300AE-0322-4FB5-B21F-A1C5458FEEA0}" destId="{632442F7-92BF-4394-8B4A-63A8B5EED12B}" srcOrd="0" destOrd="0" parTransId="{EDEB2216-8196-46A5-881E-462210B73336}" sibTransId="{D2154469-4A2D-4A7E-B876-3807CC96350F}"/>
    <dgm:cxn modelId="{FC277FFB-D294-455A-BB3C-9CB07B5B3D8C}" type="presOf" srcId="{BE5E14ED-A280-4987-8D2F-53533979D3BD}" destId="{BC4A8B17-63A7-430E-A70F-67F9E1BFD1F9}" srcOrd="0" destOrd="0" presId="urn:microsoft.com/office/officeart/2005/8/layout/orgChart1"/>
    <dgm:cxn modelId="{450DD9CB-81A8-4737-A564-4513ACAAC493}" type="presOf" srcId="{3BF4A120-A6BB-4592-B002-A6BB6B2E5199}" destId="{1F426130-F09B-4A90-B753-46404392DDA6}" srcOrd="1" destOrd="0" presId="urn:microsoft.com/office/officeart/2005/8/layout/orgChart1"/>
    <dgm:cxn modelId="{077337AA-C1BD-43CA-B1C0-B1D01A9F9D55}" type="presOf" srcId="{632442F7-92BF-4394-8B4A-63A8B5EED12B}" destId="{541DBF63-A3B0-479C-95D4-B51255D487DB}" srcOrd="0" destOrd="0" presId="urn:microsoft.com/office/officeart/2005/8/layout/orgChart1"/>
    <dgm:cxn modelId="{DDDB1C1C-6E06-472F-9ABF-DDEBA45088DC}" type="presOf" srcId="{E052A736-6DF0-41CB-BD98-D96E10B4E9E6}" destId="{4139E6D0-380B-4D53-B1D4-3ADB5A4B21FF}" srcOrd="0" destOrd="0" presId="urn:microsoft.com/office/officeart/2005/8/layout/orgChart1"/>
    <dgm:cxn modelId="{56112169-20F9-469D-9309-57A2A8148297}" srcId="{B839E195-DABA-4F2E-85C0-33D0FFFD1847}" destId="{6131603D-E05D-4552-AD97-D65159E330B1}" srcOrd="4" destOrd="0" parTransId="{DFD5D1C2-E3BA-4AEC-BF57-73B372B7A8D7}" sibTransId="{C90A45F1-1908-408F-B480-08A9D7643869}"/>
    <dgm:cxn modelId="{BCC877CC-CA1A-48A7-A654-F7CF8AC626BC}" type="presOf" srcId="{C1D99ADD-70F3-4D94-80A3-8BE0BD817C41}" destId="{B0E358F7-9E2B-4FC5-A6F6-CE58F4A6E259}" srcOrd="1" destOrd="0" presId="urn:microsoft.com/office/officeart/2005/8/layout/orgChart1"/>
    <dgm:cxn modelId="{30065E03-CC43-4B7A-B989-C005BD6EB8A7}" type="presOf" srcId="{E3519B03-6229-4798-8ED1-89E1642F8D04}" destId="{4F0E6635-066B-48C1-ADEB-73690F56C4DF}" srcOrd="0" destOrd="0" presId="urn:microsoft.com/office/officeart/2005/8/layout/orgChart1"/>
    <dgm:cxn modelId="{4954A9E3-F5DF-452F-8A64-C0474579C7B8}" srcId="{B839E195-DABA-4F2E-85C0-33D0FFFD1847}" destId="{05A06291-C15B-4C73-91CD-70DB7204AEEB}" srcOrd="5" destOrd="0" parTransId="{2520EA2B-731C-448B-86E7-92F35724C2EF}" sibTransId="{F389B6CA-C54D-4D27-B46B-7C9FDA98ECE0}"/>
    <dgm:cxn modelId="{0C172338-C3C2-4975-B712-DA0B31303689}" srcId="{B839E195-DABA-4F2E-85C0-33D0FFFD1847}" destId="{EA33CC9E-0EC1-451F-9384-94E6C7BDDA02}" srcOrd="14" destOrd="0" parTransId="{E6B7FDCA-2533-4464-86BC-14C5BE3D601F}" sibTransId="{1EF1288D-0E4B-4AE2-8C50-E020B5D2C552}"/>
    <dgm:cxn modelId="{91BC1A8D-D51F-4A6E-B964-65EBBE6713E3}" type="presOf" srcId="{78C410F4-F4CF-4669-8F86-D8A4D4666925}" destId="{FE56068C-4784-4095-9FAA-B85F5E88881A}" srcOrd="0" destOrd="0" presId="urn:microsoft.com/office/officeart/2005/8/layout/orgChart1"/>
    <dgm:cxn modelId="{3CD9E829-B14C-4D96-AAE9-3866637AF299}" type="presOf" srcId="{6131603D-E05D-4552-AD97-D65159E330B1}" destId="{3BC24A01-5D66-46BF-B346-817A9E2AFF3E}" srcOrd="0" destOrd="0" presId="urn:microsoft.com/office/officeart/2005/8/layout/orgChart1"/>
    <dgm:cxn modelId="{08403ACD-477D-4865-9EE1-E26303FE1130}" type="presOf" srcId="{FA646D40-2746-4147-8122-B1114677E7BC}" destId="{7E400CF8-07AB-41E7-A4E8-64CC24B1E686}" srcOrd="0" destOrd="0" presId="urn:microsoft.com/office/officeart/2005/8/layout/orgChart1"/>
    <dgm:cxn modelId="{E2CC1C63-E62F-4D30-9E29-015042A3E979}" type="presOf" srcId="{D7640600-52D5-4E11-B1DB-27EAFC19DF30}" destId="{E74D20F8-CEE9-4D3E-B40F-E251B4AEFDCC}" srcOrd="0" destOrd="0" presId="urn:microsoft.com/office/officeart/2005/8/layout/orgChart1"/>
    <dgm:cxn modelId="{EC4E4BD7-6877-4797-B48D-6285B3A87E4C}" type="presOf" srcId="{10EFF822-319E-48A2-B407-197F2FB79C48}" destId="{969DCA4A-D620-42CB-9A74-9A9B98FEB8C6}" srcOrd="1" destOrd="0" presId="urn:microsoft.com/office/officeart/2005/8/layout/orgChart1"/>
    <dgm:cxn modelId="{DE9594A4-6534-425B-84BE-2E36D70C2B9C}" type="presOf" srcId="{10EFF822-319E-48A2-B407-197F2FB79C48}" destId="{33151173-A788-46EF-8BBB-A98BE4C9FAA8}" srcOrd="0" destOrd="0" presId="urn:microsoft.com/office/officeart/2005/8/layout/orgChart1"/>
    <dgm:cxn modelId="{F80CF919-AB7C-49E4-9B36-3E1CC93C0A5A}" type="presOf" srcId="{93C26927-84ED-42BB-B9C9-1D53A82F969F}" destId="{7A19381D-7A2F-47E7-848C-81D5A0A623DB}" srcOrd="1" destOrd="0" presId="urn:microsoft.com/office/officeart/2005/8/layout/orgChart1"/>
    <dgm:cxn modelId="{1A82192E-FFA7-400D-A15F-E480EA0C7726}" type="presOf" srcId="{D96CA075-8CF5-42F4-97BD-B660F896F790}" destId="{81FF2286-5E35-4AB9-AEA8-90C933DE6DD5}" srcOrd="0" destOrd="0" presId="urn:microsoft.com/office/officeart/2005/8/layout/orgChart1"/>
    <dgm:cxn modelId="{A454754B-12FD-4044-9D73-B48E7B217FDB}" type="presOf" srcId="{DC8631E4-4B2F-4F8B-93E6-7227B905C8DF}" destId="{232EBCFA-3428-4030-80D9-830A71444B0D}" srcOrd="0" destOrd="0" presId="urn:microsoft.com/office/officeart/2005/8/layout/orgChart1"/>
    <dgm:cxn modelId="{B5EC7D04-5BED-44F4-B144-D550731C1FCF}" type="presOf" srcId="{DC8631E4-4B2F-4F8B-93E6-7227B905C8DF}" destId="{356B92ED-98EA-44EE-9D48-1388315DCDFE}" srcOrd="1" destOrd="0" presId="urn:microsoft.com/office/officeart/2005/8/layout/orgChart1"/>
    <dgm:cxn modelId="{18337F00-60EF-4D32-871D-47ED170772A4}" type="presOf" srcId="{93C26927-84ED-42BB-B9C9-1D53A82F969F}" destId="{AEFE451D-DEF3-4EFC-8E6D-5A65CB27345E}" srcOrd="0" destOrd="0" presId="urn:microsoft.com/office/officeart/2005/8/layout/orgChart1"/>
    <dgm:cxn modelId="{2CB46BC8-091A-4721-A612-A306F7B17CCE}" type="presOf" srcId="{DFD5D1C2-E3BA-4AEC-BF57-73B372B7A8D7}" destId="{AA536DD6-011E-4963-9B53-5BA1BFE77ECB}" srcOrd="0" destOrd="0" presId="urn:microsoft.com/office/officeart/2005/8/layout/orgChart1"/>
    <dgm:cxn modelId="{CC05BA10-FE3C-4CC5-9C52-508A4628B929}" type="presOf" srcId="{D96CA075-8CF5-42F4-97BD-B660F896F790}" destId="{D03D1B58-6F46-4BEF-8ACC-D8981D8A75DB}" srcOrd="1" destOrd="0" presId="urn:microsoft.com/office/officeart/2005/8/layout/orgChart1"/>
    <dgm:cxn modelId="{A0F74F2F-B6CC-424C-B3A6-1CD1DB8C5B2F}" type="presOf" srcId="{BE5E14ED-A280-4987-8D2F-53533979D3BD}" destId="{38A28524-9487-492C-AEFA-57BF423AC7E6}" srcOrd="1" destOrd="0" presId="urn:microsoft.com/office/officeart/2005/8/layout/orgChart1"/>
    <dgm:cxn modelId="{4506EB18-DAF7-4A60-A0B3-1429E2F0F7AF}" type="presOf" srcId="{F396B5EB-0E6F-4028-A0B2-1F96B8B09F11}" destId="{770F67C7-5778-4EA0-9507-99E94A96AC36}" srcOrd="0" destOrd="0" presId="urn:microsoft.com/office/officeart/2005/8/layout/orgChart1"/>
    <dgm:cxn modelId="{91C37B2F-FF89-4C00-BF0F-7497A800A074}" srcId="{B839E195-DABA-4F2E-85C0-33D0FFFD1847}" destId="{78C410F4-F4CF-4669-8F86-D8A4D4666925}" srcOrd="6" destOrd="0" parTransId="{22636E44-F6CA-4FBF-BC31-1898364057B9}" sibTransId="{7513AEED-F81B-4983-A954-652969A1965A}"/>
    <dgm:cxn modelId="{508A3D0D-3D13-4C5A-AC8A-E113EDDC61AA}" srcId="{B839E195-DABA-4F2E-85C0-33D0FFFD1847}" destId="{93C26927-84ED-42BB-B9C9-1D53A82F969F}" srcOrd="13" destOrd="0" parTransId="{15E58436-1EAF-4AFA-8445-DD7CA253A672}" sibTransId="{AD80EDA4-7B72-4065-9D3A-A0E5F252FB99}"/>
    <dgm:cxn modelId="{EF81A9E3-455B-47FC-9C7E-724625169BDD}" type="presOf" srcId="{EA33CC9E-0EC1-451F-9384-94E6C7BDDA02}" destId="{7D549E6B-EA08-4B2E-A09E-5DC9C6F34570}" srcOrd="1" destOrd="0" presId="urn:microsoft.com/office/officeart/2005/8/layout/orgChart1"/>
    <dgm:cxn modelId="{24A766B5-0735-4AE1-846C-A0E0F28EC4D3}" type="presOf" srcId="{F13496A7-3C63-443D-94A7-5AC5AED64A93}" destId="{83D7FC34-81BE-4208-B880-4244B23B3973}" srcOrd="0" destOrd="0" presId="urn:microsoft.com/office/officeart/2005/8/layout/orgChart1"/>
    <dgm:cxn modelId="{F1A1090A-6E12-4D9B-B6C9-7FED79C13CC5}" srcId="{1CB300AE-0322-4FB5-B21F-A1C5458FEEA0}" destId="{B3F29200-B063-4CCE-922F-D3AF0579C363}" srcOrd="2" destOrd="0" parTransId="{7C1B9C7B-53C7-4510-92FF-57B111282496}" sibTransId="{061D27B1-246E-48AF-93BD-0E7173B93EBC}"/>
    <dgm:cxn modelId="{5D762ACA-EE0F-4F21-AF38-36AE981DB10C}" type="presOf" srcId="{E6B7FDCA-2533-4464-86BC-14C5BE3D601F}" destId="{24C7F16C-6735-4038-B7ED-66539FF64194}" srcOrd="0" destOrd="0" presId="urn:microsoft.com/office/officeart/2005/8/layout/orgChart1"/>
    <dgm:cxn modelId="{561E87E5-2322-4107-AFCC-F6D427B8F5A9}" type="presOf" srcId="{4DD9147C-C9FF-40B3-8F65-30BDC0C5F288}" destId="{FC3B6E3A-90AB-4EB2-9A14-61E4BFEACD5E}" srcOrd="1" destOrd="0" presId="urn:microsoft.com/office/officeart/2005/8/layout/orgChart1"/>
    <dgm:cxn modelId="{BF04EC58-A46D-487F-9412-4D67395CBF23}" type="presOf" srcId="{503DBF43-DB33-45B6-8012-17EC7A59749B}" destId="{80CC5F18-D747-4B35-AB8D-B2A447E1BD8C}" srcOrd="0" destOrd="0" presId="urn:microsoft.com/office/officeart/2005/8/layout/orgChart1"/>
    <dgm:cxn modelId="{BDE7D437-CC67-49E8-80D5-1D366D59E65E}" type="presOf" srcId="{EDEB2216-8196-46A5-881E-462210B73336}" destId="{38A24D6D-63EE-4969-92B5-E594DB5B9750}" srcOrd="0" destOrd="0" presId="urn:microsoft.com/office/officeart/2005/8/layout/orgChart1"/>
    <dgm:cxn modelId="{DBD31165-461A-4857-B7BB-0DB5D2A83C50}" srcId="{B839E195-DABA-4F2E-85C0-33D0FFFD1847}" destId="{4DD9147C-C9FF-40B3-8F65-30BDC0C5F288}" srcOrd="11" destOrd="0" parTransId="{E052A736-6DF0-41CB-BD98-D96E10B4E9E6}" sibTransId="{BE14FF16-3E15-45A5-BBD4-A9E55658D5BE}"/>
    <dgm:cxn modelId="{79E0224C-F4B4-42D6-838A-A529A8AB5C8B}" srcId="{503DBF43-DB33-45B6-8012-17EC7A59749B}" destId="{F628BA74-CF71-4E9E-BDFE-69D183A27753}" srcOrd="3" destOrd="0" parTransId="{745C8CF1-50A2-4A3B-85C2-E6FA158D424E}" sibTransId="{CD994613-C9B3-44DF-BBAF-953E0D61171B}"/>
    <dgm:cxn modelId="{75F4A32C-5143-4337-8FB1-9C81897E56D8}" type="presOf" srcId="{DB18C4C9-B70F-4394-8C65-032EBA87C22A}" destId="{74D8FBF3-8404-461A-A630-E1B82C8AACD6}" srcOrd="1" destOrd="0" presId="urn:microsoft.com/office/officeart/2005/8/layout/orgChart1"/>
    <dgm:cxn modelId="{1CB2A6E5-DB57-46A7-81AD-C12448555ABD}" type="presOf" srcId="{64D59155-7ABF-480C-BCE8-820FDA818DA6}" destId="{2F27A342-CF0F-4121-8A20-65082D43CA4D}" srcOrd="0" destOrd="0" presId="urn:microsoft.com/office/officeart/2005/8/layout/orgChart1"/>
    <dgm:cxn modelId="{D0A6C204-6DBE-46F6-906B-32FEAE823AD6}" type="presOf" srcId="{745C8CF1-50A2-4A3B-85C2-E6FA158D424E}" destId="{D4CA4D6D-32F4-4006-BD77-068FDFBA3363}" srcOrd="0" destOrd="0" presId="urn:microsoft.com/office/officeart/2005/8/layout/orgChart1"/>
    <dgm:cxn modelId="{2551921F-8D12-4B67-9180-9B58D3893445}" type="presOf" srcId="{307E5704-86A6-4B08-BB56-6BE2A14A9BD1}" destId="{3A000EC4-0586-4F81-A0D6-0489C418D45E}" srcOrd="1" destOrd="0" presId="urn:microsoft.com/office/officeart/2005/8/layout/orgChart1"/>
    <dgm:cxn modelId="{CF68B7E7-EF7F-4155-8498-EDB805910801}" srcId="{1CB300AE-0322-4FB5-B21F-A1C5458FEEA0}" destId="{F13496A7-3C63-443D-94A7-5AC5AED64A93}" srcOrd="1" destOrd="0" parTransId="{F396B5EB-0E6F-4028-A0B2-1F96B8B09F11}" sibTransId="{4EC1A0F6-D290-4903-9C7F-E11C1DDC9909}"/>
    <dgm:cxn modelId="{9337A133-D285-4519-86C6-46F936934AD7}" type="presOf" srcId="{78C410F4-F4CF-4669-8F86-D8A4D4666925}" destId="{614C18DE-BC63-40ED-86D5-C11B84E6B550}" srcOrd="1" destOrd="0" presId="urn:microsoft.com/office/officeart/2005/8/layout/orgChart1"/>
    <dgm:cxn modelId="{01B808C0-1860-4494-A21D-5B1B239E05BD}" type="presOf" srcId="{09E2D44E-2938-4F8D-92A0-27B7C0D74969}" destId="{22C9F5E8-529F-4051-8493-2BD79EDBE793}" srcOrd="0" destOrd="0" presId="urn:microsoft.com/office/officeart/2005/8/layout/orgChart1"/>
    <dgm:cxn modelId="{22E99181-CE32-4859-9216-C2EEC8F5DD4A}" type="presOf" srcId="{09E2D44E-2938-4F8D-92A0-27B7C0D74969}" destId="{20EE7FB9-9EDC-497C-9BF0-AEB13369B960}" srcOrd="1" destOrd="0" presId="urn:microsoft.com/office/officeart/2005/8/layout/orgChart1"/>
    <dgm:cxn modelId="{9A9F6481-5D1F-482C-B3C2-E58D5646D051}" type="presOf" srcId="{830B99DD-8D3D-430D-8EA9-BE2C8F48DC17}" destId="{ED93DA5B-6706-4FD5-ADA6-D0AA577483FC}" srcOrd="0" destOrd="0" presId="urn:microsoft.com/office/officeart/2005/8/layout/orgChart1"/>
    <dgm:cxn modelId="{1A59540E-F9F1-450B-BC6F-CD77EC185D62}" type="presOf" srcId="{B839E195-DABA-4F2E-85C0-33D0FFFD1847}" destId="{B97A0054-5520-46C6-8DE4-C4184DA9E98D}" srcOrd="1" destOrd="0" presId="urn:microsoft.com/office/officeart/2005/8/layout/orgChart1"/>
    <dgm:cxn modelId="{5D7798DE-1FBD-4B53-8238-632F0463A148}" type="presOf" srcId="{8D649627-696C-4163-9B75-F38D0BB53947}" destId="{351A5E83-935C-4D9C-9B05-C9A51ED461B7}" srcOrd="1" destOrd="0" presId="urn:microsoft.com/office/officeart/2005/8/layout/orgChart1"/>
    <dgm:cxn modelId="{B43990B9-EFC0-4890-80D4-E04BB9E729DE}" type="presOf" srcId="{036CF7E7-E3BA-453C-9A54-B9C3564D54CB}" destId="{9A67028E-1BC4-4F1A-B04E-479F14E513B6}" srcOrd="0" destOrd="0" presId="urn:microsoft.com/office/officeart/2005/8/layout/orgChart1"/>
    <dgm:cxn modelId="{2D1D24D1-C706-46D0-8F03-3A8B5F35E89E}" type="presOf" srcId="{632442F7-92BF-4394-8B4A-63A8B5EED12B}" destId="{A803B943-E787-4242-A73F-88FDD4853527}" srcOrd="1" destOrd="0" presId="urn:microsoft.com/office/officeart/2005/8/layout/orgChart1"/>
    <dgm:cxn modelId="{3DFD5FFE-1B47-4F4F-9352-B61C95594DEC}" type="presOf" srcId="{EA33CC9E-0EC1-451F-9384-94E6C7BDDA02}" destId="{EA1DA927-B153-44D9-9C65-B4923013E042}" srcOrd="0" destOrd="0" presId="urn:microsoft.com/office/officeart/2005/8/layout/orgChart1"/>
    <dgm:cxn modelId="{2746DE08-C68F-4199-B55B-39FF28593343}" type="presOf" srcId="{61030B25-A66F-4966-A70A-3899F254BA17}" destId="{82FF57DC-8EDE-43D3-94DB-53FAC98CB0F9}" srcOrd="0" destOrd="0" presId="urn:microsoft.com/office/officeart/2005/8/layout/orgChart1"/>
    <dgm:cxn modelId="{936B0E0A-0497-4D56-8D8F-F91AB882EE16}" srcId="{503DBF43-DB33-45B6-8012-17EC7A59749B}" destId="{09E2D44E-2938-4F8D-92A0-27B7C0D74969}" srcOrd="0" destOrd="0" parTransId="{830B99DD-8D3D-430D-8EA9-BE2C8F48DC17}" sibTransId="{0DAAAB33-70F3-4AEB-897F-D8D8C0492D19}"/>
    <dgm:cxn modelId="{CBDDACB5-DC75-4071-980B-3C953D152C23}" srcId="{B839E195-DABA-4F2E-85C0-33D0FFFD1847}" destId="{FA71B40D-0ADF-46CF-9CD5-43E39759C80C}" srcOrd="9" destOrd="0" parTransId="{86A6AC70-41BF-452D-AFD5-383E4C2E8860}" sibTransId="{4BCF1A43-63F1-4567-A296-92055A3E1F4B}"/>
    <dgm:cxn modelId="{49C594E0-6429-4364-BEAE-43016539C6C5}" srcId="{B839E195-DABA-4F2E-85C0-33D0FFFD1847}" destId="{1CB300AE-0322-4FB5-B21F-A1C5458FEEA0}" srcOrd="12" destOrd="0" parTransId="{D7640600-52D5-4E11-B1DB-27EAFC19DF30}" sibTransId="{B9C6FBF0-59FC-4476-89B4-74D99F994A18}"/>
    <dgm:cxn modelId="{95050288-FB56-4A71-803C-1D0F6017D50A}" type="presOf" srcId="{05A06291-C15B-4C73-91CD-70DB7204AEEB}" destId="{2E270627-C84F-429F-9C1A-12C49DA0FFD9}" srcOrd="1" destOrd="0" presId="urn:microsoft.com/office/officeart/2005/8/layout/orgChart1"/>
    <dgm:cxn modelId="{D41B9C63-E8BA-45FC-88FD-58069B2FE72C}" type="presOf" srcId="{AD52036A-E3BF-43D9-BA2E-923851786A61}" destId="{53A23F4B-CE80-4BB6-8EF5-35CBF2043956}" srcOrd="1" destOrd="0" presId="urn:microsoft.com/office/officeart/2005/8/layout/orgChart1"/>
    <dgm:cxn modelId="{D392DFBE-B579-4C47-9613-7618DB4DBE00}" srcId="{B839E195-DABA-4F2E-85C0-33D0FFFD1847}" destId="{AD52036A-E3BF-43D9-BA2E-923851786A61}" srcOrd="2" destOrd="0" parTransId="{CA40C548-EC70-48E5-BE02-744C33B59060}" sibTransId="{453F942B-2229-430E-9CD4-81B4B83FEB01}"/>
    <dgm:cxn modelId="{102D0E40-E80A-4CA1-9915-C3B1762130F0}" srcId="{B839E195-DABA-4F2E-85C0-33D0FFFD1847}" destId="{BE5E14ED-A280-4987-8D2F-53533979D3BD}" srcOrd="10" destOrd="0" parTransId="{0A5ACAD7-401C-4BA7-AC82-9DC3999250B2}" sibTransId="{A0B88C94-B38B-4486-AA3A-E0D16459B59A}"/>
    <dgm:cxn modelId="{A46EFD7D-39C1-438A-A87E-0310F3115168}" type="presOf" srcId="{B3F29200-B063-4CCE-922F-D3AF0579C363}" destId="{278B6386-813F-4BFF-9B43-3498954E3830}" srcOrd="0" destOrd="0" presId="urn:microsoft.com/office/officeart/2005/8/layout/orgChart1"/>
    <dgm:cxn modelId="{D7A707B3-D670-40AF-B383-2BD42433BC90}" type="presOf" srcId="{FA71B40D-0ADF-46CF-9CD5-43E39759C80C}" destId="{10A63E6A-05BB-493E-B553-89ECB20F471B}" srcOrd="0" destOrd="0" presId="urn:microsoft.com/office/officeart/2005/8/layout/orgChart1"/>
    <dgm:cxn modelId="{3BC9C23A-690A-4948-8FB5-13F1518C5B55}" srcId="{AD52036A-E3BF-43D9-BA2E-923851786A61}" destId="{9580E01B-9755-4DEC-906B-65EE098D75AD}" srcOrd="1" destOrd="0" parTransId="{036CF7E7-E3BA-453C-9A54-B9C3564D54CB}" sibTransId="{B62A6358-8DA5-4632-AF31-4C2AB7470D66}"/>
    <dgm:cxn modelId="{8CCFC2F8-5C59-46BB-8A7C-96D49B3438E7}" srcId="{AD52036A-E3BF-43D9-BA2E-923851786A61}" destId="{C1D99ADD-70F3-4D94-80A3-8BE0BD817C41}" srcOrd="2" destOrd="0" parTransId="{7A740DDE-F82C-4016-B5E4-6A5D551083E8}" sibTransId="{F740B5E5-C415-48A7-B33B-39C388841F91}"/>
    <dgm:cxn modelId="{D5F0BAB6-2FFD-4444-BD5A-D882CC800AEE}" type="presOf" srcId="{1CB300AE-0322-4FB5-B21F-A1C5458FEEA0}" destId="{58E1D923-37A2-4CFB-97DF-D68E1C82F40D}" srcOrd="0" destOrd="0" presId="urn:microsoft.com/office/officeart/2005/8/layout/orgChart1"/>
    <dgm:cxn modelId="{78A18F24-A9EC-439C-A106-81008DD8658C}" srcId="{503DBF43-DB33-45B6-8012-17EC7A59749B}" destId="{10EFF822-319E-48A2-B407-197F2FB79C48}" srcOrd="1" destOrd="0" parTransId="{E3519B03-6229-4798-8ED1-89E1642F8D04}" sibTransId="{EF486267-F7FC-4294-A860-20803208DE36}"/>
    <dgm:cxn modelId="{35D98B92-03E5-4DE4-A3EA-FD403D29301B}" type="presOf" srcId="{4ECB6234-30FD-478B-9191-A85C1F210360}" destId="{4AF56E49-4F97-4C67-B289-9F0045ABFB6E}" srcOrd="0" destOrd="0" presId="urn:microsoft.com/office/officeart/2005/8/layout/orgChart1"/>
    <dgm:cxn modelId="{74928EF7-41AB-48FD-9CEE-B16D6E09CBEF}" type="presOf" srcId="{B3F29200-B063-4CCE-922F-D3AF0579C363}" destId="{196C5215-5876-4B4A-BF45-EF96C0FA262C}" srcOrd="1" destOrd="0" presId="urn:microsoft.com/office/officeart/2005/8/layout/orgChart1"/>
    <dgm:cxn modelId="{10A658D5-0415-4F66-97D3-8784AF13FFBF}" type="presOf" srcId="{C1D99ADD-70F3-4D94-80A3-8BE0BD817C41}" destId="{64F138CD-F0AE-4A01-9755-2225F046AA55}" srcOrd="0" destOrd="0" presId="urn:microsoft.com/office/officeart/2005/8/layout/orgChart1"/>
    <dgm:cxn modelId="{4E34448E-DCE7-45F0-A696-F679385107DC}" type="presOf" srcId="{3EE80E76-02B8-47CB-85C1-4967864CF044}" destId="{8A570B25-F584-46BF-B703-8975A25469E2}" srcOrd="0" destOrd="0" presId="urn:microsoft.com/office/officeart/2005/8/layout/orgChart1"/>
    <dgm:cxn modelId="{73109D2A-8765-4AB6-8ED1-45DF034FFADC}" type="presParOf" srcId="{8A570B25-F584-46BF-B703-8975A25469E2}" destId="{7CF170A3-0BE2-4454-B461-F623067412F5}" srcOrd="0" destOrd="0" presId="urn:microsoft.com/office/officeart/2005/8/layout/orgChart1"/>
    <dgm:cxn modelId="{365C5B99-7822-49CF-BA7C-306AA42BEC26}" type="presParOf" srcId="{7CF170A3-0BE2-4454-B461-F623067412F5}" destId="{72F3977E-5F70-4635-8E79-E4DB81BA4AA7}" srcOrd="0" destOrd="0" presId="urn:microsoft.com/office/officeart/2005/8/layout/orgChart1"/>
    <dgm:cxn modelId="{4FC0666F-015B-41A4-B8CB-83790C5F87EA}" type="presParOf" srcId="{72F3977E-5F70-4635-8E79-E4DB81BA4AA7}" destId="{9F109343-7BA0-4A18-A389-E14E860CFFA9}" srcOrd="0" destOrd="0" presId="urn:microsoft.com/office/officeart/2005/8/layout/orgChart1"/>
    <dgm:cxn modelId="{08E647D7-C45E-49D2-9B0D-95A64653CE84}" type="presParOf" srcId="{72F3977E-5F70-4635-8E79-E4DB81BA4AA7}" destId="{B97A0054-5520-46C6-8DE4-C4184DA9E98D}" srcOrd="1" destOrd="0" presId="urn:microsoft.com/office/officeart/2005/8/layout/orgChart1"/>
    <dgm:cxn modelId="{0F6A5D57-2083-46D5-83C1-4A6DDB7E5B1D}" type="presParOf" srcId="{7CF170A3-0BE2-4454-B461-F623067412F5}" destId="{07E68A36-69E2-421A-A090-EA5B7D40EBA0}" srcOrd="1" destOrd="0" presId="urn:microsoft.com/office/officeart/2005/8/layout/orgChart1"/>
    <dgm:cxn modelId="{2D825151-DE26-480D-96B3-F205A9F4183A}" type="presParOf" srcId="{07E68A36-69E2-421A-A090-EA5B7D40EBA0}" destId="{59BA617E-FBBA-4819-ACC8-5E316DC3EA53}" srcOrd="0" destOrd="0" presId="urn:microsoft.com/office/officeart/2005/8/layout/orgChart1"/>
    <dgm:cxn modelId="{721DFD60-833B-4947-B01C-A37F765B5101}" type="presParOf" srcId="{07E68A36-69E2-421A-A090-EA5B7D40EBA0}" destId="{759AAAD0-73F8-428E-8A96-9555B1D050FE}" srcOrd="1" destOrd="0" presId="urn:microsoft.com/office/officeart/2005/8/layout/orgChart1"/>
    <dgm:cxn modelId="{A49258CF-44EE-4811-ACC7-BBC013172FA4}" type="presParOf" srcId="{759AAAD0-73F8-428E-8A96-9555B1D050FE}" destId="{492E5625-284C-4E0A-8D0C-C87D61FD8642}" srcOrd="0" destOrd="0" presId="urn:microsoft.com/office/officeart/2005/8/layout/orgChart1"/>
    <dgm:cxn modelId="{91AAD6CA-31CF-4C76-9A96-A52ECA0F3CE9}" type="presParOf" srcId="{492E5625-284C-4E0A-8D0C-C87D61FD8642}" destId="{2D5286A2-F115-4A08-A6A4-23AB58C6F5F2}" srcOrd="0" destOrd="0" presId="urn:microsoft.com/office/officeart/2005/8/layout/orgChart1"/>
    <dgm:cxn modelId="{BE3AB8F4-76CA-4507-A0E1-1B198320558C}" type="presParOf" srcId="{492E5625-284C-4E0A-8D0C-C87D61FD8642}" destId="{74D8FBF3-8404-461A-A630-E1B82C8AACD6}" srcOrd="1" destOrd="0" presId="urn:microsoft.com/office/officeart/2005/8/layout/orgChart1"/>
    <dgm:cxn modelId="{584BF21B-0BC0-4EE7-9B84-13119286BB63}" type="presParOf" srcId="{759AAAD0-73F8-428E-8A96-9555B1D050FE}" destId="{D18808BC-DA52-4CC8-B361-53B87E04381A}" srcOrd="1" destOrd="0" presId="urn:microsoft.com/office/officeart/2005/8/layout/orgChart1"/>
    <dgm:cxn modelId="{16379E6D-DD9D-4236-BDA2-2D5AEB42AED4}" type="presParOf" srcId="{759AAAD0-73F8-428E-8A96-9555B1D050FE}" destId="{10424957-56CB-4E05-A94E-729AB684F03B}" srcOrd="2" destOrd="0" presId="urn:microsoft.com/office/officeart/2005/8/layout/orgChart1"/>
    <dgm:cxn modelId="{F67D0E03-643F-44B0-B0DB-426EE5C1CBF7}" type="presParOf" srcId="{07E68A36-69E2-421A-A090-EA5B7D40EBA0}" destId="{3BDA5EC5-69D3-49E9-B7A4-E3256FAE21FD}" srcOrd="2" destOrd="0" presId="urn:microsoft.com/office/officeart/2005/8/layout/orgChart1"/>
    <dgm:cxn modelId="{D1FE44DA-4DF2-44A9-8DFD-58216357B895}" type="presParOf" srcId="{07E68A36-69E2-421A-A090-EA5B7D40EBA0}" destId="{0854C5FC-3BD9-4683-A353-2D28472B533A}" srcOrd="3" destOrd="0" presId="urn:microsoft.com/office/officeart/2005/8/layout/orgChart1"/>
    <dgm:cxn modelId="{EB7829DE-1A71-49A9-8DB6-13B173240640}" type="presParOf" srcId="{0854C5FC-3BD9-4683-A353-2D28472B533A}" destId="{DADAEE7A-D545-41CB-BC5B-F313E28C624F}" srcOrd="0" destOrd="0" presId="urn:microsoft.com/office/officeart/2005/8/layout/orgChart1"/>
    <dgm:cxn modelId="{A2DCBBF9-9474-462D-B3CA-025CDBDA5A63}" type="presParOf" srcId="{DADAEE7A-D545-41CB-BC5B-F313E28C624F}" destId="{80CC5F18-D747-4B35-AB8D-B2A447E1BD8C}" srcOrd="0" destOrd="0" presId="urn:microsoft.com/office/officeart/2005/8/layout/orgChart1"/>
    <dgm:cxn modelId="{64E1D332-BC8A-416A-8286-90A09BDF95F1}" type="presParOf" srcId="{DADAEE7A-D545-41CB-BC5B-F313E28C624F}" destId="{5CB9C945-235B-4762-A73F-5EC35D99FC38}" srcOrd="1" destOrd="0" presId="urn:microsoft.com/office/officeart/2005/8/layout/orgChart1"/>
    <dgm:cxn modelId="{927C4057-D458-4387-AD4F-0AB34C90C72E}" type="presParOf" srcId="{0854C5FC-3BD9-4683-A353-2D28472B533A}" destId="{EF8EF4BA-060D-4C6B-A18C-9029A18260B3}" srcOrd="1" destOrd="0" presId="urn:microsoft.com/office/officeart/2005/8/layout/orgChart1"/>
    <dgm:cxn modelId="{C59F4D3E-ADED-4E55-B6C2-81193E9A609B}" type="presParOf" srcId="{EF8EF4BA-060D-4C6B-A18C-9029A18260B3}" destId="{ED93DA5B-6706-4FD5-ADA6-D0AA577483FC}" srcOrd="0" destOrd="0" presId="urn:microsoft.com/office/officeart/2005/8/layout/orgChart1"/>
    <dgm:cxn modelId="{55CD95F1-9F7D-49AC-8795-D1499C13740D}" type="presParOf" srcId="{EF8EF4BA-060D-4C6B-A18C-9029A18260B3}" destId="{DCCC3D72-A6DA-40C2-B6CD-EA53D8C5F935}" srcOrd="1" destOrd="0" presId="urn:microsoft.com/office/officeart/2005/8/layout/orgChart1"/>
    <dgm:cxn modelId="{3548241F-3AC1-4382-9D8D-CEDABF8A680F}" type="presParOf" srcId="{DCCC3D72-A6DA-40C2-B6CD-EA53D8C5F935}" destId="{7FFCB20D-288C-4103-A190-A9A64207B039}" srcOrd="0" destOrd="0" presId="urn:microsoft.com/office/officeart/2005/8/layout/orgChart1"/>
    <dgm:cxn modelId="{C3DBF27F-77B0-4590-91A4-F093116EBEA7}" type="presParOf" srcId="{7FFCB20D-288C-4103-A190-A9A64207B039}" destId="{22C9F5E8-529F-4051-8493-2BD79EDBE793}" srcOrd="0" destOrd="0" presId="urn:microsoft.com/office/officeart/2005/8/layout/orgChart1"/>
    <dgm:cxn modelId="{CF545410-9318-41E7-A8A5-4CB2996B2157}" type="presParOf" srcId="{7FFCB20D-288C-4103-A190-A9A64207B039}" destId="{20EE7FB9-9EDC-497C-9BF0-AEB13369B960}" srcOrd="1" destOrd="0" presId="urn:microsoft.com/office/officeart/2005/8/layout/orgChart1"/>
    <dgm:cxn modelId="{FD344674-DBAA-44E8-81D2-EBD02AB1BDF3}" type="presParOf" srcId="{DCCC3D72-A6DA-40C2-B6CD-EA53D8C5F935}" destId="{0A703976-00E8-4B6A-AA20-2F22FDF787B1}" srcOrd="1" destOrd="0" presId="urn:microsoft.com/office/officeart/2005/8/layout/orgChart1"/>
    <dgm:cxn modelId="{DD5AFC79-2875-4313-A484-0EE3B4D3582A}" type="presParOf" srcId="{DCCC3D72-A6DA-40C2-B6CD-EA53D8C5F935}" destId="{D0422115-4EBF-4236-99C6-5572C171E212}" srcOrd="2" destOrd="0" presId="urn:microsoft.com/office/officeart/2005/8/layout/orgChart1"/>
    <dgm:cxn modelId="{315CE058-B5EB-4EF7-9DD6-7881F4825ABE}" type="presParOf" srcId="{EF8EF4BA-060D-4C6B-A18C-9029A18260B3}" destId="{4F0E6635-066B-48C1-ADEB-73690F56C4DF}" srcOrd="2" destOrd="0" presId="urn:microsoft.com/office/officeart/2005/8/layout/orgChart1"/>
    <dgm:cxn modelId="{F95517DF-6113-4674-9584-D9A153C59904}" type="presParOf" srcId="{EF8EF4BA-060D-4C6B-A18C-9029A18260B3}" destId="{130AB28E-DF7A-441E-97DE-0ACAD8335B40}" srcOrd="3" destOrd="0" presId="urn:microsoft.com/office/officeart/2005/8/layout/orgChart1"/>
    <dgm:cxn modelId="{06DF6AC4-2560-44A4-A43A-1E55496E4F30}" type="presParOf" srcId="{130AB28E-DF7A-441E-97DE-0ACAD8335B40}" destId="{4A81B5B6-52B3-4136-BB4E-97A133AE4A58}" srcOrd="0" destOrd="0" presId="urn:microsoft.com/office/officeart/2005/8/layout/orgChart1"/>
    <dgm:cxn modelId="{ED60370D-FD7E-40C8-A8A8-59F189BBCA54}" type="presParOf" srcId="{4A81B5B6-52B3-4136-BB4E-97A133AE4A58}" destId="{33151173-A788-46EF-8BBB-A98BE4C9FAA8}" srcOrd="0" destOrd="0" presId="urn:microsoft.com/office/officeart/2005/8/layout/orgChart1"/>
    <dgm:cxn modelId="{4A40280C-24F0-47DB-A4F0-FDF48A59803B}" type="presParOf" srcId="{4A81B5B6-52B3-4136-BB4E-97A133AE4A58}" destId="{969DCA4A-D620-42CB-9A74-9A9B98FEB8C6}" srcOrd="1" destOrd="0" presId="urn:microsoft.com/office/officeart/2005/8/layout/orgChart1"/>
    <dgm:cxn modelId="{5CB64800-862F-4B11-8F1E-B48B56CB3163}" type="presParOf" srcId="{130AB28E-DF7A-441E-97DE-0ACAD8335B40}" destId="{7959F922-BB49-461E-BF19-96D3F751BEE2}" srcOrd="1" destOrd="0" presId="urn:microsoft.com/office/officeart/2005/8/layout/orgChart1"/>
    <dgm:cxn modelId="{E83F1968-60F9-4BD0-9C72-82FB52E27CE0}" type="presParOf" srcId="{130AB28E-DF7A-441E-97DE-0ACAD8335B40}" destId="{98BD7DDA-B682-49B3-B6CA-323D945C958D}" srcOrd="2" destOrd="0" presId="urn:microsoft.com/office/officeart/2005/8/layout/orgChart1"/>
    <dgm:cxn modelId="{1AF07A43-CCF3-456E-B6D3-30418E45EC42}" type="presParOf" srcId="{EF8EF4BA-060D-4C6B-A18C-9029A18260B3}" destId="{ADEF9977-F19D-4FE6-9ACC-3DA68121FC08}" srcOrd="4" destOrd="0" presId="urn:microsoft.com/office/officeart/2005/8/layout/orgChart1"/>
    <dgm:cxn modelId="{2934CF17-1756-473F-AD14-EC53480329AC}" type="presParOf" srcId="{EF8EF4BA-060D-4C6B-A18C-9029A18260B3}" destId="{1006058C-0022-4260-B7AF-3D54C46CA0CD}" srcOrd="5" destOrd="0" presId="urn:microsoft.com/office/officeart/2005/8/layout/orgChart1"/>
    <dgm:cxn modelId="{5FE4BFFD-27E7-483D-B6E6-402C53A805F1}" type="presParOf" srcId="{1006058C-0022-4260-B7AF-3D54C46CA0CD}" destId="{FF7A6E48-271D-49C7-9966-1A86299AFC7D}" srcOrd="0" destOrd="0" presId="urn:microsoft.com/office/officeart/2005/8/layout/orgChart1"/>
    <dgm:cxn modelId="{5A0939DD-D348-49AC-90D0-9DC0EE6E3823}" type="presParOf" srcId="{FF7A6E48-271D-49C7-9966-1A86299AFC7D}" destId="{4AF56E49-4F97-4C67-B289-9F0045ABFB6E}" srcOrd="0" destOrd="0" presId="urn:microsoft.com/office/officeart/2005/8/layout/orgChart1"/>
    <dgm:cxn modelId="{97C23B47-6294-463E-ADFB-FCD1364AD15B}" type="presParOf" srcId="{FF7A6E48-271D-49C7-9966-1A86299AFC7D}" destId="{4B0FBF99-7858-42D8-B266-A688A817327E}" srcOrd="1" destOrd="0" presId="urn:microsoft.com/office/officeart/2005/8/layout/orgChart1"/>
    <dgm:cxn modelId="{3EA5C2C4-A0F2-4838-8F4D-997A343E643F}" type="presParOf" srcId="{1006058C-0022-4260-B7AF-3D54C46CA0CD}" destId="{EED5221D-C621-4F9F-A2B7-A4A5A131190E}" srcOrd="1" destOrd="0" presId="urn:microsoft.com/office/officeart/2005/8/layout/orgChart1"/>
    <dgm:cxn modelId="{F9C42D77-73CD-43BB-AEE4-7E529A0D5F38}" type="presParOf" srcId="{1006058C-0022-4260-B7AF-3D54C46CA0CD}" destId="{BF30E049-2AE4-44BF-88A6-E4107B6F290B}" srcOrd="2" destOrd="0" presId="urn:microsoft.com/office/officeart/2005/8/layout/orgChart1"/>
    <dgm:cxn modelId="{046E77F4-496B-4AF9-A2D3-91D428B5BF56}" type="presParOf" srcId="{EF8EF4BA-060D-4C6B-A18C-9029A18260B3}" destId="{D4CA4D6D-32F4-4006-BD77-068FDFBA3363}" srcOrd="6" destOrd="0" presId="urn:microsoft.com/office/officeart/2005/8/layout/orgChart1"/>
    <dgm:cxn modelId="{8100091B-8EDB-421C-9D9D-B9A6606A8A61}" type="presParOf" srcId="{EF8EF4BA-060D-4C6B-A18C-9029A18260B3}" destId="{DF4F23D9-E73E-4F59-B4A8-BF84D26443F3}" srcOrd="7" destOrd="0" presId="urn:microsoft.com/office/officeart/2005/8/layout/orgChart1"/>
    <dgm:cxn modelId="{6C87333A-9136-40A4-BF51-280956C99DDB}" type="presParOf" srcId="{DF4F23D9-E73E-4F59-B4A8-BF84D26443F3}" destId="{78ABB09F-A76C-4B14-9F0D-60FE3F015E58}" srcOrd="0" destOrd="0" presId="urn:microsoft.com/office/officeart/2005/8/layout/orgChart1"/>
    <dgm:cxn modelId="{33967BA5-BA5C-46DC-9CB2-BD649FEE09EF}" type="presParOf" srcId="{78ABB09F-A76C-4B14-9F0D-60FE3F015E58}" destId="{0AC638D3-D784-4BC9-A46C-B1C84FEDC47E}" srcOrd="0" destOrd="0" presId="urn:microsoft.com/office/officeart/2005/8/layout/orgChart1"/>
    <dgm:cxn modelId="{7D1BFC1E-5ED1-4916-9FB2-7CDFA16C3EB3}" type="presParOf" srcId="{78ABB09F-A76C-4B14-9F0D-60FE3F015E58}" destId="{AB1FD5DF-55A6-4EEC-AB2A-CC9D1E90B1BE}" srcOrd="1" destOrd="0" presId="urn:microsoft.com/office/officeart/2005/8/layout/orgChart1"/>
    <dgm:cxn modelId="{8B6A6428-F10A-4E10-8660-C72854E8DFAE}" type="presParOf" srcId="{DF4F23D9-E73E-4F59-B4A8-BF84D26443F3}" destId="{BF333E7D-7183-4F58-9E5A-784642B4972C}" srcOrd="1" destOrd="0" presId="urn:microsoft.com/office/officeart/2005/8/layout/orgChart1"/>
    <dgm:cxn modelId="{C5634918-9BE5-4D17-955C-F344FF4FD72C}" type="presParOf" srcId="{DF4F23D9-E73E-4F59-B4A8-BF84D26443F3}" destId="{B0228D6C-C2C0-4B64-A928-CBB37463CB1A}" srcOrd="2" destOrd="0" presId="urn:microsoft.com/office/officeart/2005/8/layout/orgChart1"/>
    <dgm:cxn modelId="{CD8BA780-6802-4BBA-90F4-48C934EA9DAE}" type="presParOf" srcId="{EF8EF4BA-060D-4C6B-A18C-9029A18260B3}" destId="{556109B3-2BA4-447A-8287-4E896FAECDDD}" srcOrd="8" destOrd="0" presId="urn:microsoft.com/office/officeart/2005/8/layout/orgChart1"/>
    <dgm:cxn modelId="{C825BBA4-606C-4325-9306-F44F43FE9B86}" type="presParOf" srcId="{EF8EF4BA-060D-4C6B-A18C-9029A18260B3}" destId="{1C695B42-4F1B-44FD-A318-36AE40D53510}" srcOrd="9" destOrd="0" presId="urn:microsoft.com/office/officeart/2005/8/layout/orgChart1"/>
    <dgm:cxn modelId="{AC37E078-4F48-4EF1-BACE-1E56B39CDE4F}" type="presParOf" srcId="{1C695B42-4F1B-44FD-A318-36AE40D53510}" destId="{58663B95-A7A4-4F9D-A034-6FD2A913A4FC}" srcOrd="0" destOrd="0" presId="urn:microsoft.com/office/officeart/2005/8/layout/orgChart1"/>
    <dgm:cxn modelId="{418C2F11-CA0D-4C1F-84E1-099CD6234273}" type="presParOf" srcId="{58663B95-A7A4-4F9D-A034-6FD2A913A4FC}" destId="{DE811E08-6990-4E20-8989-693CF678AD19}" srcOrd="0" destOrd="0" presId="urn:microsoft.com/office/officeart/2005/8/layout/orgChart1"/>
    <dgm:cxn modelId="{6845BF3A-787B-49A0-B959-4A521F772BB2}" type="presParOf" srcId="{58663B95-A7A4-4F9D-A034-6FD2A913A4FC}" destId="{1F426130-F09B-4A90-B753-46404392DDA6}" srcOrd="1" destOrd="0" presId="urn:microsoft.com/office/officeart/2005/8/layout/orgChart1"/>
    <dgm:cxn modelId="{535724FF-F6C3-4B5F-99E0-13620599FEA8}" type="presParOf" srcId="{1C695B42-4F1B-44FD-A318-36AE40D53510}" destId="{E960C3A8-FF42-4FA0-8CD1-94765801706F}" srcOrd="1" destOrd="0" presId="urn:microsoft.com/office/officeart/2005/8/layout/orgChart1"/>
    <dgm:cxn modelId="{8B7F26E3-6CA3-4324-A3DD-F1535F433D0D}" type="presParOf" srcId="{1C695B42-4F1B-44FD-A318-36AE40D53510}" destId="{08532526-527C-401D-B5EF-0A4A84AA6541}" srcOrd="2" destOrd="0" presId="urn:microsoft.com/office/officeart/2005/8/layout/orgChart1"/>
    <dgm:cxn modelId="{4DDF8002-2B50-47A3-BC14-699317EAFFCB}" type="presParOf" srcId="{0854C5FC-3BD9-4683-A353-2D28472B533A}" destId="{36C1F448-9132-4AFE-8ED7-CF9863E880B1}" srcOrd="2" destOrd="0" presId="urn:microsoft.com/office/officeart/2005/8/layout/orgChart1"/>
    <dgm:cxn modelId="{EA0C432D-2658-4A8C-9797-F8CD44AB874A}" type="presParOf" srcId="{07E68A36-69E2-421A-A090-EA5B7D40EBA0}" destId="{C07F621D-1994-47C5-9A08-3F7E965CA18E}" srcOrd="4" destOrd="0" presId="urn:microsoft.com/office/officeart/2005/8/layout/orgChart1"/>
    <dgm:cxn modelId="{17BAFFF6-FD3E-4A26-A940-4005D47C5FCD}" type="presParOf" srcId="{07E68A36-69E2-421A-A090-EA5B7D40EBA0}" destId="{B1CEA6B1-214F-4F99-9423-0A99F97C9F67}" srcOrd="5" destOrd="0" presId="urn:microsoft.com/office/officeart/2005/8/layout/orgChart1"/>
    <dgm:cxn modelId="{9CDED856-E130-411E-899B-AF3A460093DD}" type="presParOf" srcId="{B1CEA6B1-214F-4F99-9423-0A99F97C9F67}" destId="{0D8F15DF-0C06-4DE1-82F8-3A0953806AB6}" srcOrd="0" destOrd="0" presId="urn:microsoft.com/office/officeart/2005/8/layout/orgChart1"/>
    <dgm:cxn modelId="{9D9501AF-D840-45EF-B065-6BA47A1A057F}" type="presParOf" srcId="{0D8F15DF-0C06-4DE1-82F8-3A0953806AB6}" destId="{64BBEAD0-EB32-4A92-8321-F933B8FF93DD}" srcOrd="0" destOrd="0" presId="urn:microsoft.com/office/officeart/2005/8/layout/orgChart1"/>
    <dgm:cxn modelId="{F23BB9FF-2737-43BD-BBC9-96CAA44652D9}" type="presParOf" srcId="{0D8F15DF-0C06-4DE1-82F8-3A0953806AB6}" destId="{53A23F4B-CE80-4BB6-8EF5-35CBF2043956}" srcOrd="1" destOrd="0" presId="urn:microsoft.com/office/officeart/2005/8/layout/orgChart1"/>
    <dgm:cxn modelId="{4CD3DB24-1780-469F-960B-820C0B4C6CA4}" type="presParOf" srcId="{B1CEA6B1-214F-4F99-9423-0A99F97C9F67}" destId="{FAB7E367-15E5-4798-8553-12970AB4571D}" srcOrd="1" destOrd="0" presId="urn:microsoft.com/office/officeart/2005/8/layout/orgChart1"/>
    <dgm:cxn modelId="{2B581D55-2A3A-4EFF-80F6-41C91EA9CCDE}" type="presParOf" srcId="{FAB7E367-15E5-4798-8553-12970AB4571D}" destId="{602B4F10-D611-4254-90F3-A9F859A0206E}" srcOrd="0" destOrd="0" presId="urn:microsoft.com/office/officeart/2005/8/layout/orgChart1"/>
    <dgm:cxn modelId="{50EFA048-1965-438F-877B-60EB0D46CF6C}" type="presParOf" srcId="{FAB7E367-15E5-4798-8553-12970AB4571D}" destId="{DCBCD50C-AB3E-44AA-821E-D45B75A8B090}" srcOrd="1" destOrd="0" presId="urn:microsoft.com/office/officeart/2005/8/layout/orgChart1"/>
    <dgm:cxn modelId="{DA7BDB2A-04C0-415B-B089-F646A4077763}" type="presParOf" srcId="{DCBCD50C-AB3E-44AA-821E-D45B75A8B090}" destId="{326C0C53-D544-4422-9AAB-D573FACC3DBA}" srcOrd="0" destOrd="0" presId="urn:microsoft.com/office/officeart/2005/8/layout/orgChart1"/>
    <dgm:cxn modelId="{965C735C-D48D-4AFB-90A3-FF76EC81572E}" type="presParOf" srcId="{326C0C53-D544-4422-9AAB-D573FACC3DBA}" destId="{DC5FA5CD-40EF-45BA-A916-667228FF8CAF}" srcOrd="0" destOrd="0" presId="urn:microsoft.com/office/officeart/2005/8/layout/orgChart1"/>
    <dgm:cxn modelId="{6928D9A5-3BF1-4378-90B1-0B58638435C7}" type="presParOf" srcId="{326C0C53-D544-4422-9AAB-D573FACC3DBA}" destId="{3A000EC4-0586-4F81-A0D6-0489C418D45E}" srcOrd="1" destOrd="0" presId="urn:microsoft.com/office/officeart/2005/8/layout/orgChart1"/>
    <dgm:cxn modelId="{FF2A79C7-4114-4B1D-8968-F3E5F603E295}" type="presParOf" srcId="{DCBCD50C-AB3E-44AA-821E-D45B75A8B090}" destId="{AFD6E950-4F64-4092-BA84-48DDB757E60F}" srcOrd="1" destOrd="0" presId="urn:microsoft.com/office/officeart/2005/8/layout/orgChart1"/>
    <dgm:cxn modelId="{786ADB68-7DFE-4D46-BAEA-3FB5873269A1}" type="presParOf" srcId="{DCBCD50C-AB3E-44AA-821E-D45B75A8B090}" destId="{AF0DA6BC-F3A1-44F5-83A9-A080C2FDBBFD}" srcOrd="2" destOrd="0" presId="urn:microsoft.com/office/officeart/2005/8/layout/orgChart1"/>
    <dgm:cxn modelId="{4FC07A5D-AFF4-45E7-8461-11F481349AA8}" type="presParOf" srcId="{FAB7E367-15E5-4798-8553-12970AB4571D}" destId="{9A67028E-1BC4-4F1A-B04E-479F14E513B6}" srcOrd="2" destOrd="0" presId="urn:microsoft.com/office/officeart/2005/8/layout/orgChart1"/>
    <dgm:cxn modelId="{F884FFAF-0578-474D-933B-0F24124E5A56}" type="presParOf" srcId="{FAB7E367-15E5-4798-8553-12970AB4571D}" destId="{DA4B58DD-A1F2-45C5-B9DB-4A57F2835689}" srcOrd="3" destOrd="0" presId="urn:microsoft.com/office/officeart/2005/8/layout/orgChart1"/>
    <dgm:cxn modelId="{C7D2CF21-0CA4-435F-82AC-34DDB21F65F1}" type="presParOf" srcId="{DA4B58DD-A1F2-45C5-B9DB-4A57F2835689}" destId="{54ACA646-4CAC-461B-8E93-98093ACCC8E4}" srcOrd="0" destOrd="0" presId="urn:microsoft.com/office/officeart/2005/8/layout/orgChart1"/>
    <dgm:cxn modelId="{BDC1490D-D883-4DB1-894C-7B686A8AEF36}" type="presParOf" srcId="{54ACA646-4CAC-461B-8E93-98093ACCC8E4}" destId="{A57BDAEE-758C-4089-96EB-C6CE04967BE6}" srcOrd="0" destOrd="0" presId="urn:microsoft.com/office/officeart/2005/8/layout/orgChart1"/>
    <dgm:cxn modelId="{4B631F0A-66B1-490B-9109-63D8E484F6A4}" type="presParOf" srcId="{54ACA646-4CAC-461B-8E93-98093ACCC8E4}" destId="{B71BB713-C207-48AF-B558-0A75F333DAB5}" srcOrd="1" destOrd="0" presId="urn:microsoft.com/office/officeart/2005/8/layout/orgChart1"/>
    <dgm:cxn modelId="{FF8D1A2F-39AD-4D31-9A30-EDAC33BC656B}" type="presParOf" srcId="{DA4B58DD-A1F2-45C5-B9DB-4A57F2835689}" destId="{A30ED185-1C54-49AC-897A-AD3095D5ABDD}" srcOrd="1" destOrd="0" presId="urn:microsoft.com/office/officeart/2005/8/layout/orgChart1"/>
    <dgm:cxn modelId="{0F3D9A68-60AB-4418-A78C-19DC164C7EA9}" type="presParOf" srcId="{DA4B58DD-A1F2-45C5-B9DB-4A57F2835689}" destId="{24DCFEE0-6B0F-45E5-A283-A427A0061B36}" srcOrd="2" destOrd="0" presId="urn:microsoft.com/office/officeart/2005/8/layout/orgChart1"/>
    <dgm:cxn modelId="{B844AD19-8A90-412B-A343-B428C1F5A8A6}" type="presParOf" srcId="{FAB7E367-15E5-4798-8553-12970AB4571D}" destId="{A7C80BB7-96F6-467D-A8D7-D0175B34722C}" srcOrd="4" destOrd="0" presId="urn:microsoft.com/office/officeart/2005/8/layout/orgChart1"/>
    <dgm:cxn modelId="{B76E92BB-AAE1-497B-A570-AA3354A723AD}" type="presParOf" srcId="{FAB7E367-15E5-4798-8553-12970AB4571D}" destId="{D60AB672-3DCA-416E-84B4-E75E9309BA2F}" srcOrd="5" destOrd="0" presId="urn:microsoft.com/office/officeart/2005/8/layout/orgChart1"/>
    <dgm:cxn modelId="{E6BF20DE-9724-4492-BB71-E2558548E77D}" type="presParOf" srcId="{D60AB672-3DCA-416E-84B4-E75E9309BA2F}" destId="{E3C92760-FFCE-46CA-94F0-AD311777677C}" srcOrd="0" destOrd="0" presId="urn:microsoft.com/office/officeart/2005/8/layout/orgChart1"/>
    <dgm:cxn modelId="{4DE4E03E-6E76-4D47-86AF-F78832B545CE}" type="presParOf" srcId="{E3C92760-FFCE-46CA-94F0-AD311777677C}" destId="{64F138CD-F0AE-4A01-9755-2225F046AA55}" srcOrd="0" destOrd="0" presId="urn:microsoft.com/office/officeart/2005/8/layout/orgChart1"/>
    <dgm:cxn modelId="{C5DED0B8-0958-4215-A01E-E05FE81A8E92}" type="presParOf" srcId="{E3C92760-FFCE-46CA-94F0-AD311777677C}" destId="{B0E358F7-9E2B-4FC5-A6F6-CE58F4A6E259}" srcOrd="1" destOrd="0" presId="urn:microsoft.com/office/officeart/2005/8/layout/orgChart1"/>
    <dgm:cxn modelId="{1A750107-313A-4E0E-A069-42874B61B59C}" type="presParOf" srcId="{D60AB672-3DCA-416E-84B4-E75E9309BA2F}" destId="{9E1770E1-34F0-42F6-9D27-672394110245}" srcOrd="1" destOrd="0" presId="urn:microsoft.com/office/officeart/2005/8/layout/orgChart1"/>
    <dgm:cxn modelId="{FEAAF50C-A106-4AF3-B20A-C221B2BB91FC}" type="presParOf" srcId="{D60AB672-3DCA-416E-84B4-E75E9309BA2F}" destId="{30506E0A-C44D-4920-83A5-C22185F18BFA}" srcOrd="2" destOrd="0" presId="urn:microsoft.com/office/officeart/2005/8/layout/orgChart1"/>
    <dgm:cxn modelId="{540E6EE4-A380-4E72-AFF8-CED10786AA50}" type="presParOf" srcId="{B1CEA6B1-214F-4F99-9423-0A99F97C9F67}" destId="{E3E0F3B2-D9B8-4A8C-98F3-96BB1102CF78}" srcOrd="2" destOrd="0" presId="urn:microsoft.com/office/officeart/2005/8/layout/orgChart1"/>
    <dgm:cxn modelId="{7FCE224A-C744-4F58-AACD-DB49331CB859}" type="presParOf" srcId="{07E68A36-69E2-421A-A090-EA5B7D40EBA0}" destId="{7E400CF8-07AB-41E7-A4E8-64CC24B1E686}" srcOrd="6" destOrd="0" presId="urn:microsoft.com/office/officeart/2005/8/layout/orgChart1"/>
    <dgm:cxn modelId="{47BBC27F-9EA4-4ADA-B2F1-7839E050F06F}" type="presParOf" srcId="{07E68A36-69E2-421A-A090-EA5B7D40EBA0}" destId="{AAB0239C-857F-48E1-A888-12B287F89D40}" srcOrd="7" destOrd="0" presId="urn:microsoft.com/office/officeart/2005/8/layout/orgChart1"/>
    <dgm:cxn modelId="{2E5A7416-782A-4EB1-9CF9-7C9370360099}" type="presParOf" srcId="{AAB0239C-857F-48E1-A888-12B287F89D40}" destId="{2ACF423F-E3FF-4339-B2BF-DD6B85BAB705}" srcOrd="0" destOrd="0" presId="urn:microsoft.com/office/officeart/2005/8/layout/orgChart1"/>
    <dgm:cxn modelId="{C6684515-F443-4CB3-AD56-DC53F076EC7F}" type="presParOf" srcId="{2ACF423F-E3FF-4339-B2BF-DD6B85BAB705}" destId="{81FF2286-5E35-4AB9-AEA8-90C933DE6DD5}" srcOrd="0" destOrd="0" presId="urn:microsoft.com/office/officeart/2005/8/layout/orgChart1"/>
    <dgm:cxn modelId="{92FA965F-AFCC-45E2-800A-D69E45BFF6CC}" type="presParOf" srcId="{2ACF423F-E3FF-4339-B2BF-DD6B85BAB705}" destId="{D03D1B58-6F46-4BEF-8ACC-D8981D8A75DB}" srcOrd="1" destOrd="0" presId="urn:microsoft.com/office/officeart/2005/8/layout/orgChart1"/>
    <dgm:cxn modelId="{A4566E27-B665-45C9-8CDD-11003396FEF3}" type="presParOf" srcId="{AAB0239C-857F-48E1-A888-12B287F89D40}" destId="{91D7E492-6A66-4EE8-ABEE-F71C6C9B66A7}" srcOrd="1" destOrd="0" presId="urn:microsoft.com/office/officeart/2005/8/layout/orgChart1"/>
    <dgm:cxn modelId="{11EAB709-9780-4672-A4E4-5551CF9AE196}" type="presParOf" srcId="{AAB0239C-857F-48E1-A888-12B287F89D40}" destId="{A34DBC85-5FC6-4323-AF78-FBA43E5FCD73}" srcOrd="2" destOrd="0" presId="urn:microsoft.com/office/officeart/2005/8/layout/orgChart1"/>
    <dgm:cxn modelId="{2F16F420-1855-47AA-B600-2891E5093BAC}" type="presParOf" srcId="{07E68A36-69E2-421A-A090-EA5B7D40EBA0}" destId="{AA536DD6-011E-4963-9B53-5BA1BFE77ECB}" srcOrd="8" destOrd="0" presId="urn:microsoft.com/office/officeart/2005/8/layout/orgChart1"/>
    <dgm:cxn modelId="{72971998-67DE-44E9-A4D1-DB8F7CD35B03}" type="presParOf" srcId="{07E68A36-69E2-421A-A090-EA5B7D40EBA0}" destId="{97F1E88D-2F73-4287-B121-1DB62563C90B}" srcOrd="9" destOrd="0" presId="urn:microsoft.com/office/officeart/2005/8/layout/orgChart1"/>
    <dgm:cxn modelId="{6DF266BC-D438-4284-8663-873CF4CBF8F8}" type="presParOf" srcId="{97F1E88D-2F73-4287-B121-1DB62563C90B}" destId="{66D73A53-C480-4C5C-A861-F175FF4E44D0}" srcOrd="0" destOrd="0" presId="urn:microsoft.com/office/officeart/2005/8/layout/orgChart1"/>
    <dgm:cxn modelId="{77DD35B4-06E1-4642-AB78-F207AE8CD275}" type="presParOf" srcId="{66D73A53-C480-4C5C-A861-F175FF4E44D0}" destId="{3BC24A01-5D66-46BF-B346-817A9E2AFF3E}" srcOrd="0" destOrd="0" presId="urn:microsoft.com/office/officeart/2005/8/layout/orgChart1"/>
    <dgm:cxn modelId="{C11307FC-66CF-479D-86F7-FC7601AC9894}" type="presParOf" srcId="{66D73A53-C480-4C5C-A861-F175FF4E44D0}" destId="{E9A1754B-4C17-4370-B63D-093D8264A905}" srcOrd="1" destOrd="0" presId="urn:microsoft.com/office/officeart/2005/8/layout/orgChart1"/>
    <dgm:cxn modelId="{745EE51C-A1E4-4741-B462-AA4E77ED7A0C}" type="presParOf" srcId="{97F1E88D-2F73-4287-B121-1DB62563C90B}" destId="{51C29025-95B9-453A-B959-C5BCFE192194}" srcOrd="1" destOrd="0" presId="urn:microsoft.com/office/officeart/2005/8/layout/orgChart1"/>
    <dgm:cxn modelId="{98866BD9-D94E-4891-8174-217460BC9063}" type="presParOf" srcId="{97F1E88D-2F73-4287-B121-1DB62563C90B}" destId="{811A39C9-C800-41EF-9D27-89F5D451FD15}" srcOrd="2" destOrd="0" presId="urn:microsoft.com/office/officeart/2005/8/layout/orgChart1"/>
    <dgm:cxn modelId="{F2FC1DF1-B5D1-465A-94FF-26CA675DA005}" type="presParOf" srcId="{07E68A36-69E2-421A-A090-EA5B7D40EBA0}" destId="{94B21504-BF1E-46A8-84F0-9A2A7727716B}" srcOrd="10" destOrd="0" presId="urn:microsoft.com/office/officeart/2005/8/layout/orgChart1"/>
    <dgm:cxn modelId="{88C75571-3924-4029-A1DA-C6E61180785D}" type="presParOf" srcId="{07E68A36-69E2-421A-A090-EA5B7D40EBA0}" destId="{2CC75DBA-5ADE-4FE2-8BBB-CD208496A236}" srcOrd="11" destOrd="0" presId="urn:microsoft.com/office/officeart/2005/8/layout/orgChart1"/>
    <dgm:cxn modelId="{C90E25D8-AB98-4ED7-8EE1-88469218F6A1}" type="presParOf" srcId="{2CC75DBA-5ADE-4FE2-8BBB-CD208496A236}" destId="{C7A3D1FC-F414-49F1-AC77-0EC7C90B61C9}" srcOrd="0" destOrd="0" presId="urn:microsoft.com/office/officeart/2005/8/layout/orgChart1"/>
    <dgm:cxn modelId="{FFE710F1-390E-4B71-AC35-3E519CD9CEB2}" type="presParOf" srcId="{C7A3D1FC-F414-49F1-AC77-0EC7C90B61C9}" destId="{3FF2A59F-6049-4AA2-AFAE-3CE2A9C824B9}" srcOrd="0" destOrd="0" presId="urn:microsoft.com/office/officeart/2005/8/layout/orgChart1"/>
    <dgm:cxn modelId="{D6BD2185-CA6E-4DFD-AACF-50EA7D412910}" type="presParOf" srcId="{C7A3D1FC-F414-49F1-AC77-0EC7C90B61C9}" destId="{2E270627-C84F-429F-9C1A-12C49DA0FFD9}" srcOrd="1" destOrd="0" presId="urn:microsoft.com/office/officeart/2005/8/layout/orgChart1"/>
    <dgm:cxn modelId="{0D9236C9-9DD2-445F-901E-03C8378E1DA9}" type="presParOf" srcId="{2CC75DBA-5ADE-4FE2-8BBB-CD208496A236}" destId="{F91D38B5-781C-4D47-AA00-64EB73CD7C6B}" srcOrd="1" destOrd="0" presId="urn:microsoft.com/office/officeart/2005/8/layout/orgChart1"/>
    <dgm:cxn modelId="{E0F53CE0-D388-48E7-B150-A8648A6D731E}" type="presParOf" srcId="{2CC75DBA-5ADE-4FE2-8BBB-CD208496A236}" destId="{8ECC459B-AFF6-4A63-AF66-6D71BC8DEA65}" srcOrd="2" destOrd="0" presId="urn:microsoft.com/office/officeart/2005/8/layout/orgChart1"/>
    <dgm:cxn modelId="{5BBA4E17-F112-45BE-BFD2-5F42F854003A}" type="presParOf" srcId="{07E68A36-69E2-421A-A090-EA5B7D40EBA0}" destId="{494326AC-700E-4FCA-97E9-56D59F38AC91}" srcOrd="12" destOrd="0" presId="urn:microsoft.com/office/officeart/2005/8/layout/orgChart1"/>
    <dgm:cxn modelId="{99D6FA1A-8D55-49E8-B033-81EB86A97882}" type="presParOf" srcId="{07E68A36-69E2-421A-A090-EA5B7D40EBA0}" destId="{98655F46-1D9D-44D4-934C-E83FD220568A}" srcOrd="13" destOrd="0" presId="urn:microsoft.com/office/officeart/2005/8/layout/orgChart1"/>
    <dgm:cxn modelId="{3DB273AB-E70C-4A0D-BA8E-978407B45659}" type="presParOf" srcId="{98655F46-1D9D-44D4-934C-E83FD220568A}" destId="{AE3A9512-6E79-4DA8-8CAC-83F376C43888}" srcOrd="0" destOrd="0" presId="urn:microsoft.com/office/officeart/2005/8/layout/orgChart1"/>
    <dgm:cxn modelId="{C1F41B27-8ED8-4C60-8F47-DAE3883ACB4D}" type="presParOf" srcId="{AE3A9512-6E79-4DA8-8CAC-83F376C43888}" destId="{FE56068C-4784-4095-9FAA-B85F5E88881A}" srcOrd="0" destOrd="0" presId="urn:microsoft.com/office/officeart/2005/8/layout/orgChart1"/>
    <dgm:cxn modelId="{262E975D-F0F7-4BBE-B254-C56DA32459D0}" type="presParOf" srcId="{AE3A9512-6E79-4DA8-8CAC-83F376C43888}" destId="{614C18DE-BC63-40ED-86D5-C11B84E6B550}" srcOrd="1" destOrd="0" presId="urn:microsoft.com/office/officeart/2005/8/layout/orgChart1"/>
    <dgm:cxn modelId="{83CB8AF4-FBD2-42D6-881A-43D4B87FE1FF}" type="presParOf" srcId="{98655F46-1D9D-44D4-934C-E83FD220568A}" destId="{4C3BF91C-874C-44D3-A392-6CD3D6F573A3}" srcOrd="1" destOrd="0" presId="urn:microsoft.com/office/officeart/2005/8/layout/orgChart1"/>
    <dgm:cxn modelId="{8C3A3DFF-4E00-471D-A572-EAAC805B8B98}" type="presParOf" srcId="{98655F46-1D9D-44D4-934C-E83FD220568A}" destId="{26563352-0B0B-44B0-887E-5602C6AC9D5E}" srcOrd="2" destOrd="0" presId="urn:microsoft.com/office/officeart/2005/8/layout/orgChart1"/>
    <dgm:cxn modelId="{7DC92F3C-7C10-41B7-A057-1C15D3779586}" type="presParOf" srcId="{07E68A36-69E2-421A-A090-EA5B7D40EBA0}" destId="{2F27A342-CF0F-4121-8A20-65082D43CA4D}" srcOrd="14" destOrd="0" presId="urn:microsoft.com/office/officeart/2005/8/layout/orgChart1"/>
    <dgm:cxn modelId="{B1DA3043-328A-4623-8624-6883609C3C5C}" type="presParOf" srcId="{07E68A36-69E2-421A-A090-EA5B7D40EBA0}" destId="{68714255-03CA-456E-9154-0CC0AFA1C4BB}" srcOrd="15" destOrd="0" presId="urn:microsoft.com/office/officeart/2005/8/layout/orgChart1"/>
    <dgm:cxn modelId="{2F8202CE-1D1B-43D6-AF63-5DB10DC7361E}" type="presParOf" srcId="{68714255-03CA-456E-9154-0CC0AFA1C4BB}" destId="{17CDB601-0981-4358-AE5A-4DFB6E307B98}" srcOrd="0" destOrd="0" presId="urn:microsoft.com/office/officeart/2005/8/layout/orgChart1"/>
    <dgm:cxn modelId="{BEA0D1DC-8DC7-4C94-BA81-1720B8D0B1E1}" type="presParOf" srcId="{17CDB601-0981-4358-AE5A-4DFB6E307B98}" destId="{04015F9F-FF8E-46F2-8FC7-6DF794C6954F}" srcOrd="0" destOrd="0" presId="urn:microsoft.com/office/officeart/2005/8/layout/orgChart1"/>
    <dgm:cxn modelId="{290C2465-1545-47A4-BDAD-F8418613F7E4}" type="presParOf" srcId="{17CDB601-0981-4358-AE5A-4DFB6E307B98}" destId="{351A5E83-935C-4D9C-9B05-C9A51ED461B7}" srcOrd="1" destOrd="0" presId="urn:microsoft.com/office/officeart/2005/8/layout/orgChart1"/>
    <dgm:cxn modelId="{3E19A81C-ABAF-4C80-8AE9-8D3964950229}" type="presParOf" srcId="{68714255-03CA-456E-9154-0CC0AFA1C4BB}" destId="{2716ADBC-3A75-4A1A-BD88-97AE42466834}" srcOrd="1" destOrd="0" presId="urn:microsoft.com/office/officeart/2005/8/layout/orgChart1"/>
    <dgm:cxn modelId="{98473AD1-99DD-4737-AA20-49B40BB14F5E}" type="presParOf" srcId="{68714255-03CA-456E-9154-0CC0AFA1C4BB}" destId="{A8D55158-BAF9-4FAF-834E-D93A198ECF39}" srcOrd="2" destOrd="0" presId="urn:microsoft.com/office/officeart/2005/8/layout/orgChart1"/>
    <dgm:cxn modelId="{89E521D7-789C-473F-8B5D-25CBE361B804}" type="presParOf" srcId="{07E68A36-69E2-421A-A090-EA5B7D40EBA0}" destId="{B37CBC62-EF13-4C05-8851-3FD6C2005434}" srcOrd="16" destOrd="0" presId="urn:microsoft.com/office/officeart/2005/8/layout/orgChart1"/>
    <dgm:cxn modelId="{34F636FB-F9D5-431E-9CCD-03829C54CB9C}" type="presParOf" srcId="{07E68A36-69E2-421A-A090-EA5B7D40EBA0}" destId="{4BCEA4BD-D048-4844-8CFF-30F9B8657044}" srcOrd="17" destOrd="0" presId="urn:microsoft.com/office/officeart/2005/8/layout/orgChart1"/>
    <dgm:cxn modelId="{C8893D58-5547-466B-9B6A-C55B3CF0D195}" type="presParOf" srcId="{4BCEA4BD-D048-4844-8CFF-30F9B8657044}" destId="{527840B8-F6E1-408E-AC63-16F5892676A7}" srcOrd="0" destOrd="0" presId="urn:microsoft.com/office/officeart/2005/8/layout/orgChart1"/>
    <dgm:cxn modelId="{B4D28C5A-18F0-4B84-9EC3-24976AB458F1}" type="presParOf" srcId="{527840B8-F6E1-408E-AC63-16F5892676A7}" destId="{232EBCFA-3428-4030-80D9-830A71444B0D}" srcOrd="0" destOrd="0" presId="urn:microsoft.com/office/officeart/2005/8/layout/orgChart1"/>
    <dgm:cxn modelId="{60D19A13-8FA3-494F-BBE5-6FF5CE174DA8}" type="presParOf" srcId="{527840B8-F6E1-408E-AC63-16F5892676A7}" destId="{356B92ED-98EA-44EE-9D48-1388315DCDFE}" srcOrd="1" destOrd="0" presId="urn:microsoft.com/office/officeart/2005/8/layout/orgChart1"/>
    <dgm:cxn modelId="{CA8B08C8-04A6-4DA9-B513-17ECEEA934CB}" type="presParOf" srcId="{4BCEA4BD-D048-4844-8CFF-30F9B8657044}" destId="{86EAB5CC-0EB0-4C8F-8B20-E6476E27F576}" srcOrd="1" destOrd="0" presId="urn:microsoft.com/office/officeart/2005/8/layout/orgChart1"/>
    <dgm:cxn modelId="{68066DEB-DE66-4420-8E42-3CC0E85139B1}" type="presParOf" srcId="{4BCEA4BD-D048-4844-8CFF-30F9B8657044}" destId="{97BC6967-F484-4814-80FF-4CAB5CDB2305}" srcOrd="2" destOrd="0" presId="urn:microsoft.com/office/officeart/2005/8/layout/orgChart1"/>
    <dgm:cxn modelId="{C4E776E9-EF32-4F83-A36F-1DCDA2E1CB35}" type="presParOf" srcId="{07E68A36-69E2-421A-A090-EA5B7D40EBA0}" destId="{D7901934-BF1C-40F8-BAFC-2A08A5147BB9}" srcOrd="18" destOrd="0" presId="urn:microsoft.com/office/officeart/2005/8/layout/orgChart1"/>
    <dgm:cxn modelId="{AF1140AA-E1AF-42FA-AA1D-FE9DE34BBCEF}" type="presParOf" srcId="{07E68A36-69E2-421A-A090-EA5B7D40EBA0}" destId="{EA4D2E6F-7782-4299-B0B8-DFDF3C953C1E}" srcOrd="19" destOrd="0" presId="urn:microsoft.com/office/officeart/2005/8/layout/orgChart1"/>
    <dgm:cxn modelId="{FC34D71E-991F-4BFA-A472-5E87953044F7}" type="presParOf" srcId="{EA4D2E6F-7782-4299-B0B8-DFDF3C953C1E}" destId="{9F2CF13C-AF31-4042-A288-D789AF11FB1F}" srcOrd="0" destOrd="0" presId="urn:microsoft.com/office/officeart/2005/8/layout/orgChart1"/>
    <dgm:cxn modelId="{D7442497-855F-4D6C-ACF7-D09B541E344C}" type="presParOf" srcId="{9F2CF13C-AF31-4042-A288-D789AF11FB1F}" destId="{10A63E6A-05BB-493E-B553-89ECB20F471B}" srcOrd="0" destOrd="0" presId="urn:microsoft.com/office/officeart/2005/8/layout/orgChart1"/>
    <dgm:cxn modelId="{B62524AB-39FD-470F-8422-0A14B94AA52E}" type="presParOf" srcId="{9F2CF13C-AF31-4042-A288-D789AF11FB1F}" destId="{73502699-DC27-4B3C-81C3-3F61677AA0C9}" srcOrd="1" destOrd="0" presId="urn:microsoft.com/office/officeart/2005/8/layout/orgChart1"/>
    <dgm:cxn modelId="{EB090DE2-B6D6-4B14-9B17-0317064AC27B}" type="presParOf" srcId="{EA4D2E6F-7782-4299-B0B8-DFDF3C953C1E}" destId="{74AAAE8D-1DC6-4F0B-A2F2-DC14BF85B608}" srcOrd="1" destOrd="0" presId="urn:microsoft.com/office/officeart/2005/8/layout/orgChart1"/>
    <dgm:cxn modelId="{6E1EA013-5545-44F4-986A-A41416E53465}" type="presParOf" srcId="{EA4D2E6F-7782-4299-B0B8-DFDF3C953C1E}" destId="{A2F8A45F-A83A-4E77-BA25-A3AE285FA1AE}" srcOrd="2" destOrd="0" presId="urn:microsoft.com/office/officeart/2005/8/layout/orgChart1"/>
    <dgm:cxn modelId="{F7203E9F-F0F5-4638-BD46-D3CAC2F251C4}" type="presParOf" srcId="{07E68A36-69E2-421A-A090-EA5B7D40EBA0}" destId="{6C0A9F73-2617-4923-B272-099616443B32}" srcOrd="20" destOrd="0" presId="urn:microsoft.com/office/officeart/2005/8/layout/orgChart1"/>
    <dgm:cxn modelId="{20BD56A7-775A-40EA-B0E6-EA210357B86C}" type="presParOf" srcId="{07E68A36-69E2-421A-A090-EA5B7D40EBA0}" destId="{CF2D8479-C775-4794-9882-9DA8AB4C21E9}" srcOrd="21" destOrd="0" presId="urn:microsoft.com/office/officeart/2005/8/layout/orgChart1"/>
    <dgm:cxn modelId="{AA236271-C395-42AA-80CB-CA2C86D16BC2}" type="presParOf" srcId="{CF2D8479-C775-4794-9882-9DA8AB4C21E9}" destId="{6BB374DA-A7A3-47F0-8541-0F40EDB85633}" srcOrd="0" destOrd="0" presId="urn:microsoft.com/office/officeart/2005/8/layout/orgChart1"/>
    <dgm:cxn modelId="{DB9B511E-3BA3-4F34-9EAA-ACF7C63AE5E4}" type="presParOf" srcId="{6BB374DA-A7A3-47F0-8541-0F40EDB85633}" destId="{BC4A8B17-63A7-430E-A70F-67F9E1BFD1F9}" srcOrd="0" destOrd="0" presId="urn:microsoft.com/office/officeart/2005/8/layout/orgChart1"/>
    <dgm:cxn modelId="{A93BD82A-3C8D-4C1E-A4C1-7270D33C6495}" type="presParOf" srcId="{6BB374DA-A7A3-47F0-8541-0F40EDB85633}" destId="{38A28524-9487-492C-AEFA-57BF423AC7E6}" srcOrd="1" destOrd="0" presId="urn:microsoft.com/office/officeart/2005/8/layout/orgChart1"/>
    <dgm:cxn modelId="{59BB99F3-BD51-4714-8472-F78EDC4C3923}" type="presParOf" srcId="{CF2D8479-C775-4794-9882-9DA8AB4C21E9}" destId="{861FC668-6E03-40DE-B78A-D8701A016CFA}" srcOrd="1" destOrd="0" presId="urn:microsoft.com/office/officeart/2005/8/layout/orgChart1"/>
    <dgm:cxn modelId="{3D628856-AD66-4937-BEFC-F000195733F5}" type="presParOf" srcId="{CF2D8479-C775-4794-9882-9DA8AB4C21E9}" destId="{3DC91CAB-BB5B-47A7-8932-C748AFCD5255}" srcOrd="2" destOrd="0" presId="urn:microsoft.com/office/officeart/2005/8/layout/orgChart1"/>
    <dgm:cxn modelId="{65704E74-11F9-4526-B1E2-3F07908B5F68}" type="presParOf" srcId="{07E68A36-69E2-421A-A090-EA5B7D40EBA0}" destId="{4139E6D0-380B-4D53-B1D4-3ADB5A4B21FF}" srcOrd="22" destOrd="0" presId="urn:microsoft.com/office/officeart/2005/8/layout/orgChart1"/>
    <dgm:cxn modelId="{8BE2B004-E6EE-45CE-B7E9-6F58A6335F9C}" type="presParOf" srcId="{07E68A36-69E2-421A-A090-EA5B7D40EBA0}" destId="{A2746DEF-5BC0-485B-AE10-301F228F2D3D}" srcOrd="23" destOrd="0" presId="urn:microsoft.com/office/officeart/2005/8/layout/orgChart1"/>
    <dgm:cxn modelId="{68B6C93E-B827-4170-8F59-C78D4F572B2A}" type="presParOf" srcId="{A2746DEF-5BC0-485B-AE10-301F228F2D3D}" destId="{5A5C00EF-CD2E-48CE-A536-B2B4C04B6D6E}" srcOrd="0" destOrd="0" presId="urn:microsoft.com/office/officeart/2005/8/layout/orgChart1"/>
    <dgm:cxn modelId="{4C4516CC-DA4B-4508-AB7A-8B1C83E00A89}" type="presParOf" srcId="{5A5C00EF-CD2E-48CE-A536-B2B4C04B6D6E}" destId="{388841DE-0C6D-40A7-A013-2033ED23996C}" srcOrd="0" destOrd="0" presId="urn:microsoft.com/office/officeart/2005/8/layout/orgChart1"/>
    <dgm:cxn modelId="{2C5CA815-E5D4-4928-AB9D-154D2DB2ECF2}" type="presParOf" srcId="{5A5C00EF-CD2E-48CE-A536-B2B4C04B6D6E}" destId="{FC3B6E3A-90AB-4EB2-9A14-61E4BFEACD5E}" srcOrd="1" destOrd="0" presId="urn:microsoft.com/office/officeart/2005/8/layout/orgChart1"/>
    <dgm:cxn modelId="{E51A9612-AE9F-469E-906E-C68639D6E14C}" type="presParOf" srcId="{A2746DEF-5BC0-485B-AE10-301F228F2D3D}" destId="{B21157DD-0755-46D5-A750-EAF0C931B7F9}" srcOrd="1" destOrd="0" presId="urn:microsoft.com/office/officeart/2005/8/layout/orgChart1"/>
    <dgm:cxn modelId="{3AAE6FCB-8466-46CF-ADD7-11A48E16018F}" type="presParOf" srcId="{A2746DEF-5BC0-485B-AE10-301F228F2D3D}" destId="{55204CFD-FA66-4EE3-8A58-CF06F7A13E6D}" srcOrd="2" destOrd="0" presId="urn:microsoft.com/office/officeart/2005/8/layout/orgChart1"/>
    <dgm:cxn modelId="{2833D469-970E-43E1-A6B9-CAE76F83CF67}" type="presParOf" srcId="{07E68A36-69E2-421A-A090-EA5B7D40EBA0}" destId="{E74D20F8-CEE9-4D3E-B40F-E251B4AEFDCC}" srcOrd="24" destOrd="0" presId="urn:microsoft.com/office/officeart/2005/8/layout/orgChart1"/>
    <dgm:cxn modelId="{D692CE8B-4CFD-494E-92A3-43B9A11A3A74}" type="presParOf" srcId="{07E68A36-69E2-421A-A090-EA5B7D40EBA0}" destId="{F93F2962-5473-4F6F-8E87-6191A9032C18}" srcOrd="25" destOrd="0" presId="urn:microsoft.com/office/officeart/2005/8/layout/orgChart1"/>
    <dgm:cxn modelId="{0E932922-09D9-4300-A634-49F584B372A8}" type="presParOf" srcId="{F93F2962-5473-4F6F-8E87-6191A9032C18}" destId="{23B030E7-A96C-4FE1-A7BF-FA21748BFCF3}" srcOrd="0" destOrd="0" presId="urn:microsoft.com/office/officeart/2005/8/layout/orgChart1"/>
    <dgm:cxn modelId="{54D087D4-8B97-47C3-A5BD-CD08C6556DA1}" type="presParOf" srcId="{23B030E7-A96C-4FE1-A7BF-FA21748BFCF3}" destId="{58E1D923-37A2-4CFB-97DF-D68E1C82F40D}" srcOrd="0" destOrd="0" presId="urn:microsoft.com/office/officeart/2005/8/layout/orgChart1"/>
    <dgm:cxn modelId="{016E175D-18AE-46F8-869F-95E485A63520}" type="presParOf" srcId="{23B030E7-A96C-4FE1-A7BF-FA21748BFCF3}" destId="{63E04E5B-334E-4A07-9FC9-BE97EC1EFB05}" srcOrd="1" destOrd="0" presId="urn:microsoft.com/office/officeart/2005/8/layout/orgChart1"/>
    <dgm:cxn modelId="{0C72168F-A244-4792-BA9E-314C58119908}" type="presParOf" srcId="{F93F2962-5473-4F6F-8E87-6191A9032C18}" destId="{5C3F6017-D7E2-4069-9ABB-44BBC9D5EDA9}" srcOrd="1" destOrd="0" presId="urn:microsoft.com/office/officeart/2005/8/layout/orgChart1"/>
    <dgm:cxn modelId="{32B3DA15-9D04-44DC-9EC4-913BE531C400}" type="presParOf" srcId="{5C3F6017-D7E2-4069-9ABB-44BBC9D5EDA9}" destId="{38A24D6D-63EE-4969-92B5-E594DB5B9750}" srcOrd="0" destOrd="0" presId="urn:microsoft.com/office/officeart/2005/8/layout/orgChart1"/>
    <dgm:cxn modelId="{8AB724F5-200F-493C-812E-EC09257EDBF8}" type="presParOf" srcId="{5C3F6017-D7E2-4069-9ABB-44BBC9D5EDA9}" destId="{AE6560A8-3835-4034-8126-695CB3AC55D9}" srcOrd="1" destOrd="0" presId="urn:microsoft.com/office/officeart/2005/8/layout/orgChart1"/>
    <dgm:cxn modelId="{14A278BA-4EBF-43E0-8415-833F3220E32E}" type="presParOf" srcId="{AE6560A8-3835-4034-8126-695CB3AC55D9}" destId="{01C3928F-D6E3-47C1-BD6C-DE2DE80D0915}" srcOrd="0" destOrd="0" presId="urn:microsoft.com/office/officeart/2005/8/layout/orgChart1"/>
    <dgm:cxn modelId="{4DA330AD-4C9B-400A-8D76-7B65668D7305}" type="presParOf" srcId="{01C3928F-D6E3-47C1-BD6C-DE2DE80D0915}" destId="{541DBF63-A3B0-479C-95D4-B51255D487DB}" srcOrd="0" destOrd="0" presId="urn:microsoft.com/office/officeart/2005/8/layout/orgChart1"/>
    <dgm:cxn modelId="{5B2B9589-B9C6-432A-9285-E0773B0E479B}" type="presParOf" srcId="{01C3928F-D6E3-47C1-BD6C-DE2DE80D0915}" destId="{A803B943-E787-4242-A73F-88FDD4853527}" srcOrd="1" destOrd="0" presId="urn:microsoft.com/office/officeart/2005/8/layout/orgChart1"/>
    <dgm:cxn modelId="{CA3B9ECE-5749-4456-AC1A-65E07868B5AF}" type="presParOf" srcId="{AE6560A8-3835-4034-8126-695CB3AC55D9}" destId="{E39CFFFE-A91C-404E-A8E1-9A9606021C68}" srcOrd="1" destOrd="0" presId="urn:microsoft.com/office/officeart/2005/8/layout/orgChart1"/>
    <dgm:cxn modelId="{3692BFA6-FD70-412D-9CA5-353ADC2FB88D}" type="presParOf" srcId="{AE6560A8-3835-4034-8126-695CB3AC55D9}" destId="{F1DCB44F-AA18-4CE7-ADB7-BD41C16DFE35}" srcOrd="2" destOrd="0" presId="urn:microsoft.com/office/officeart/2005/8/layout/orgChart1"/>
    <dgm:cxn modelId="{C06B1942-3E32-490F-9044-872F55F6A146}" type="presParOf" srcId="{5C3F6017-D7E2-4069-9ABB-44BBC9D5EDA9}" destId="{770F67C7-5778-4EA0-9507-99E94A96AC36}" srcOrd="2" destOrd="0" presId="urn:microsoft.com/office/officeart/2005/8/layout/orgChart1"/>
    <dgm:cxn modelId="{AF6A0A99-3602-40C0-BE9F-C83E18FACA03}" type="presParOf" srcId="{5C3F6017-D7E2-4069-9ABB-44BBC9D5EDA9}" destId="{1A9E1B06-50D1-47D8-9AB9-B3C67E27BA12}" srcOrd="3" destOrd="0" presId="urn:microsoft.com/office/officeart/2005/8/layout/orgChart1"/>
    <dgm:cxn modelId="{B87273F6-E17B-4D04-B113-2DA4E1E4787F}" type="presParOf" srcId="{1A9E1B06-50D1-47D8-9AB9-B3C67E27BA12}" destId="{A1DF69B8-0903-45C2-B997-93E28F949A9D}" srcOrd="0" destOrd="0" presId="urn:microsoft.com/office/officeart/2005/8/layout/orgChart1"/>
    <dgm:cxn modelId="{BD97A5B9-E6BC-4D6E-A027-0154BFD657CE}" type="presParOf" srcId="{A1DF69B8-0903-45C2-B997-93E28F949A9D}" destId="{83D7FC34-81BE-4208-B880-4244B23B3973}" srcOrd="0" destOrd="0" presId="urn:microsoft.com/office/officeart/2005/8/layout/orgChart1"/>
    <dgm:cxn modelId="{73086D82-44B3-4B41-A913-73A3B3ADE68D}" type="presParOf" srcId="{A1DF69B8-0903-45C2-B997-93E28F949A9D}" destId="{E6BE2CF4-A327-4341-88D7-243618F6389C}" srcOrd="1" destOrd="0" presId="urn:microsoft.com/office/officeart/2005/8/layout/orgChart1"/>
    <dgm:cxn modelId="{F9F5F74C-1FFD-4C53-9F78-C44BDC1E3139}" type="presParOf" srcId="{1A9E1B06-50D1-47D8-9AB9-B3C67E27BA12}" destId="{F0A2B4B3-FAE9-4178-913D-F84EC469B8EB}" srcOrd="1" destOrd="0" presId="urn:microsoft.com/office/officeart/2005/8/layout/orgChart1"/>
    <dgm:cxn modelId="{72968B79-DD3B-4017-92C0-D6FD1603471D}" type="presParOf" srcId="{1A9E1B06-50D1-47D8-9AB9-B3C67E27BA12}" destId="{1FA38E18-5DC0-42A0-9CE3-0989E67541A5}" srcOrd="2" destOrd="0" presId="urn:microsoft.com/office/officeart/2005/8/layout/orgChart1"/>
    <dgm:cxn modelId="{C957C2A0-1E34-44F6-A2EB-CC32AA3C68DC}" type="presParOf" srcId="{5C3F6017-D7E2-4069-9ABB-44BBC9D5EDA9}" destId="{A4CF9849-C8B8-4BA3-9FF6-C68C0FD8A6B9}" srcOrd="4" destOrd="0" presId="urn:microsoft.com/office/officeart/2005/8/layout/orgChart1"/>
    <dgm:cxn modelId="{82C0686A-3B2A-478E-9126-4C74FA98445C}" type="presParOf" srcId="{5C3F6017-D7E2-4069-9ABB-44BBC9D5EDA9}" destId="{1BA27404-3B47-4700-93B2-57ABF9D290CB}" srcOrd="5" destOrd="0" presId="urn:microsoft.com/office/officeart/2005/8/layout/orgChart1"/>
    <dgm:cxn modelId="{CF2F5C00-0A04-4774-ABE8-F1543F98A575}" type="presParOf" srcId="{1BA27404-3B47-4700-93B2-57ABF9D290CB}" destId="{DB043DFA-924B-4E9D-BB50-22D1BB367D32}" srcOrd="0" destOrd="0" presId="urn:microsoft.com/office/officeart/2005/8/layout/orgChart1"/>
    <dgm:cxn modelId="{34940C5B-542C-42EA-A33A-C49881BD0474}" type="presParOf" srcId="{DB043DFA-924B-4E9D-BB50-22D1BB367D32}" destId="{278B6386-813F-4BFF-9B43-3498954E3830}" srcOrd="0" destOrd="0" presId="urn:microsoft.com/office/officeart/2005/8/layout/orgChart1"/>
    <dgm:cxn modelId="{355CD8EA-3B94-496A-8A5F-376E6BBB8DD0}" type="presParOf" srcId="{DB043DFA-924B-4E9D-BB50-22D1BB367D32}" destId="{196C5215-5876-4B4A-BF45-EF96C0FA262C}" srcOrd="1" destOrd="0" presId="urn:microsoft.com/office/officeart/2005/8/layout/orgChart1"/>
    <dgm:cxn modelId="{71E59891-1DED-4C5B-800C-ECC5B4B4CC23}" type="presParOf" srcId="{1BA27404-3B47-4700-93B2-57ABF9D290CB}" destId="{E5FA73FB-4758-4C4F-BD21-AB334D8FD3C4}" srcOrd="1" destOrd="0" presId="urn:microsoft.com/office/officeart/2005/8/layout/orgChart1"/>
    <dgm:cxn modelId="{635EE2D2-177D-463E-932F-802A779B48FF}" type="presParOf" srcId="{1BA27404-3B47-4700-93B2-57ABF9D290CB}" destId="{034E5911-D8E7-4310-A915-52E454290EF9}" srcOrd="2" destOrd="0" presId="urn:microsoft.com/office/officeart/2005/8/layout/orgChart1"/>
    <dgm:cxn modelId="{903E6523-CC56-4942-A390-3D7F91E4E1FD}" type="presParOf" srcId="{5C3F6017-D7E2-4069-9ABB-44BBC9D5EDA9}" destId="{82FF57DC-8EDE-43D3-94DB-53FAC98CB0F9}" srcOrd="6" destOrd="0" presId="urn:microsoft.com/office/officeart/2005/8/layout/orgChart1"/>
    <dgm:cxn modelId="{1295E809-7209-4DDF-B4C9-169D361EF189}" type="presParOf" srcId="{5C3F6017-D7E2-4069-9ABB-44BBC9D5EDA9}" destId="{D5B17B75-E363-4324-B0F6-A53EB2769A26}" srcOrd="7" destOrd="0" presId="urn:microsoft.com/office/officeart/2005/8/layout/orgChart1"/>
    <dgm:cxn modelId="{557C0361-94E0-4C22-97C3-D82F5FB03F67}" type="presParOf" srcId="{D5B17B75-E363-4324-B0F6-A53EB2769A26}" destId="{493B2C55-2482-4174-9B22-E8D144AD4F36}" srcOrd="0" destOrd="0" presId="urn:microsoft.com/office/officeart/2005/8/layout/orgChart1"/>
    <dgm:cxn modelId="{DD36A7A6-F5D8-4CAD-9C91-B5B3ABB39E8B}" type="presParOf" srcId="{493B2C55-2482-4174-9B22-E8D144AD4F36}" destId="{D05B6B86-914F-462F-A982-1791185CF6B5}" srcOrd="0" destOrd="0" presId="urn:microsoft.com/office/officeart/2005/8/layout/orgChart1"/>
    <dgm:cxn modelId="{855BA86F-41B0-49E7-BF6C-1CAFE03C96CF}" type="presParOf" srcId="{493B2C55-2482-4174-9B22-E8D144AD4F36}" destId="{F00E0F6F-660F-4779-8A45-19F3370C1C87}" srcOrd="1" destOrd="0" presId="urn:microsoft.com/office/officeart/2005/8/layout/orgChart1"/>
    <dgm:cxn modelId="{DA744ED5-E20E-4B6B-B7FD-DF3E5EFA0876}" type="presParOf" srcId="{D5B17B75-E363-4324-B0F6-A53EB2769A26}" destId="{560325FE-19CB-4839-8D00-4E10975D46B9}" srcOrd="1" destOrd="0" presId="urn:microsoft.com/office/officeart/2005/8/layout/orgChart1"/>
    <dgm:cxn modelId="{6C7DE8D2-DBDD-4243-9638-D4F94E689135}" type="presParOf" srcId="{D5B17B75-E363-4324-B0F6-A53EB2769A26}" destId="{54DBB751-79D4-48DE-8380-1E2857E70B3D}" srcOrd="2" destOrd="0" presId="urn:microsoft.com/office/officeart/2005/8/layout/orgChart1"/>
    <dgm:cxn modelId="{AFE9F699-F71A-40F7-9600-0E9AF6CF2630}" type="presParOf" srcId="{F93F2962-5473-4F6F-8E87-6191A9032C18}" destId="{C493D5A0-8A2D-45ED-85C8-A7C8571C8BA2}" srcOrd="2" destOrd="0" presId="urn:microsoft.com/office/officeart/2005/8/layout/orgChart1"/>
    <dgm:cxn modelId="{AEDE44ED-ACBA-4D01-8D2F-39A52EC715BB}" type="presParOf" srcId="{07E68A36-69E2-421A-A090-EA5B7D40EBA0}" destId="{31953963-D21F-45E8-80CA-99EAE20FA48B}" srcOrd="26" destOrd="0" presId="urn:microsoft.com/office/officeart/2005/8/layout/orgChart1"/>
    <dgm:cxn modelId="{86046739-7625-4CE2-B379-A055C886C59D}" type="presParOf" srcId="{07E68A36-69E2-421A-A090-EA5B7D40EBA0}" destId="{BE44DBC8-60F5-48B4-A86A-63EF824B6EAD}" srcOrd="27" destOrd="0" presId="urn:microsoft.com/office/officeart/2005/8/layout/orgChart1"/>
    <dgm:cxn modelId="{F62E32DA-9E79-4702-9F09-CACF688EA300}" type="presParOf" srcId="{BE44DBC8-60F5-48B4-A86A-63EF824B6EAD}" destId="{086F6121-EE74-4EDA-B9A7-AC1497D99112}" srcOrd="0" destOrd="0" presId="urn:microsoft.com/office/officeart/2005/8/layout/orgChart1"/>
    <dgm:cxn modelId="{6FE6CA66-323E-4F45-8317-8AB547AD0B68}" type="presParOf" srcId="{086F6121-EE74-4EDA-B9A7-AC1497D99112}" destId="{AEFE451D-DEF3-4EFC-8E6D-5A65CB27345E}" srcOrd="0" destOrd="0" presId="urn:microsoft.com/office/officeart/2005/8/layout/orgChart1"/>
    <dgm:cxn modelId="{8F913C58-F260-474F-90FA-D47527FF86ED}" type="presParOf" srcId="{086F6121-EE74-4EDA-B9A7-AC1497D99112}" destId="{7A19381D-7A2F-47E7-848C-81D5A0A623DB}" srcOrd="1" destOrd="0" presId="urn:microsoft.com/office/officeart/2005/8/layout/orgChart1"/>
    <dgm:cxn modelId="{AD10812C-66F5-4E7C-A334-4437A9D9598D}" type="presParOf" srcId="{BE44DBC8-60F5-48B4-A86A-63EF824B6EAD}" destId="{126EDB9C-9704-4A3D-AC38-755393563ADC}" srcOrd="1" destOrd="0" presId="urn:microsoft.com/office/officeart/2005/8/layout/orgChart1"/>
    <dgm:cxn modelId="{0BB51585-8C27-41FF-9469-5DBF4375232C}" type="presParOf" srcId="{BE44DBC8-60F5-48B4-A86A-63EF824B6EAD}" destId="{D6739A96-CF10-471C-A710-AE88AAAAFFB2}" srcOrd="2" destOrd="0" presId="urn:microsoft.com/office/officeart/2005/8/layout/orgChart1"/>
    <dgm:cxn modelId="{67828240-96B2-4C48-A81F-9F42C1D91A4F}" type="presParOf" srcId="{07E68A36-69E2-421A-A090-EA5B7D40EBA0}" destId="{24C7F16C-6735-4038-B7ED-66539FF64194}" srcOrd="28" destOrd="0" presId="urn:microsoft.com/office/officeart/2005/8/layout/orgChart1"/>
    <dgm:cxn modelId="{87E55924-CA37-4AB4-AF6A-431EA0E791E7}" type="presParOf" srcId="{07E68A36-69E2-421A-A090-EA5B7D40EBA0}" destId="{771F22FA-619F-41F4-8A57-E79CCE8EC1E0}" srcOrd="29" destOrd="0" presId="urn:microsoft.com/office/officeart/2005/8/layout/orgChart1"/>
    <dgm:cxn modelId="{ED90341D-1B09-4805-98DB-A33E11E3333A}" type="presParOf" srcId="{771F22FA-619F-41F4-8A57-E79CCE8EC1E0}" destId="{FE7974B8-6346-4194-9FD2-92F13E94BB11}" srcOrd="0" destOrd="0" presId="urn:microsoft.com/office/officeart/2005/8/layout/orgChart1"/>
    <dgm:cxn modelId="{982C5261-D0F5-4EEC-9D66-DA56E04CAA8A}" type="presParOf" srcId="{FE7974B8-6346-4194-9FD2-92F13E94BB11}" destId="{EA1DA927-B153-44D9-9C65-B4923013E042}" srcOrd="0" destOrd="0" presId="urn:microsoft.com/office/officeart/2005/8/layout/orgChart1"/>
    <dgm:cxn modelId="{BA439041-E09B-4527-8A5C-9D03FA674989}" type="presParOf" srcId="{FE7974B8-6346-4194-9FD2-92F13E94BB11}" destId="{7D549E6B-EA08-4B2E-A09E-5DC9C6F34570}" srcOrd="1" destOrd="0" presId="urn:microsoft.com/office/officeart/2005/8/layout/orgChart1"/>
    <dgm:cxn modelId="{E72FB856-A615-4562-B4CA-EB7B1BDFB7DE}" type="presParOf" srcId="{771F22FA-619F-41F4-8A57-E79CCE8EC1E0}" destId="{F8B0D6D1-B87C-47FA-B7DA-57891A8FEF12}" srcOrd="1" destOrd="0" presId="urn:microsoft.com/office/officeart/2005/8/layout/orgChart1"/>
    <dgm:cxn modelId="{EF081EEE-4B23-4D40-AE6A-E949BE200C04}" type="presParOf" srcId="{771F22FA-619F-41F4-8A57-E79CCE8EC1E0}" destId="{1F0B15DD-D346-4121-9A00-21EFEF807243}" srcOrd="2" destOrd="0" presId="urn:microsoft.com/office/officeart/2005/8/layout/orgChart1"/>
    <dgm:cxn modelId="{77C6334E-7429-4016-BB4E-87570452089E}" type="presParOf" srcId="{7CF170A3-0BE2-4454-B461-F623067412F5}" destId="{4521B2E3-92E7-48DD-8E16-E54FB198C62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C7F16C-6735-4038-B7ED-66539FF64194}">
      <dsp:nvSpPr>
        <dsp:cNvPr id="0" name=""/>
        <dsp:cNvSpPr/>
      </dsp:nvSpPr>
      <dsp:spPr>
        <a:xfrm>
          <a:off x="4353560" y="412398"/>
          <a:ext cx="4096505" cy="10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69"/>
              </a:lnTo>
              <a:lnTo>
                <a:pt x="4096505" y="53569"/>
              </a:lnTo>
              <a:lnTo>
                <a:pt x="4096505" y="10713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53963-D21F-45E8-80CA-99EAE20FA48B}">
      <dsp:nvSpPr>
        <dsp:cNvPr id="0" name=""/>
        <dsp:cNvSpPr/>
      </dsp:nvSpPr>
      <dsp:spPr>
        <a:xfrm>
          <a:off x="4353560" y="412398"/>
          <a:ext cx="3479184" cy="10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69"/>
              </a:lnTo>
              <a:lnTo>
                <a:pt x="3479184" y="53569"/>
              </a:lnTo>
              <a:lnTo>
                <a:pt x="3479184" y="10713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F57DC-8EDE-43D3-94DB-53FAC98CB0F9}">
      <dsp:nvSpPr>
        <dsp:cNvPr id="0" name=""/>
        <dsp:cNvSpPr/>
      </dsp:nvSpPr>
      <dsp:spPr>
        <a:xfrm>
          <a:off x="7036722" y="774628"/>
          <a:ext cx="91440" cy="14723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2344"/>
              </a:lnTo>
              <a:lnTo>
                <a:pt x="110398" y="147234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CF9849-C8B8-4BA3-9FF6-C68C0FD8A6B9}">
      <dsp:nvSpPr>
        <dsp:cNvPr id="0" name=""/>
        <dsp:cNvSpPr/>
      </dsp:nvSpPr>
      <dsp:spPr>
        <a:xfrm>
          <a:off x="7036722" y="774628"/>
          <a:ext cx="91440" cy="11101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0114"/>
              </a:lnTo>
              <a:lnTo>
                <a:pt x="110398" y="11101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F67C7-5778-4EA0-9507-99E94A96AC36}">
      <dsp:nvSpPr>
        <dsp:cNvPr id="0" name=""/>
        <dsp:cNvSpPr/>
      </dsp:nvSpPr>
      <dsp:spPr>
        <a:xfrm>
          <a:off x="7036722" y="774628"/>
          <a:ext cx="91440" cy="7478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47884"/>
              </a:lnTo>
              <a:lnTo>
                <a:pt x="110398" y="74788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24D6D-63EE-4969-92B5-E594DB5B9750}">
      <dsp:nvSpPr>
        <dsp:cNvPr id="0" name=""/>
        <dsp:cNvSpPr/>
      </dsp:nvSpPr>
      <dsp:spPr>
        <a:xfrm>
          <a:off x="7036722" y="774628"/>
          <a:ext cx="91440" cy="3101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0169"/>
              </a:lnTo>
              <a:lnTo>
                <a:pt x="110398" y="31016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D20F8-CEE9-4D3E-B40F-E251B4AEFDCC}">
      <dsp:nvSpPr>
        <dsp:cNvPr id="0" name=""/>
        <dsp:cNvSpPr/>
      </dsp:nvSpPr>
      <dsp:spPr>
        <a:xfrm>
          <a:off x="4353560" y="412398"/>
          <a:ext cx="2901358" cy="10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69"/>
              </a:lnTo>
              <a:lnTo>
                <a:pt x="2901358" y="53569"/>
              </a:lnTo>
              <a:lnTo>
                <a:pt x="2901358" y="10713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39E6D0-380B-4D53-B1D4-3ADB5A4B21FF}">
      <dsp:nvSpPr>
        <dsp:cNvPr id="0" name=""/>
        <dsp:cNvSpPr/>
      </dsp:nvSpPr>
      <dsp:spPr>
        <a:xfrm>
          <a:off x="4353560" y="412398"/>
          <a:ext cx="2323533" cy="10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69"/>
              </a:lnTo>
              <a:lnTo>
                <a:pt x="2323533" y="53569"/>
              </a:lnTo>
              <a:lnTo>
                <a:pt x="2323533" y="10713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0A9F73-2617-4923-B272-099616443B32}">
      <dsp:nvSpPr>
        <dsp:cNvPr id="0" name=""/>
        <dsp:cNvSpPr/>
      </dsp:nvSpPr>
      <dsp:spPr>
        <a:xfrm>
          <a:off x="4353560" y="412398"/>
          <a:ext cx="1706212" cy="10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69"/>
              </a:lnTo>
              <a:lnTo>
                <a:pt x="1706212" y="53569"/>
              </a:lnTo>
              <a:lnTo>
                <a:pt x="1706212" y="10713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01934-BF1C-40F8-BAFC-2A08A5147BB9}">
      <dsp:nvSpPr>
        <dsp:cNvPr id="0" name=""/>
        <dsp:cNvSpPr/>
      </dsp:nvSpPr>
      <dsp:spPr>
        <a:xfrm>
          <a:off x="4353560" y="412398"/>
          <a:ext cx="1088890" cy="10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69"/>
              </a:lnTo>
              <a:lnTo>
                <a:pt x="1088890" y="53569"/>
              </a:lnTo>
              <a:lnTo>
                <a:pt x="1088890" y="10713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7CBC62-EF13-4C05-8851-3FD6C2005434}">
      <dsp:nvSpPr>
        <dsp:cNvPr id="0" name=""/>
        <dsp:cNvSpPr/>
      </dsp:nvSpPr>
      <dsp:spPr>
        <a:xfrm>
          <a:off x="4353560" y="412398"/>
          <a:ext cx="471569" cy="10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69"/>
              </a:lnTo>
              <a:lnTo>
                <a:pt x="471569" y="53569"/>
              </a:lnTo>
              <a:lnTo>
                <a:pt x="471569" y="10713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27A342-CF0F-4121-8A20-65082D43CA4D}">
      <dsp:nvSpPr>
        <dsp:cNvPr id="0" name=""/>
        <dsp:cNvSpPr/>
      </dsp:nvSpPr>
      <dsp:spPr>
        <a:xfrm>
          <a:off x="4207808" y="412398"/>
          <a:ext cx="145751" cy="107138"/>
        </a:xfrm>
        <a:custGeom>
          <a:avLst/>
          <a:gdLst/>
          <a:ahLst/>
          <a:cxnLst/>
          <a:rect l="0" t="0" r="0" b="0"/>
          <a:pathLst>
            <a:path>
              <a:moveTo>
                <a:pt x="145751" y="0"/>
              </a:moveTo>
              <a:lnTo>
                <a:pt x="145751" y="53569"/>
              </a:lnTo>
              <a:lnTo>
                <a:pt x="0" y="53569"/>
              </a:lnTo>
              <a:lnTo>
                <a:pt x="0" y="10713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326AC-700E-4FCA-97E9-56D59F38AC91}">
      <dsp:nvSpPr>
        <dsp:cNvPr id="0" name=""/>
        <dsp:cNvSpPr/>
      </dsp:nvSpPr>
      <dsp:spPr>
        <a:xfrm>
          <a:off x="3590487" y="412398"/>
          <a:ext cx="763072" cy="107138"/>
        </a:xfrm>
        <a:custGeom>
          <a:avLst/>
          <a:gdLst/>
          <a:ahLst/>
          <a:cxnLst/>
          <a:rect l="0" t="0" r="0" b="0"/>
          <a:pathLst>
            <a:path>
              <a:moveTo>
                <a:pt x="763072" y="0"/>
              </a:moveTo>
              <a:lnTo>
                <a:pt x="763072" y="53569"/>
              </a:lnTo>
              <a:lnTo>
                <a:pt x="0" y="53569"/>
              </a:lnTo>
              <a:lnTo>
                <a:pt x="0" y="10713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21504-BF1E-46A8-84F0-9A2A7727716B}">
      <dsp:nvSpPr>
        <dsp:cNvPr id="0" name=""/>
        <dsp:cNvSpPr/>
      </dsp:nvSpPr>
      <dsp:spPr>
        <a:xfrm>
          <a:off x="3007789" y="412398"/>
          <a:ext cx="1345770" cy="107138"/>
        </a:xfrm>
        <a:custGeom>
          <a:avLst/>
          <a:gdLst/>
          <a:ahLst/>
          <a:cxnLst/>
          <a:rect l="0" t="0" r="0" b="0"/>
          <a:pathLst>
            <a:path>
              <a:moveTo>
                <a:pt x="1345770" y="0"/>
              </a:moveTo>
              <a:lnTo>
                <a:pt x="1345770" y="53569"/>
              </a:lnTo>
              <a:lnTo>
                <a:pt x="0" y="53569"/>
              </a:lnTo>
              <a:lnTo>
                <a:pt x="0" y="10713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536DD6-011E-4963-9B53-5BA1BFE77ECB}">
      <dsp:nvSpPr>
        <dsp:cNvPr id="0" name=""/>
        <dsp:cNvSpPr/>
      </dsp:nvSpPr>
      <dsp:spPr>
        <a:xfrm>
          <a:off x="2575715" y="412398"/>
          <a:ext cx="1777844" cy="107138"/>
        </a:xfrm>
        <a:custGeom>
          <a:avLst/>
          <a:gdLst/>
          <a:ahLst/>
          <a:cxnLst/>
          <a:rect l="0" t="0" r="0" b="0"/>
          <a:pathLst>
            <a:path>
              <a:moveTo>
                <a:pt x="1777844" y="0"/>
              </a:moveTo>
              <a:lnTo>
                <a:pt x="1777844" y="53569"/>
              </a:lnTo>
              <a:lnTo>
                <a:pt x="0" y="53569"/>
              </a:lnTo>
              <a:lnTo>
                <a:pt x="0" y="10713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400CF8-07AB-41E7-A4E8-64CC24B1E686}">
      <dsp:nvSpPr>
        <dsp:cNvPr id="0" name=""/>
        <dsp:cNvSpPr/>
      </dsp:nvSpPr>
      <dsp:spPr>
        <a:xfrm>
          <a:off x="2109018" y="412398"/>
          <a:ext cx="2244541" cy="107138"/>
        </a:xfrm>
        <a:custGeom>
          <a:avLst/>
          <a:gdLst/>
          <a:ahLst/>
          <a:cxnLst/>
          <a:rect l="0" t="0" r="0" b="0"/>
          <a:pathLst>
            <a:path>
              <a:moveTo>
                <a:pt x="2244541" y="0"/>
              </a:moveTo>
              <a:lnTo>
                <a:pt x="2244541" y="53569"/>
              </a:lnTo>
              <a:lnTo>
                <a:pt x="0" y="53569"/>
              </a:lnTo>
              <a:lnTo>
                <a:pt x="0" y="10713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C80BB7-96F6-467D-A8D7-D0175B34722C}">
      <dsp:nvSpPr>
        <dsp:cNvPr id="0" name=""/>
        <dsp:cNvSpPr/>
      </dsp:nvSpPr>
      <dsp:spPr>
        <a:xfrm>
          <a:off x="1241904" y="774628"/>
          <a:ext cx="91440" cy="959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9143"/>
              </a:lnTo>
              <a:lnTo>
                <a:pt x="122247" y="95914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7028E-1BC4-4F1A-B04E-479F14E513B6}">
      <dsp:nvSpPr>
        <dsp:cNvPr id="0" name=""/>
        <dsp:cNvSpPr/>
      </dsp:nvSpPr>
      <dsp:spPr>
        <a:xfrm>
          <a:off x="1241904" y="774628"/>
          <a:ext cx="91440" cy="5969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6913"/>
              </a:lnTo>
              <a:lnTo>
                <a:pt x="122247" y="59691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B4F10-D611-4254-90F3-A9F859A0206E}">
      <dsp:nvSpPr>
        <dsp:cNvPr id="0" name=""/>
        <dsp:cNvSpPr/>
      </dsp:nvSpPr>
      <dsp:spPr>
        <a:xfrm>
          <a:off x="1241904" y="774628"/>
          <a:ext cx="91440" cy="2346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684"/>
              </a:lnTo>
              <a:lnTo>
                <a:pt x="122247" y="23468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7F621D-1994-47C5-9A08-3F7E965CA18E}">
      <dsp:nvSpPr>
        <dsp:cNvPr id="0" name=""/>
        <dsp:cNvSpPr/>
      </dsp:nvSpPr>
      <dsp:spPr>
        <a:xfrm>
          <a:off x="1491697" y="412398"/>
          <a:ext cx="2861862" cy="107138"/>
        </a:xfrm>
        <a:custGeom>
          <a:avLst/>
          <a:gdLst/>
          <a:ahLst/>
          <a:cxnLst/>
          <a:rect l="0" t="0" r="0" b="0"/>
          <a:pathLst>
            <a:path>
              <a:moveTo>
                <a:pt x="2861862" y="0"/>
              </a:moveTo>
              <a:lnTo>
                <a:pt x="2861862" y="53569"/>
              </a:lnTo>
              <a:lnTo>
                <a:pt x="0" y="53569"/>
              </a:lnTo>
              <a:lnTo>
                <a:pt x="0" y="10713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6109B3-2BA4-447A-8287-4E896FAECDDD}">
      <dsp:nvSpPr>
        <dsp:cNvPr id="0" name=""/>
        <dsp:cNvSpPr/>
      </dsp:nvSpPr>
      <dsp:spPr>
        <a:xfrm>
          <a:off x="624582" y="774628"/>
          <a:ext cx="91440" cy="1683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3603"/>
              </a:lnTo>
              <a:lnTo>
                <a:pt x="122247" y="168360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A4D6D-32F4-4006-BD77-068FDFBA3363}">
      <dsp:nvSpPr>
        <dsp:cNvPr id="0" name=""/>
        <dsp:cNvSpPr/>
      </dsp:nvSpPr>
      <dsp:spPr>
        <a:xfrm>
          <a:off x="624582" y="774628"/>
          <a:ext cx="91440" cy="1321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1373"/>
              </a:lnTo>
              <a:lnTo>
                <a:pt x="122247" y="132137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EF9977-F19D-4FE6-9ACC-3DA68121FC08}">
      <dsp:nvSpPr>
        <dsp:cNvPr id="0" name=""/>
        <dsp:cNvSpPr/>
      </dsp:nvSpPr>
      <dsp:spPr>
        <a:xfrm>
          <a:off x="624582" y="774628"/>
          <a:ext cx="91440" cy="959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9143"/>
              </a:lnTo>
              <a:lnTo>
                <a:pt x="122247" y="95914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0E6635-066B-48C1-ADEB-73690F56C4DF}">
      <dsp:nvSpPr>
        <dsp:cNvPr id="0" name=""/>
        <dsp:cNvSpPr/>
      </dsp:nvSpPr>
      <dsp:spPr>
        <a:xfrm>
          <a:off x="624582" y="774628"/>
          <a:ext cx="91440" cy="5969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6913"/>
              </a:lnTo>
              <a:lnTo>
                <a:pt x="122247" y="59691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93DA5B-6706-4FD5-ADA6-D0AA577483FC}">
      <dsp:nvSpPr>
        <dsp:cNvPr id="0" name=""/>
        <dsp:cNvSpPr/>
      </dsp:nvSpPr>
      <dsp:spPr>
        <a:xfrm>
          <a:off x="624582" y="774628"/>
          <a:ext cx="91440" cy="2346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684"/>
              </a:lnTo>
              <a:lnTo>
                <a:pt x="122247" y="23468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A5EC5-69D3-49E9-B7A4-E3256FAE21FD}">
      <dsp:nvSpPr>
        <dsp:cNvPr id="0" name=""/>
        <dsp:cNvSpPr/>
      </dsp:nvSpPr>
      <dsp:spPr>
        <a:xfrm>
          <a:off x="874375" y="412398"/>
          <a:ext cx="3479184" cy="107138"/>
        </a:xfrm>
        <a:custGeom>
          <a:avLst/>
          <a:gdLst/>
          <a:ahLst/>
          <a:cxnLst/>
          <a:rect l="0" t="0" r="0" b="0"/>
          <a:pathLst>
            <a:path>
              <a:moveTo>
                <a:pt x="3479184" y="0"/>
              </a:moveTo>
              <a:lnTo>
                <a:pt x="3479184" y="53569"/>
              </a:lnTo>
              <a:lnTo>
                <a:pt x="0" y="53569"/>
              </a:lnTo>
              <a:lnTo>
                <a:pt x="0" y="10713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A617E-FBBA-4819-ACC8-5E316DC3EA53}">
      <dsp:nvSpPr>
        <dsp:cNvPr id="0" name=""/>
        <dsp:cNvSpPr/>
      </dsp:nvSpPr>
      <dsp:spPr>
        <a:xfrm>
          <a:off x="257054" y="412398"/>
          <a:ext cx="4096505" cy="107138"/>
        </a:xfrm>
        <a:custGeom>
          <a:avLst/>
          <a:gdLst/>
          <a:ahLst/>
          <a:cxnLst/>
          <a:rect l="0" t="0" r="0" b="0"/>
          <a:pathLst>
            <a:path>
              <a:moveTo>
                <a:pt x="4096505" y="0"/>
              </a:moveTo>
              <a:lnTo>
                <a:pt x="4096505" y="53569"/>
              </a:lnTo>
              <a:lnTo>
                <a:pt x="0" y="53569"/>
              </a:lnTo>
              <a:lnTo>
                <a:pt x="0" y="10713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109343-7BA0-4A18-A389-E14E860CFFA9}">
      <dsp:nvSpPr>
        <dsp:cNvPr id="0" name=""/>
        <dsp:cNvSpPr/>
      </dsp:nvSpPr>
      <dsp:spPr>
        <a:xfrm>
          <a:off x="4098468" y="157306"/>
          <a:ext cx="510182" cy="2550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PORTAL OLCE</a:t>
          </a:r>
        </a:p>
      </dsp:txBody>
      <dsp:txXfrm>
        <a:off x="4098468" y="157306"/>
        <a:ext cx="510182" cy="255091"/>
      </dsp:txXfrm>
    </dsp:sp>
    <dsp:sp modelId="{2D5286A2-F115-4A08-A6A4-23AB58C6F5F2}">
      <dsp:nvSpPr>
        <dsp:cNvPr id="0" name=""/>
        <dsp:cNvSpPr/>
      </dsp:nvSpPr>
      <dsp:spPr>
        <a:xfrm>
          <a:off x="1963" y="519536"/>
          <a:ext cx="510182" cy="2550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Acerca de OLCE</a:t>
          </a:r>
          <a:endParaRPr lang="es-ES" sz="500" kern="1200"/>
        </a:p>
      </dsp:txBody>
      <dsp:txXfrm>
        <a:off x="1963" y="519536"/>
        <a:ext cx="510182" cy="255091"/>
      </dsp:txXfrm>
    </dsp:sp>
    <dsp:sp modelId="{80CC5F18-D747-4B35-AB8D-B2A447E1BD8C}">
      <dsp:nvSpPr>
        <dsp:cNvPr id="0" name=""/>
        <dsp:cNvSpPr/>
      </dsp:nvSpPr>
      <dsp:spPr>
        <a:xfrm>
          <a:off x="619284" y="519536"/>
          <a:ext cx="510182" cy="2550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Módulo de indicadores</a:t>
          </a:r>
          <a:endParaRPr lang="es-ES" sz="500" kern="1200"/>
        </a:p>
      </dsp:txBody>
      <dsp:txXfrm>
        <a:off x="619284" y="519536"/>
        <a:ext cx="510182" cy="255091"/>
      </dsp:txXfrm>
    </dsp:sp>
    <dsp:sp modelId="{22C9F5E8-529F-4051-8493-2BD79EDBE793}">
      <dsp:nvSpPr>
        <dsp:cNvPr id="0" name=""/>
        <dsp:cNvSpPr/>
      </dsp:nvSpPr>
      <dsp:spPr>
        <a:xfrm>
          <a:off x="746830" y="881766"/>
          <a:ext cx="510182" cy="2550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Infraestructura</a:t>
          </a:r>
          <a:endParaRPr lang="es-ES" sz="500" kern="1200"/>
        </a:p>
      </dsp:txBody>
      <dsp:txXfrm>
        <a:off x="746830" y="881766"/>
        <a:ext cx="510182" cy="255091"/>
      </dsp:txXfrm>
    </dsp:sp>
    <dsp:sp modelId="{33151173-A788-46EF-8BBB-A98BE4C9FAA8}">
      <dsp:nvSpPr>
        <dsp:cNvPr id="0" name=""/>
        <dsp:cNvSpPr/>
      </dsp:nvSpPr>
      <dsp:spPr>
        <a:xfrm>
          <a:off x="746830" y="1243996"/>
          <a:ext cx="510182" cy="2550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Flujos y Comercio Exterior</a:t>
          </a:r>
          <a:endParaRPr lang="es-ES" sz="500" kern="1200"/>
        </a:p>
      </dsp:txBody>
      <dsp:txXfrm>
        <a:off x="746830" y="1243996"/>
        <a:ext cx="510182" cy="255091"/>
      </dsp:txXfrm>
    </dsp:sp>
    <dsp:sp modelId="{4AF56E49-4F97-4C67-B289-9F0045ABFB6E}">
      <dsp:nvSpPr>
        <dsp:cNvPr id="0" name=""/>
        <dsp:cNvSpPr/>
      </dsp:nvSpPr>
      <dsp:spPr>
        <a:xfrm>
          <a:off x="746830" y="1606226"/>
          <a:ext cx="510182" cy="2550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Operaciones</a:t>
          </a:r>
          <a:endParaRPr lang="es-ES" sz="500" kern="1200"/>
        </a:p>
      </dsp:txBody>
      <dsp:txXfrm>
        <a:off x="746830" y="1606226"/>
        <a:ext cx="510182" cy="255091"/>
      </dsp:txXfrm>
    </dsp:sp>
    <dsp:sp modelId="{0AC638D3-D784-4BC9-A46C-B1C84FEDC47E}">
      <dsp:nvSpPr>
        <dsp:cNvPr id="0" name=""/>
        <dsp:cNvSpPr/>
      </dsp:nvSpPr>
      <dsp:spPr>
        <a:xfrm>
          <a:off x="746830" y="1968455"/>
          <a:ext cx="510182" cy="2550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Tejido Empresarial</a:t>
          </a:r>
          <a:endParaRPr lang="es-ES" sz="500" kern="1200"/>
        </a:p>
      </dsp:txBody>
      <dsp:txXfrm>
        <a:off x="746830" y="1968455"/>
        <a:ext cx="510182" cy="255091"/>
      </dsp:txXfrm>
    </dsp:sp>
    <dsp:sp modelId="{DE811E08-6990-4E20-8989-693CF678AD19}">
      <dsp:nvSpPr>
        <dsp:cNvPr id="0" name=""/>
        <dsp:cNvSpPr/>
      </dsp:nvSpPr>
      <dsp:spPr>
        <a:xfrm>
          <a:off x="746830" y="2330685"/>
          <a:ext cx="510182" cy="2550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Medio Ambiente</a:t>
          </a:r>
          <a:endParaRPr lang="es-ES" sz="500" kern="1200"/>
        </a:p>
      </dsp:txBody>
      <dsp:txXfrm>
        <a:off x="746830" y="2330685"/>
        <a:ext cx="510182" cy="255091"/>
      </dsp:txXfrm>
    </dsp:sp>
    <dsp:sp modelId="{64BBEAD0-EB32-4A92-8321-F933B8FF93DD}">
      <dsp:nvSpPr>
        <dsp:cNvPr id="0" name=""/>
        <dsp:cNvSpPr/>
      </dsp:nvSpPr>
      <dsp:spPr>
        <a:xfrm>
          <a:off x="1236605" y="519536"/>
          <a:ext cx="510182" cy="2550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Módulo de indicadores Multilaterales</a:t>
          </a:r>
          <a:endParaRPr lang="es-ES" sz="500" kern="1200"/>
        </a:p>
      </dsp:txBody>
      <dsp:txXfrm>
        <a:off x="1236605" y="519536"/>
        <a:ext cx="510182" cy="255091"/>
      </dsp:txXfrm>
    </dsp:sp>
    <dsp:sp modelId="{DC5FA5CD-40EF-45BA-A916-667228FF8CAF}">
      <dsp:nvSpPr>
        <dsp:cNvPr id="0" name=""/>
        <dsp:cNvSpPr/>
      </dsp:nvSpPr>
      <dsp:spPr>
        <a:xfrm>
          <a:off x="1364151" y="881766"/>
          <a:ext cx="510182" cy="2550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LPI</a:t>
          </a:r>
        </a:p>
      </dsp:txBody>
      <dsp:txXfrm>
        <a:off x="1364151" y="881766"/>
        <a:ext cx="510182" cy="255091"/>
      </dsp:txXfrm>
    </dsp:sp>
    <dsp:sp modelId="{A57BDAEE-758C-4089-96EB-C6CE04967BE6}">
      <dsp:nvSpPr>
        <dsp:cNvPr id="0" name=""/>
        <dsp:cNvSpPr/>
      </dsp:nvSpPr>
      <dsp:spPr>
        <a:xfrm>
          <a:off x="1364151" y="1243996"/>
          <a:ext cx="510182" cy="2550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Survey</a:t>
          </a:r>
        </a:p>
      </dsp:txBody>
      <dsp:txXfrm>
        <a:off x="1364151" y="1243996"/>
        <a:ext cx="510182" cy="255091"/>
      </dsp:txXfrm>
    </dsp:sp>
    <dsp:sp modelId="{64F138CD-F0AE-4A01-9755-2225F046AA55}">
      <dsp:nvSpPr>
        <dsp:cNvPr id="0" name=""/>
        <dsp:cNvSpPr/>
      </dsp:nvSpPr>
      <dsp:spPr>
        <a:xfrm>
          <a:off x="1364151" y="1606226"/>
          <a:ext cx="510182" cy="2550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Data World Bank</a:t>
          </a:r>
        </a:p>
      </dsp:txBody>
      <dsp:txXfrm>
        <a:off x="1364151" y="1606226"/>
        <a:ext cx="510182" cy="255091"/>
      </dsp:txXfrm>
    </dsp:sp>
    <dsp:sp modelId="{81FF2286-5E35-4AB9-AEA8-90C933DE6DD5}">
      <dsp:nvSpPr>
        <dsp:cNvPr id="0" name=""/>
        <dsp:cNvSpPr/>
      </dsp:nvSpPr>
      <dsp:spPr>
        <a:xfrm>
          <a:off x="1853926" y="519536"/>
          <a:ext cx="510182" cy="2550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Información de servicios logísticos</a:t>
          </a:r>
          <a:endParaRPr lang="es-ES" sz="500" kern="1200"/>
        </a:p>
      </dsp:txBody>
      <dsp:txXfrm>
        <a:off x="1853926" y="519536"/>
        <a:ext cx="510182" cy="255091"/>
      </dsp:txXfrm>
    </dsp:sp>
    <dsp:sp modelId="{3BC24A01-5D66-46BF-B346-817A9E2AFF3E}">
      <dsp:nvSpPr>
        <dsp:cNvPr id="0" name=""/>
        <dsp:cNvSpPr/>
      </dsp:nvSpPr>
      <dsp:spPr>
        <a:xfrm>
          <a:off x="2471248" y="519536"/>
          <a:ext cx="208935" cy="2550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API</a:t>
          </a:r>
          <a:endParaRPr lang="es-ES" sz="500" kern="1200"/>
        </a:p>
      </dsp:txBody>
      <dsp:txXfrm>
        <a:off x="2471248" y="519536"/>
        <a:ext cx="208935" cy="255091"/>
      </dsp:txXfrm>
    </dsp:sp>
    <dsp:sp modelId="{3FF2A59F-6049-4AA2-AFAE-3CE2A9C824B9}">
      <dsp:nvSpPr>
        <dsp:cNvPr id="0" name=""/>
        <dsp:cNvSpPr/>
      </dsp:nvSpPr>
      <dsp:spPr>
        <a:xfrm>
          <a:off x="2787321" y="519536"/>
          <a:ext cx="440935" cy="2550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Nueva Normativa</a:t>
          </a:r>
          <a:endParaRPr lang="es-ES" sz="500" kern="1200"/>
        </a:p>
      </dsp:txBody>
      <dsp:txXfrm>
        <a:off x="2787321" y="519536"/>
        <a:ext cx="440935" cy="255091"/>
      </dsp:txXfrm>
    </dsp:sp>
    <dsp:sp modelId="{FE56068C-4784-4095-9FAA-B85F5E88881A}">
      <dsp:nvSpPr>
        <dsp:cNvPr id="0" name=""/>
        <dsp:cNvSpPr/>
      </dsp:nvSpPr>
      <dsp:spPr>
        <a:xfrm>
          <a:off x="3335395" y="519536"/>
          <a:ext cx="510182" cy="2550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Documentos de interés</a:t>
          </a:r>
          <a:endParaRPr lang="es-ES" sz="500" kern="1200"/>
        </a:p>
      </dsp:txBody>
      <dsp:txXfrm>
        <a:off x="3335395" y="519536"/>
        <a:ext cx="510182" cy="255091"/>
      </dsp:txXfrm>
    </dsp:sp>
    <dsp:sp modelId="{04015F9F-FF8E-46F2-8FC7-6DF794C6954F}">
      <dsp:nvSpPr>
        <dsp:cNvPr id="0" name=""/>
        <dsp:cNvSpPr/>
      </dsp:nvSpPr>
      <dsp:spPr>
        <a:xfrm>
          <a:off x="3952717" y="519536"/>
          <a:ext cx="510182" cy="2550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Noticias</a:t>
          </a:r>
          <a:endParaRPr lang="es-ES" sz="500" kern="1200"/>
        </a:p>
      </dsp:txBody>
      <dsp:txXfrm>
        <a:off x="3952717" y="519536"/>
        <a:ext cx="510182" cy="255091"/>
      </dsp:txXfrm>
    </dsp:sp>
    <dsp:sp modelId="{232EBCFA-3428-4030-80D9-830A71444B0D}">
      <dsp:nvSpPr>
        <dsp:cNvPr id="0" name=""/>
        <dsp:cNvSpPr/>
      </dsp:nvSpPr>
      <dsp:spPr>
        <a:xfrm>
          <a:off x="4570038" y="519536"/>
          <a:ext cx="510182" cy="2550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Fuentes de información adicionales</a:t>
          </a:r>
          <a:endParaRPr lang="es-ES" sz="500" kern="1200"/>
        </a:p>
      </dsp:txBody>
      <dsp:txXfrm>
        <a:off x="4570038" y="519536"/>
        <a:ext cx="510182" cy="255091"/>
      </dsp:txXfrm>
    </dsp:sp>
    <dsp:sp modelId="{10A63E6A-05BB-493E-B553-89ECB20F471B}">
      <dsp:nvSpPr>
        <dsp:cNvPr id="0" name=""/>
        <dsp:cNvSpPr/>
      </dsp:nvSpPr>
      <dsp:spPr>
        <a:xfrm>
          <a:off x="5187359" y="519536"/>
          <a:ext cx="510182" cy="2550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Canal de aprendizaje</a:t>
          </a:r>
          <a:endParaRPr lang="es-ES" sz="500" kern="1200"/>
        </a:p>
      </dsp:txBody>
      <dsp:txXfrm>
        <a:off x="5187359" y="519536"/>
        <a:ext cx="510182" cy="255091"/>
      </dsp:txXfrm>
    </dsp:sp>
    <dsp:sp modelId="{BC4A8B17-63A7-430E-A70F-67F9E1BFD1F9}">
      <dsp:nvSpPr>
        <dsp:cNvPr id="0" name=""/>
        <dsp:cNvSpPr/>
      </dsp:nvSpPr>
      <dsp:spPr>
        <a:xfrm>
          <a:off x="5804680" y="519536"/>
          <a:ext cx="510182" cy="2550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Redes sociales</a:t>
          </a:r>
          <a:endParaRPr lang="es-ES" sz="500" kern="1200"/>
        </a:p>
      </dsp:txBody>
      <dsp:txXfrm>
        <a:off x="5804680" y="519536"/>
        <a:ext cx="510182" cy="255091"/>
      </dsp:txXfrm>
    </dsp:sp>
    <dsp:sp modelId="{388841DE-0C6D-40A7-A013-2033ED23996C}">
      <dsp:nvSpPr>
        <dsp:cNvPr id="0" name=""/>
        <dsp:cNvSpPr/>
      </dsp:nvSpPr>
      <dsp:spPr>
        <a:xfrm>
          <a:off x="6422001" y="519536"/>
          <a:ext cx="510182" cy="2550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Directorio de servicios logísticos</a:t>
          </a:r>
          <a:endParaRPr lang="es-ES" sz="500" kern="1200"/>
        </a:p>
      </dsp:txBody>
      <dsp:txXfrm>
        <a:off x="6422001" y="519536"/>
        <a:ext cx="510182" cy="255091"/>
      </dsp:txXfrm>
    </dsp:sp>
    <dsp:sp modelId="{58E1D923-37A2-4CFB-97DF-D68E1C82F40D}">
      <dsp:nvSpPr>
        <dsp:cNvPr id="0" name=""/>
        <dsp:cNvSpPr/>
      </dsp:nvSpPr>
      <dsp:spPr>
        <a:xfrm>
          <a:off x="7039323" y="519536"/>
          <a:ext cx="431191" cy="2550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Visores</a:t>
          </a:r>
          <a:endParaRPr lang="es-ES" sz="500" kern="1200"/>
        </a:p>
      </dsp:txBody>
      <dsp:txXfrm>
        <a:off x="7039323" y="519536"/>
        <a:ext cx="431191" cy="255091"/>
      </dsp:txXfrm>
    </dsp:sp>
    <dsp:sp modelId="{541DBF63-A3B0-479C-95D4-B51255D487DB}">
      <dsp:nvSpPr>
        <dsp:cNvPr id="0" name=""/>
        <dsp:cNvSpPr/>
      </dsp:nvSpPr>
      <dsp:spPr>
        <a:xfrm>
          <a:off x="7147120" y="881766"/>
          <a:ext cx="510182" cy="40606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/>
            <a:t>Visor de infraestructura de transporte y flujos por nodos de Comercio Exterior</a:t>
          </a:r>
          <a:endParaRPr lang="es-ES" sz="500" kern="1200"/>
        </a:p>
      </dsp:txBody>
      <dsp:txXfrm>
        <a:off x="7147120" y="881766"/>
        <a:ext cx="510182" cy="406062"/>
      </dsp:txXfrm>
    </dsp:sp>
    <dsp:sp modelId="{83D7FC34-81BE-4208-B880-4244B23B3973}">
      <dsp:nvSpPr>
        <dsp:cNvPr id="0" name=""/>
        <dsp:cNvSpPr/>
      </dsp:nvSpPr>
      <dsp:spPr>
        <a:xfrm>
          <a:off x="7147120" y="1394967"/>
          <a:ext cx="510182" cy="2550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/>
            <a:t>Visor de flujos de comercio exterior</a:t>
          </a:r>
          <a:endParaRPr lang="es-ES" sz="500" kern="1200"/>
        </a:p>
      </dsp:txBody>
      <dsp:txXfrm>
        <a:off x="7147120" y="1394967"/>
        <a:ext cx="510182" cy="255091"/>
      </dsp:txXfrm>
    </dsp:sp>
    <dsp:sp modelId="{278B6386-813F-4BFF-9B43-3498954E3830}">
      <dsp:nvSpPr>
        <dsp:cNvPr id="0" name=""/>
        <dsp:cNvSpPr/>
      </dsp:nvSpPr>
      <dsp:spPr>
        <a:xfrm>
          <a:off x="7147120" y="1757196"/>
          <a:ext cx="510182" cy="2550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/>
            <a:t>Visor de futura infraestructura de transporte</a:t>
          </a:r>
          <a:endParaRPr lang="es-ES" sz="500" kern="1200"/>
        </a:p>
      </dsp:txBody>
      <dsp:txXfrm>
        <a:off x="7147120" y="1757196"/>
        <a:ext cx="510182" cy="255091"/>
      </dsp:txXfrm>
    </dsp:sp>
    <dsp:sp modelId="{D05B6B86-914F-462F-A982-1791185CF6B5}">
      <dsp:nvSpPr>
        <dsp:cNvPr id="0" name=""/>
        <dsp:cNvSpPr/>
      </dsp:nvSpPr>
      <dsp:spPr>
        <a:xfrm>
          <a:off x="7147120" y="2119426"/>
          <a:ext cx="510182" cy="2550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/>
            <a:t>Visor de gestión de terminales portuarias</a:t>
          </a:r>
          <a:endParaRPr lang="es-ES" sz="500" kern="1200"/>
        </a:p>
      </dsp:txBody>
      <dsp:txXfrm>
        <a:off x="7147120" y="2119426"/>
        <a:ext cx="510182" cy="255091"/>
      </dsp:txXfrm>
    </dsp:sp>
    <dsp:sp modelId="{AEFE451D-DEF3-4EFC-8E6D-5A65CB27345E}">
      <dsp:nvSpPr>
        <dsp:cNvPr id="0" name=""/>
        <dsp:cNvSpPr/>
      </dsp:nvSpPr>
      <dsp:spPr>
        <a:xfrm>
          <a:off x="7577652" y="519536"/>
          <a:ext cx="510182" cy="2550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Comparativo de costos</a:t>
          </a:r>
          <a:endParaRPr lang="es-ES" sz="500" kern="1200"/>
        </a:p>
      </dsp:txBody>
      <dsp:txXfrm>
        <a:off x="7577652" y="519536"/>
        <a:ext cx="510182" cy="255091"/>
      </dsp:txXfrm>
    </dsp:sp>
    <dsp:sp modelId="{EA1DA927-B153-44D9-9C65-B4923013E042}">
      <dsp:nvSpPr>
        <dsp:cNvPr id="0" name=""/>
        <dsp:cNvSpPr/>
      </dsp:nvSpPr>
      <dsp:spPr>
        <a:xfrm>
          <a:off x="8194973" y="519536"/>
          <a:ext cx="510182" cy="2550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Eventos</a:t>
          </a:r>
          <a:endParaRPr lang="es-ES" sz="500" kern="1200"/>
        </a:p>
      </dsp:txBody>
      <dsp:txXfrm>
        <a:off x="8194973" y="519536"/>
        <a:ext cx="510182" cy="2550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210532CCF848288F40A7F0D27A0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0779E-FDAE-4C44-B785-3723B7EFE77C}"/>
      </w:docPartPr>
      <w:docPartBody>
        <w:p w:rsidR="00AE3B77" w:rsidRDefault="00B71D2A">
          <w:pPr>
            <w:pStyle w:val="AE210532CCF848288F40A7F0D27A050D"/>
          </w:pPr>
          <w:r w:rsidRPr="00834FF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A950602E8144C5297990B727CE40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CABF0-F5A8-452E-9AE1-EF818E16FC49}"/>
      </w:docPartPr>
      <w:docPartBody>
        <w:p w:rsidR="00AE3B77" w:rsidRDefault="00B71D2A">
          <w:pPr>
            <w:pStyle w:val="EA950602E8144C5297990B727CE40B11"/>
          </w:pPr>
          <w:r>
            <w:rPr>
              <w:rStyle w:val="Textodelmarcadordeposicin"/>
            </w:rPr>
            <w:t>[Escriba el nombre del cliente]</w:t>
          </w:r>
        </w:p>
      </w:docPartBody>
    </w:docPart>
    <w:docPart>
      <w:docPartPr>
        <w:name w:val="BD3BCFC027234A66A5BA29F43B8A1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0DFA5-5722-4053-A0BF-760AF7138F8B}"/>
      </w:docPartPr>
      <w:docPartBody>
        <w:p w:rsidR="00AE3B77" w:rsidRDefault="00B71D2A">
          <w:pPr>
            <w:pStyle w:val="BD3BCFC027234A66A5BA29F43B8A15DB"/>
          </w:pPr>
          <w:r>
            <w:rPr>
              <w:rStyle w:val="Textodelmarcadordeposicin"/>
            </w:rPr>
            <w:t>0.1</w:t>
          </w:r>
        </w:p>
      </w:docPartBody>
    </w:docPart>
    <w:docPart>
      <w:docPartPr>
        <w:name w:val="6C25F5EF847049DEAC3DA75E756F1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655C9-9635-4BD8-B873-1522577525B6}"/>
      </w:docPartPr>
      <w:docPartBody>
        <w:p w:rsidR="00AE3B77" w:rsidRDefault="00B71D2A">
          <w:pPr>
            <w:pStyle w:val="6C25F5EF847049DEAC3DA75E756F1AA0"/>
          </w:pPr>
          <w:r>
            <w:rPr>
              <w:rStyle w:val="Textodelmarcadordeposicin"/>
            </w:rPr>
            <w:t>Seleccione el nivel de seguridad</w:t>
          </w:r>
        </w:p>
      </w:docPartBody>
    </w:docPart>
    <w:docPart>
      <w:docPartPr>
        <w:name w:val="B91B656F7F8C4C1EB562B4A09063A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70E99-7A8B-4EBD-8C27-9B8EBB7ADCA2}"/>
      </w:docPartPr>
      <w:docPartBody>
        <w:p w:rsidR="005454AA" w:rsidRDefault="00667038" w:rsidP="00667038">
          <w:pPr>
            <w:pStyle w:val="B91B656F7F8C4C1EB562B4A09063A622"/>
          </w:pPr>
          <w:r w:rsidRPr="00834FFF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ExtraLight">
    <w:altName w:val="Calibri"/>
    <w:charset w:val="00"/>
    <w:family w:val="auto"/>
    <w:pitch w:val="variable"/>
    <w:sig w:usb0="A00000AF" w:usb1="40000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2A"/>
    <w:rsid w:val="000563DF"/>
    <w:rsid w:val="00056881"/>
    <w:rsid w:val="00073C28"/>
    <w:rsid w:val="000A3D31"/>
    <w:rsid w:val="00115F5A"/>
    <w:rsid w:val="00186E48"/>
    <w:rsid w:val="001E4294"/>
    <w:rsid w:val="001E766D"/>
    <w:rsid w:val="002260EC"/>
    <w:rsid w:val="002B29E7"/>
    <w:rsid w:val="002C6307"/>
    <w:rsid w:val="002F2BE5"/>
    <w:rsid w:val="003346AD"/>
    <w:rsid w:val="00370E7C"/>
    <w:rsid w:val="00383C85"/>
    <w:rsid w:val="00384E1E"/>
    <w:rsid w:val="00410C3D"/>
    <w:rsid w:val="00440146"/>
    <w:rsid w:val="00446E66"/>
    <w:rsid w:val="004735D8"/>
    <w:rsid w:val="00534D8E"/>
    <w:rsid w:val="00537CBB"/>
    <w:rsid w:val="005414C9"/>
    <w:rsid w:val="005443D5"/>
    <w:rsid w:val="005454AA"/>
    <w:rsid w:val="00575549"/>
    <w:rsid w:val="005762FE"/>
    <w:rsid w:val="005E2D7F"/>
    <w:rsid w:val="00600E30"/>
    <w:rsid w:val="00621257"/>
    <w:rsid w:val="00631FA0"/>
    <w:rsid w:val="00667038"/>
    <w:rsid w:val="0075742C"/>
    <w:rsid w:val="00795007"/>
    <w:rsid w:val="007A4E48"/>
    <w:rsid w:val="007B1BDB"/>
    <w:rsid w:val="007C33ED"/>
    <w:rsid w:val="007D042A"/>
    <w:rsid w:val="007E44E5"/>
    <w:rsid w:val="007E7476"/>
    <w:rsid w:val="007F2326"/>
    <w:rsid w:val="0080734B"/>
    <w:rsid w:val="00822DE8"/>
    <w:rsid w:val="00831297"/>
    <w:rsid w:val="0089746D"/>
    <w:rsid w:val="008D1B2D"/>
    <w:rsid w:val="008F3170"/>
    <w:rsid w:val="008F6F5F"/>
    <w:rsid w:val="00934AA4"/>
    <w:rsid w:val="009467DF"/>
    <w:rsid w:val="009C53F2"/>
    <w:rsid w:val="00A203C3"/>
    <w:rsid w:val="00A45052"/>
    <w:rsid w:val="00A915CB"/>
    <w:rsid w:val="00AB7FC2"/>
    <w:rsid w:val="00AE1D8C"/>
    <w:rsid w:val="00AE3B77"/>
    <w:rsid w:val="00B232B6"/>
    <w:rsid w:val="00B27A6D"/>
    <w:rsid w:val="00B326EB"/>
    <w:rsid w:val="00B50300"/>
    <w:rsid w:val="00B50C31"/>
    <w:rsid w:val="00B601F4"/>
    <w:rsid w:val="00B637F9"/>
    <w:rsid w:val="00B7061A"/>
    <w:rsid w:val="00B71D2A"/>
    <w:rsid w:val="00B87A91"/>
    <w:rsid w:val="00B95E6B"/>
    <w:rsid w:val="00BE666B"/>
    <w:rsid w:val="00BF2E8B"/>
    <w:rsid w:val="00C749A6"/>
    <w:rsid w:val="00CA4B0B"/>
    <w:rsid w:val="00CE480F"/>
    <w:rsid w:val="00D2095D"/>
    <w:rsid w:val="00D87C4F"/>
    <w:rsid w:val="00DB35A2"/>
    <w:rsid w:val="00DF5AC4"/>
    <w:rsid w:val="00E130D4"/>
    <w:rsid w:val="00E53273"/>
    <w:rsid w:val="00E55CD1"/>
    <w:rsid w:val="00E909FD"/>
    <w:rsid w:val="00EB0EB3"/>
    <w:rsid w:val="00ED3A9E"/>
    <w:rsid w:val="00ED3E7B"/>
    <w:rsid w:val="00EE6B27"/>
    <w:rsid w:val="00F52AAC"/>
    <w:rsid w:val="00F83997"/>
    <w:rsid w:val="00FB1285"/>
    <w:rsid w:val="00FB4793"/>
    <w:rsid w:val="00FC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67038"/>
    <w:rPr>
      <w:color w:val="808080"/>
    </w:rPr>
  </w:style>
  <w:style w:type="paragraph" w:customStyle="1" w:styleId="AE210532CCF848288F40A7F0D27A050D">
    <w:name w:val="AE210532CCF848288F40A7F0D27A050D"/>
  </w:style>
  <w:style w:type="paragraph" w:customStyle="1" w:styleId="EA950602E8144C5297990B727CE40B11">
    <w:name w:val="EA950602E8144C5297990B727CE40B11"/>
  </w:style>
  <w:style w:type="paragraph" w:customStyle="1" w:styleId="BD3BCFC027234A66A5BA29F43B8A15DB">
    <w:name w:val="BD3BCFC027234A66A5BA29F43B8A15DB"/>
  </w:style>
  <w:style w:type="paragraph" w:customStyle="1" w:styleId="6C25F5EF847049DEAC3DA75E756F1AA0">
    <w:name w:val="6C25F5EF847049DEAC3DA75E756F1AA0"/>
  </w:style>
  <w:style w:type="paragraph" w:customStyle="1" w:styleId="B91B656F7F8C4C1EB562B4A09063A622">
    <w:name w:val="B91B656F7F8C4C1EB562B4A09063A622"/>
    <w:rsid w:val="0066703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F57751F3F343A56393DD202D817F" ma:contentTypeVersion="17" ma:contentTypeDescription="Crear nuevo documento." ma:contentTypeScope="" ma:versionID="a174686b1d3087f0cd702da9f6300cf6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929a2052a7cc5320de08ce8b98c25a0d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9AD1D-57ED-4127-B2FE-220F55BCBF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75FFA0-CBDE-419E-9FF4-5BB484B1B9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677CD6-6AD6-4222-8EA9-2F7F0B075420}"/>
</file>

<file path=customXml/itemProps4.xml><?xml version="1.0" encoding="utf-8"?>
<ds:datastoreItem xmlns:ds="http://schemas.openxmlformats.org/officeDocument/2006/customXml" ds:itemID="{29680570-1704-498E-8F75-75615BD30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ASI-ZEE-01-030321</Template>
  <TotalTime>204</TotalTime>
  <Pages>7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>Especificación de requisitos</cp:keywords>
  <dc:description>N3 - Confidencial</dc:description>
  <cp:lastModifiedBy>Luciana Burgos</cp:lastModifiedBy>
  <cp:revision>64</cp:revision>
  <dcterms:created xsi:type="dcterms:W3CDTF">2022-12-13T15:55:00Z</dcterms:created>
  <dcterms:modified xsi:type="dcterms:W3CDTF">2023-03-08T18:28:00Z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</Properties>
</file>